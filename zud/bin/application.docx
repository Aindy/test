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80" w:rightFromText="180" w:vertAnchor="page" w:horzAnchor="margin" w:tblpY="1452"/>
        <w:tblW w:w="10033" w:type="dxa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557"/>
        <w:gridCol w:w="501"/>
        <w:gridCol w:w="671"/>
        <w:gridCol w:w="140"/>
        <w:gridCol w:w="1216"/>
        <w:gridCol w:w="347"/>
        <w:gridCol w:w="385"/>
        <w:gridCol w:w="416"/>
        <w:gridCol w:w="200"/>
        <w:gridCol w:w="531"/>
        <w:gridCol w:w="176"/>
        <w:gridCol w:w="520"/>
        <w:gridCol w:w="1098"/>
        <w:gridCol w:w="303"/>
        <w:gridCol w:w="105"/>
        <w:gridCol w:w="340"/>
        <w:gridCol w:w="787"/>
        <w:gridCol w:w="740"/>
      </w:tblGrid>
      <w:tr w:rsidR="00DE4429" w:rsidRPr="0083234E" w:rsidTr="008B44C6">
        <w:trPr>
          <w:trHeight w:val="227"/>
        </w:trPr>
        <w:tc>
          <w:tcPr>
            <w:tcW w:w="155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BE5F1" w:themeFill="accent1" w:themeFillTint="33"/>
            <w:vAlign w:val="center"/>
          </w:tcPr>
          <w:p w:rsidR="005B439C" w:rsidRPr="00B44D49" w:rsidRDefault="005B439C" w:rsidP="005B439C">
            <w:pPr>
              <w:rPr>
                <w:rFonts w:asciiTheme="majorHAnsi" w:hAnsiTheme="majorHAnsi"/>
                <w:b/>
                <w:sz w:val="24"/>
              </w:rPr>
            </w:pPr>
            <w:r w:rsidRPr="00B44D49">
              <w:rPr>
                <w:rFonts w:asciiTheme="majorHAnsi" w:hAnsiTheme="majorHAnsi"/>
                <w:b/>
                <w:sz w:val="24"/>
              </w:rPr>
              <w:t>№ ЗАЯВКИ:</w:t>
            </w:r>
          </w:p>
        </w:tc>
        <w:tc>
          <w:tcPr>
            <w:tcW w:w="1312" w:type="dxa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EECE1" w:themeFill="background2"/>
            <w:vAlign w:val="center"/>
          </w:tcPr>
          <w:p w:rsidR="005B439C" w:rsidRPr="00B44D49" w:rsidRDefault="005B439C" w:rsidP="005B439C">
            <w:pPr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1948" w:type="dxa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BE5F1" w:themeFill="accent1" w:themeFillTint="33"/>
            <w:vAlign w:val="center"/>
          </w:tcPr>
          <w:p w:rsidR="005B439C" w:rsidRPr="00905CA8" w:rsidRDefault="005B439C" w:rsidP="005B439C">
            <w:pPr>
              <w:rPr>
                <w:rFonts w:asciiTheme="majorHAnsi" w:hAnsiTheme="majorHAnsi"/>
                <w:sz w:val="22"/>
              </w:rPr>
            </w:pPr>
            <w:r w:rsidRPr="00B44D49">
              <w:rPr>
                <w:rFonts w:asciiTheme="majorHAnsi" w:hAnsiTheme="majorHAnsi"/>
                <w:b/>
                <w:sz w:val="24"/>
              </w:rPr>
              <w:t>ДАТА ПОДАЧИ:</w:t>
            </w:r>
          </w:p>
        </w:tc>
        <w:tc>
          <w:tcPr>
            <w:tcW w:w="1323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EECE1" w:themeFill="background2"/>
            <w:vAlign w:val="center"/>
          </w:tcPr>
          <w:p w:rsidR="005B439C" w:rsidRPr="00905CA8" w:rsidRDefault="005B439C" w:rsidP="005B439C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fldChar w:fldCharType="begin"/>
            </w:r>
            <w:r>
              <w:rPr>
                <w:rFonts w:asciiTheme="majorHAnsi" w:hAnsiTheme="majorHAnsi"/>
                <w:sz w:val="22"/>
              </w:rPr>
              <w:instrText xml:space="preserve"> TIME \@ "dd.MM.yyyy" </w:instrText>
            </w:r>
            <w:r>
              <w:rPr>
                <w:rFonts w:asciiTheme="majorHAnsi" w:hAnsiTheme="majorHAnsi"/>
                <w:sz w:val="22"/>
              </w:rPr>
              <w:fldChar w:fldCharType="separate"/>
            </w:r>
            <w:r w:rsidR="007B4304">
              <w:rPr>
                <w:rFonts w:asciiTheme="majorHAnsi" w:hAnsiTheme="majorHAnsi"/>
                <w:noProof/>
                <w:sz w:val="22"/>
              </w:rPr>
              <w:t>25.05.2018</w:t>
            </w:r>
            <w:r>
              <w:rPr>
                <w:rFonts w:asciiTheme="majorHAnsi" w:hAnsiTheme="majorHAnsi"/>
                <w:sz w:val="22"/>
              </w:rPr>
              <w:fldChar w:fldCharType="end"/>
            </w:r>
          </w:p>
        </w:tc>
        <w:tc>
          <w:tcPr>
            <w:tcW w:w="5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BE5F1" w:themeFill="accent1" w:themeFillTint="33"/>
            <w:vAlign w:val="center"/>
          </w:tcPr>
          <w:p w:rsidR="005B439C" w:rsidRPr="00905CA8" w:rsidRDefault="005B439C" w:rsidP="005B439C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b/>
                <w:sz w:val="24"/>
              </w:rPr>
              <w:t>Б</w:t>
            </w:r>
            <w:r w:rsidRPr="005B439C">
              <w:rPr>
                <w:rFonts w:asciiTheme="majorHAnsi" w:hAnsiTheme="majorHAnsi"/>
                <w:b/>
                <w:sz w:val="24"/>
              </w:rPr>
              <w:t>К</w:t>
            </w:r>
            <w:r>
              <w:rPr>
                <w:rFonts w:asciiTheme="majorHAnsi" w:hAnsiTheme="majorHAnsi"/>
                <w:b/>
                <w:sz w:val="24"/>
              </w:rPr>
              <w:t>:</w:t>
            </w:r>
          </w:p>
        </w:tc>
        <w:tc>
          <w:tcPr>
            <w:tcW w:w="1401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EECE1" w:themeFill="background2"/>
            <w:vAlign w:val="center"/>
          </w:tcPr>
          <w:p w:rsidR="005B439C" w:rsidRPr="00905CA8" w:rsidRDefault="005B439C" w:rsidP="005B439C">
            <w:pPr>
              <w:rPr>
                <w:rFonts w:asciiTheme="majorHAnsi" w:hAnsiTheme="majorHAnsi"/>
                <w:sz w:val="22"/>
              </w:rPr>
            </w:pPr>
          </w:p>
        </w:tc>
        <w:tc>
          <w:tcPr>
            <w:tcW w:w="445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BE5F1" w:themeFill="accent1" w:themeFillTint="33"/>
            <w:vAlign w:val="center"/>
          </w:tcPr>
          <w:p w:rsidR="005B439C" w:rsidRPr="005B439C" w:rsidRDefault="005B439C" w:rsidP="005B439C">
            <w:pPr>
              <w:rPr>
                <w:rFonts w:asciiTheme="majorHAnsi" w:hAnsiTheme="majorHAnsi"/>
                <w:b/>
                <w:sz w:val="22"/>
              </w:rPr>
            </w:pPr>
            <w:r w:rsidRPr="005B439C">
              <w:rPr>
                <w:rFonts w:asciiTheme="majorHAnsi" w:hAnsiTheme="majorHAnsi"/>
                <w:b/>
                <w:sz w:val="22"/>
              </w:rPr>
              <w:t>К</w:t>
            </w:r>
            <w:r w:rsidR="007B4304">
              <w:rPr>
                <w:rFonts w:asciiTheme="majorHAnsi" w:hAnsiTheme="majorHAnsi"/>
                <w:b/>
                <w:sz w:val="22"/>
              </w:rPr>
              <w:t>С</w:t>
            </w:r>
            <w:r w:rsidRPr="005B439C">
              <w:rPr>
                <w:rFonts w:asciiTheme="majorHAnsi" w:hAnsiTheme="majorHAnsi"/>
                <w:b/>
                <w:sz w:val="22"/>
              </w:rPr>
              <w:t>:</w:t>
            </w:r>
          </w:p>
        </w:tc>
        <w:tc>
          <w:tcPr>
            <w:tcW w:w="1527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EECE1" w:themeFill="background2"/>
            <w:vAlign w:val="center"/>
          </w:tcPr>
          <w:p w:rsidR="005B439C" w:rsidRPr="00905CA8" w:rsidRDefault="005B439C" w:rsidP="005B439C">
            <w:pPr>
              <w:rPr>
                <w:rFonts w:asciiTheme="majorHAnsi" w:hAnsiTheme="majorHAnsi"/>
                <w:sz w:val="22"/>
              </w:rPr>
            </w:pPr>
          </w:p>
        </w:tc>
      </w:tr>
      <w:tr w:rsidR="005B439C" w:rsidRPr="0083234E" w:rsidTr="00DE4429">
        <w:trPr>
          <w:trHeight w:val="227"/>
        </w:trPr>
        <w:tc>
          <w:tcPr>
            <w:tcW w:w="10033" w:type="dxa"/>
            <w:gridSpan w:val="18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5B439C" w:rsidRPr="0083234E" w:rsidRDefault="005B439C" w:rsidP="005B439C">
            <w:pPr>
              <w:rPr>
                <w:rFonts w:asciiTheme="majorHAnsi" w:hAnsiTheme="majorHAnsi" w:cstheme="minorHAnsi"/>
                <w:i/>
                <w:sz w:val="20"/>
                <w:szCs w:val="28"/>
              </w:rPr>
            </w:pPr>
            <w:bookmarkStart w:id="0" w:name="_Hlk491876250"/>
            <w:r w:rsidRPr="0083234E">
              <w:rPr>
                <w:rFonts w:asciiTheme="majorHAnsi" w:hAnsiTheme="majorHAnsi" w:cstheme="minorHAnsi"/>
                <w:i/>
                <w:sz w:val="20"/>
                <w:szCs w:val="28"/>
              </w:rPr>
              <w:t>Для успешной регистрации заявки удостоверьтесь в том, что настоящая форма заполнена полностью и приложите все необходимые документы. В случае, если какая-либо запрашиваемая информация неприменима к Вам, укажите это.</w:t>
            </w:r>
          </w:p>
        </w:tc>
      </w:tr>
      <w:bookmarkEnd w:id="0"/>
      <w:tr w:rsidR="005B439C" w:rsidRPr="00D340C4" w:rsidTr="00DE4429">
        <w:trPr>
          <w:trHeight w:val="227"/>
        </w:trPr>
        <w:tc>
          <w:tcPr>
            <w:tcW w:w="10033" w:type="dxa"/>
            <w:gridSpan w:val="18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</w:tcPr>
          <w:p w:rsidR="005B439C" w:rsidRPr="00D340C4" w:rsidRDefault="005B439C" w:rsidP="005B439C">
            <w:pPr>
              <w:pStyle w:val="SectionHeading"/>
              <w:rPr>
                <w:rFonts w:asciiTheme="majorHAnsi" w:hAnsiTheme="majorHAnsi"/>
                <w:b/>
                <w:sz w:val="28"/>
                <w:szCs w:val="22"/>
              </w:rPr>
            </w:pPr>
            <w:r w:rsidRPr="00D340C4">
              <w:rPr>
                <w:rFonts w:asciiTheme="majorHAnsi" w:hAnsiTheme="majorHAnsi"/>
                <w:b/>
                <w:sz w:val="28"/>
                <w:szCs w:val="22"/>
              </w:rPr>
              <w:t>ЛИЧНАЯ ИНФОРМАЦИЯ (по паспорту)</w:t>
            </w:r>
          </w:p>
        </w:tc>
      </w:tr>
      <w:tr w:rsidR="005B439C" w:rsidRPr="0083234E" w:rsidTr="00DE4429">
        <w:trPr>
          <w:trHeight w:val="227"/>
        </w:trPr>
        <w:tc>
          <w:tcPr>
            <w:tcW w:w="2869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B44D49" w:rsidRDefault="005B439C" w:rsidP="005B439C">
            <w:pPr>
              <w:rPr>
                <w:rFonts w:asciiTheme="majorHAnsi" w:hAnsiTheme="majorHAnsi"/>
                <w:b/>
                <w:caps/>
                <w:sz w:val="24"/>
                <w:szCs w:val="22"/>
              </w:rPr>
            </w:pPr>
            <w:r w:rsidRPr="00B44D49">
              <w:rPr>
                <w:rFonts w:asciiTheme="majorHAnsi" w:hAnsiTheme="majorHAnsi"/>
                <w:b/>
                <w:caps/>
                <w:sz w:val="24"/>
                <w:szCs w:val="22"/>
              </w:rPr>
              <w:t>Фамилия</w:t>
            </w:r>
          </w:p>
        </w:tc>
        <w:sdt>
          <w:sdtPr>
            <w:rPr>
              <w:rFonts w:asciiTheme="majorHAnsi" w:hAnsiTheme="majorHAnsi"/>
              <w:sz w:val="22"/>
              <w:szCs w:val="22"/>
            </w:rPr>
            <w:id w:val="-1556238763"/>
            <w:placeholder>
              <w:docPart w:val="77E07C9D0F6C4ACFB23B34E6E1C87473"/>
            </w:placeholder>
            <w:showingPlcHdr/>
          </w:sdtPr>
          <w:sdtEndPr/>
          <w:sdtContent>
            <w:tc>
              <w:tcPr>
                <w:tcW w:w="7164" w:type="dxa"/>
                <w:gridSpan w:val="14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282FEA" w:rsidRDefault="005B439C" w:rsidP="005B439C">
                <w:pPr>
                  <w:rPr>
                    <w:rFonts w:asciiTheme="majorHAnsi" w:hAnsiTheme="majorHAnsi"/>
                    <w:sz w:val="22"/>
                    <w:szCs w:val="22"/>
                  </w:rPr>
                </w:pPr>
                <w:r w:rsidRPr="008A0352">
                  <w:rPr>
                    <w:rStyle w:val="a9"/>
                    <w:sz w:val="22"/>
                  </w:rPr>
                  <w:t>Введите свою фамилию</w:t>
                </w:r>
              </w:p>
            </w:tc>
          </w:sdtContent>
        </w:sdt>
      </w:tr>
      <w:tr w:rsidR="005B439C" w:rsidRPr="0083234E" w:rsidTr="00DE4429">
        <w:trPr>
          <w:trHeight w:val="227"/>
        </w:trPr>
        <w:tc>
          <w:tcPr>
            <w:tcW w:w="2869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364D0F" w:rsidRDefault="008D0204" w:rsidP="00E349DC">
            <w:pPr>
              <w:ind w:left="112"/>
              <w:rPr>
                <w:rFonts w:asciiTheme="majorHAnsi" w:hAnsiTheme="majorHAnsi"/>
                <w:i/>
                <w:caps/>
                <w:sz w:val="24"/>
                <w:szCs w:val="22"/>
              </w:rPr>
            </w:pPr>
            <w:r w:rsidRPr="00E349DC">
              <w:rPr>
                <w:rFonts w:asciiTheme="majorHAnsi" w:hAnsiTheme="majorHAnsi"/>
                <w:i/>
                <w:caps/>
                <w:sz w:val="20"/>
                <w:szCs w:val="22"/>
              </w:rPr>
              <w:t>ЕСЛИ МЕНЯЛИ, УКАЖИТЕ</w:t>
            </w:r>
            <w:r w:rsidR="00E349DC" w:rsidRPr="00E349DC">
              <w:rPr>
                <w:rFonts w:asciiTheme="majorHAnsi" w:hAnsiTheme="majorHAnsi"/>
                <w:i/>
                <w:caps/>
                <w:sz w:val="20"/>
                <w:szCs w:val="22"/>
              </w:rPr>
              <w:t>:</w:t>
            </w:r>
          </w:p>
        </w:tc>
        <w:sdt>
          <w:sdtPr>
            <w:rPr>
              <w:rFonts w:asciiTheme="majorHAnsi" w:hAnsiTheme="majorHAnsi"/>
              <w:sz w:val="22"/>
              <w:szCs w:val="22"/>
            </w:rPr>
            <w:id w:val="-647369445"/>
            <w:placeholder>
              <w:docPart w:val="4F47FC714EE94352B28B84034AC05D29"/>
            </w:placeholder>
            <w:showingPlcHdr/>
          </w:sdtPr>
          <w:sdtEndPr/>
          <w:sdtContent>
            <w:tc>
              <w:tcPr>
                <w:tcW w:w="7164" w:type="dxa"/>
                <w:gridSpan w:val="14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282FEA" w:rsidRDefault="005B439C" w:rsidP="005B439C">
                <w:pPr>
                  <w:rPr>
                    <w:rFonts w:asciiTheme="majorHAnsi" w:hAnsiTheme="majorHAnsi"/>
                    <w:sz w:val="22"/>
                    <w:szCs w:val="22"/>
                  </w:rPr>
                </w:pPr>
                <w:r w:rsidRPr="008A0352">
                  <w:rPr>
                    <w:rStyle w:val="a9"/>
                    <w:sz w:val="22"/>
                  </w:rPr>
                  <w:t>Введит</w:t>
                </w:r>
                <w:r w:rsidR="00587E67">
                  <w:rPr>
                    <w:rStyle w:val="a9"/>
                    <w:sz w:val="22"/>
                  </w:rPr>
                  <w:t xml:space="preserve">е </w:t>
                </w:r>
                <w:r w:rsidR="00E349DC">
                  <w:rPr>
                    <w:rStyle w:val="a9"/>
                    <w:sz w:val="22"/>
                  </w:rPr>
                  <w:t>фамилию до изменения</w:t>
                </w:r>
              </w:p>
            </w:tc>
          </w:sdtContent>
        </w:sdt>
      </w:tr>
      <w:tr w:rsidR="005B439C" w:rsidRPr="0083234E" w:rsidTr="00DE4429">
        <w:trPr>
          <w:trHeight w:val="227"/>
        </w:trPr>
        <w:tc>
          <w:tcPr>
            <w:tcW w:w="2869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B44D49" w:rsidRDefault="005B439C" w:rsidP="005B439C">
            <w:pPr>
              <w:rPr>
                <w:rFonts w:asciiTheme="majorHAnsi" w:hAnsiTheme="majorHAnsi"/>
                <w:b/>
                <w:caps/>
                <w:sz w:val="24"/>
                <w:szCs w:val="22"/>
              </w:rPr>
            </w:pPr>
            <w:r w:rsidRPr="00B44D49">
              <w:rPr>
                <w:rFonts w:asciiTheme="majorHAnsi" w:hAnsiTheme="majorHAnsi"/>
                <w:b/>
                <w:caps/>
                <w:sz w:val="24"/>
                <w:szCs w:val="22"/>
              </w:rPr>
              <w:t>Имя</w:t>
            </w:r>
          </w:p>
        </w:tc>
        <w:sdt>
          <w:sdtPr>
            <w:rPr>
              <w:rFonts w:asciiTheme="majorHAnsi" w:hAnsiTheme="majorHAnsi"/>
              <w:sz w:val="22"/>
              <w:szCs w:val="22"/>
            </w:rPr>
            <w:id w:val="-1158152511"/>
            <w:placeholder>
              <w:docPart w:val="E2F741ADB8AB45889B162B46BF3BC818"/>
            </w:placeholder>
            <w:showingPlcHdr/>
          </w:sdtPr>
          <w:sdtEndPr/>
          <w:sdtContent>
            <w:tc>
              <w:tcPr>
                <w:tcW w:w="7164" w:type="dxa"/>
                <w:gridSpan w:val="14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282FEA" w:rsidRDefault="005B439C" w:rsidP="005B439C">
                <w:pPr>
                  <w:rPr>
                    <w:rFonts w:asciiTheme="majorHAnsi" w:hAnsiTheme="majorHAnsi"/>
                    <w:sz w:val="22"/>
                    <w:szCs w:val="22"/>
                  </w:rPr>
                </w:pPr>
                <w:r>
                  <w:rPr>
                    <w:rStyle w:val="a9"/>
                    <w:sz w:val="22"/>
                  </w:rPr>
                  <w:t>Введите имя</w:t>
                </w:r>
              </w:p>
            </w:tc>
          </w:sdtContent>
        </w:sdt>
      </w:tr>
      <w:tr w:rsidR="005B439C" w:rsidRPr="0083234E" w:rsidTr="00DE4429">
        <w:trPr>
          <w:trHeight w:val="227"/>
        </w:trPr>
        <w:tc>
          <w:tcPr>
            <w:tcW w:w="2869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B44D49" w:rsidRDefault="005B439C" w:rsidP="005B439C">
            <w:pPr>
              <w:rPr>
                <w:rFonts w:asciiTheme="majorHAnsi" w:hAnsiTheme="majorHAnsi"/>
                <w:b/>
                <w:caps/>
                <w:sz w:val="24"/>
                <w:szCs w:val="22"/>
              </w:rPr>
            </w:pPr>
            <w:r w:rsidRPr="00B44D49">
              <w:rPr>
                <w:rFonts w:asciiTheme="majorHAnsi" w:hAnsiTheme="majorHAnsi"/>
                <w:b/>
                <w:caps/>
                <w:sz w:val="24"/>
                <w:szCs w:val="22"/>
              </w:rPr>
              <w:t>Отчество</w:t>
            </w:r>
          </w:p>
        </w:tc>
        <w:sdt>
          <w:sdtPr>
            <w:rPr>
              <w:rFonts w:asciiTheme="majorHAnsi" w:hAnsiTheme="majorHAnsi"/>
              <w:sz w:val="22"/>
              <w:szCs w:val="22"/>
            </w:rPr>
            <w:id w:val="703218514"/>
            <w:placeholder>
              <w:docPart w:val="9D169055065940C79BBCB5010609BDC4"/>
            </w:placeholder>
            <w:showingPlcHdr/>
          </w:sdtPr>
          <w:sdtEndPr/>
          <w:sdtContent>
            <w:tc>
              <w:tcPr>
                <w:tcW w:w="7164" w:type="dxa"/>
                <w:gridSpan w:val="14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282FEA" w:rsidRDefault="005B439C" w:rsidP="005B439C">
                <w:pPr>
                  <w:rPr>
                    <w:rFonts w:asciiTheme="majorHAnsi" w:hAnsiTheme="majorHAnsi"/>
                    <w:sz w:val="22"/>
                    <w:szCs w:val="22"/>
                  </w:rPr>
                </w:pPr>
                <w:r>
                  <w:rPr>
                    <w:rStyle w:val="a9"/>
                    <w:sz w:val="22"/>
                  </w:rPr>
                  <w:t>Введите отчество</w:t>
                </w:r>
              </w:p>
            </w:tc>
          </w:sdtContent>
        </w:sdt>
      </w:tr>
      <w:tr w:rsidR="005B439C" w:rsidRPr="0083234E" w:rsidTr="00DE4429">
        <w:trPr>
          <w:trHeight w:val="227"/>
        </w:trPr>
        <w:tc>
          <w:tcPr>
            <w:tcW w:w="2869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B44D49" w:rsidRDefault="005B439C" w:rsidP="005B439C">
            <w:pPr>
              <w:rPr>
                <w:rFonts w:asciiTheme="majorHAnsi" w:hAnsiTheme="majorHAnsi"/>
                <w:b/>
                <w:caps/>
                <w:sz w:val="24"/>
                <w:szCs w:val="22"/>
              </w:rPr>
            </w:pPr>
            <w:r w:rsidRPr="00B44D49">
              <w:rPr>
                <w:rFonts w:asciiTheme="majorHAnsi" w:hAnsiTheme="majorHAnsi"/>
                <w:b/>
                <w:caps/>
                <w:sz w:val="24"/>
                <w:szCs w:val="22"/>
              </w:rPr>
              <w:t>Пол</w:t>
            </w:r>
          </w:p>
        </w:tc>
        <w:sdt>
          <w:sdtPr>
            <w:rPr>
              <w:rFonts w:asciiTheme="majorHAnsi" w:hAnsiTheme="majorHAnsi"/>
              <w:sz w:val="22"/>
              <w:szCs w:val="22"/>
            </w:rPr>
            <w:id w:val="-120467438"/>
            <w:lock w:val="sdtLocked"/>
            <w:placeholder>
              <w:docPart w:val="07350E983CBC44F5BDE18077D846A522"/>
            </w:placeholder>
            <w:showingPlcHdr/>
            <w:dropDownList>
              <w:listItem w:value="Выберите элемент."/>
              <w:listItem w:displayText="Женский" w:value="Женский"/>
              <w:listItem w:displayText="Мужской" w:value="Мужской"/>
            </w:dropDownList>
          </w:sdtPr>
          <w:sdtEndPr/>
          <w:sdtContent>
            <w:tc>
              <w:tcPr>
                <w:tcW w:w="7164" w:type="dxa"/>
                <w:gridSpan w:val="14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0E3A85" w:rsidRDefault="005B439C" w:rsidP="005B439C">
                <w:pPr>
                  <w:rPr>
                    <w:rFonts w:asciiTheme="majorHAnsi" w:hAnsiTheme="majorHAnsi"/>
                    <w:sz w:val="22"/>
                    <w:szCs w:val="22"/>
                  </w:rPr>
                </w:pPr>
                <w:r w:rsidRPr="008A0352">
                  <w:rPr>
                    <w:rStyle w:val="a9"/>
                    <w:sz w:val="22"/>
                  </w:rPr>
                  <w:t>Выберите элемент</w:t>
                </w:r>
                <w:r>
                  <w:rPr>
                    <w:rStyle w:val="a9"/>
                    <w:sz w:val="22"/>
                  </w:rPr>
                  <w:t xml:space="preserve"> из списка</w:t>
                </w:r>
              </w:p>
            </w:tc>
          </w:sdtContent>
        </w:sdt>
      </w:tr>
      <w:tr w:rsidR="005B439C" w:rsidRPr="0083234E" w:rsidTr="00DE4429">
        <w:trPr>
          <w:trHeight w:val="227"/>
        </w:trPr>
        <w:tc>
          <w:tcPr>
            <w:tcW w:w="2869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B44D49" w:rsidRDefault="005B439C" w:rsidP="005B439C">
            <w:pPr>
              <w:rPr>
                <w:rFonts w:asciiTheme="majorHAnsi" w:hAnsiTheme="majorHAnsi"/>
                <w:b/>
                <w:caps/>
                <w:sz w:val="24"/>
                <w:szCs w:val="22"/>
              </w:rPr>
            </w:pPr>
            <w:r w:rsidRPr="00B44D49">
              <w:rPr>
                <w:rFonts w:asciiTheme="majorHAnsi" w:hAnsiTheme="majorHAnsi"/>
                <w:b/>
                <w:caps/>
                <w:sz w:val="24"/>
                <w:szCs w:val="22"/>
              </w:rPr>
              <w:t>Дата рождения:</w:t>
            </w:r>
          </w:p>
        </w:tc>
        <w:sdt>
          <w:sdtPr>
            <w:rPr>
              <w:rFonts w:asciiTheme="majorHAnsi" w:hAnsiTheme="majorHAnsi"/>
              <w:sz w:val="18"/>
              <w:szCs w:val="22"/>
            </w:rPr>
            <w:id w:val="-985004371"/>
            <w:placeholder>
              <w:docPart w:val="5EE43A8692FF4A83ABEE291CA70F5CEE"/>
            </w:placeholder>
            <w:showingPlcHdr/>
            <w:date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3095" w:type="dxa"/>
                <w:gridSpan w:val="6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0E3A85" w:rsidRDefault="005B439C" w:rsidP="005B439C">
                <w:pPr>
                  <w:rPr>
                    <w:rFonts w:asciiTheme="majorHAnsi" w:hAnsiTheme="majorHAnsi"/>
                    <w:sz w:val="18"/>
                    <w:szCs w:val="22"/>
                  </w:rPr>
                </w:pPr>
                <w:r w:rsidRPr="008A0352">
                  <w:rPr>
                    <w:rStyle w:val="a9"/>
                    <w:sz w:val="22"/>
                  </w:rPr>
                  <w:t>Выберите дату</w:t>
                </w:r>
              </w:p>
            </w:tc>
          </w:sdtContent>
        </w:sdt>
        <w:tc>
          <w:tcPr>
            <w:tcW w:w="1794" w:type="dxa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8653FD" w:rsidRDefault="005B439C" w:rsidP="005B439C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8653FD">
              <w:rPr>
                <w:rFonts w:asciiTheme="majorHAnsi" w:hAnsiTheme="majorHAnsi"/>
                <w:b/>
                <w:sz w:val="22"/>
                <w:szCs w:val="22"/>
              </w:rPr>
              <w:t>ИНН:</w:t>
            </w:r>
          </w:p>
        </w:tc>
        <w:sdt>
          <w:sdtPr>
            <w:rPr>
              <w:rFonts w:asciiTheme="majorHAnsi" w:hAnsiTheme="majorHAnsi"/>
              <w:sz w:val="18"/>
              <w:szCs w:val="22"/>
            </w:rPr>
            <w:id w:val="-878239078"/>
            <w:placeholder>
              <w:docPart w:val="029A9DC5B0914C15ADAAE8FE12A050B1"/>
            </w:placeholder>
            <w:showingPlcHdr/>
          </w:sdtPr>
          <w:sdtEndPr/>
          <w:sdtContent>
            <w:tc>
              <w:tcPr>
                <w:tcW w:w="2275" w:type="dxa"/>
                <w:gridSpan w:val="5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0E3A85" w:rsidRDefault="005B439C" w:rsidP="005B439C">
                <w:pPr>
                  <w:rPr>
                    <w:rFonts w:asciiTheme="majorHAnsi" w:hAnsiTheme="majorHAnsi"/>
                    <w:sz w:val="18"/>
                    <w:szCs w:val="22"/>
                  </w:rPr>
                </w:pPr>
                <w:r w:rsidRPr="008A0352">
                  <w:rPr>
                    <w:rStyle w:val="a9"/>
                    <w:sz w:val="20"/>
                  </w:rPr>
                  <w:t>Введите ИНН</w:t>
                </w:r>
              </w:p>
            </w:tc>
          </w:sdtContent>
        </w:sdt>
      </w:tr>
      <w:tr w:rsidR="005B439C" w:rsidRPr="0083234E" w:rsidTr="00DE4429">
        <w:trPr>
          <w:trHeight w:val="227"/>
        </w:trPr>
        <w:tc>
          <w:tcPr>
            <w:tcW w:w="2869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B44D49" w:rsidRDefault="005B439C" w:rsidP="005B439C">
            <w:pPr>
              <w:rPr>
                <w:rFonts w:asciiTheme="majorHAnsi" w:hAnsiTheme="majorHAnsi"/>
                <w:b/>
                <w:caps/>
                <w:sz w:val="24"/>
                <w:szCs w:val="22"/>
              </w:rPr>
            </w:pPr>
            <w:r w:rsidRPr="00B44D49">
              <w:rPr>
                <w:rFonts w:asciiTheme="majorHAnsi" w:hAnsiTheme="majorHAnsi"/>
                <w:b/>
                <w:caps/>
                <w:sz w:val="24"/>
                <w:szCs w:val="22"/>
              </w:rPr>
              <w:t>Серия паспорта:</w:t>
            </w:r>
          </w:p>
        </w:tc>
        <w:sdt>
          <w:sdtPr>
            <w:rPr>
              <w:rFonts w:asciiTheme="majorHAnsi" w:hAnsiTheme="majorHAnsi"/>
              <w:sz w:val="18"/>
              <w:szCs w:val="22"/>
            </w:rPr>
            <w:id w:val="1024285852"/>
            <w:placeholder>
              <w:docPart w:val="90B26E1964CE481A9A8865C05107A095"/>
            </w:placeholder>
            <w:showingPlcHdr/>
          </w:sdtPr>
          <w:sdtEndPr/>
          <w:sdtContent>
            <w:bookmarkStart w:id="1" w:name="_GoBack" w:displacedByCustomXml="prev"/>
            <w:tc>
              <w:tcPr>
                <w:tcW w:w="3095" w:type="dxa"/>
                <w:gridSpan w:val="6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0E3A85" w:rsidRDefault="005B439C" w:rsidP="005B439C">
                <w:pPr>
                  <w:rPr>
                    <w:rFonts w:asciiTheme="majorHAnsi" w:hAnsiTheme="majorHAnsi"/>
                    <w:sz w:val="18"/>
                    <w:szCs w:val="22"/>
                  </w:rPr>
                </w:pPr>
                <w:r w:rsidRPr="008A0352">
                  <w:rPr>
                    <w:rStyle w:val="a9"/>
                    <w:sz w:val="20"/>
                  </w:rPr>
                  <w:t>Введите серию из 4 цифр</w:t>
                </w:r>
              </w:p>
            </w:tc>
            <w:bookmarkEnd w:id="1" w:displacedByCustomXml="next"/>
          </w:sdtContent>
        </w:sdt>
        <w:tc>
          <w:tcPr>
            <w:tcW w:w="1794" w:type="dxa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905CA8" w:rsidRDefault="005B439C" w:rsidP="005B439C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905CA8">
              <w:rPr>
                <w:rFonts w:asciiTheme="majorHAnsi" w:hAnsiTheme="majorHAnsi"/>
                <w:b/>
                <w:sz w:val="22"/>
                <w:szCs w:val="22"/>
              </w:rPr>
              <w:t>№ паспорта:</w:t>
            </w:r>
          </w:p>
        </w:tc>
        <w:sdt>
          <w:sdtPr>
            <w:rPr>
              <w:rFonts w:asciiTheme="majorHAnsi" w:hAnsiTheme="majorHAnsi"/>
              <w:sz w:val="18"/>
              <w:szCs w:val="22"/>
            </w:rPr>
            <w:id w:val="1956601312"/>
            <w:placeholder>
              <w:docPart w:val="5B8F6BC45B58453C8BA10301DD8043D3"/>
            </w:placeholder>
            <w:showingPlcHdr/>
          </w:sdtPr>
          <w:sdtEndPr/>
          <w:sdtContent>
            <w:tc>
              <w:tcPr>
                <w:tcW w:w="2275" w:type="dxa"/>
                <w:gridSpan w:val="5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0E3A85" w:rsidRDefault="005B439C" w:rsidP="005B439C">
                <w:pPr>
                  <w:rPr>
                    <w:rFonts w:asciiTheme="majorHAnsi" w:hAnsiTheme="majorHAnsi"/>
                    <w:sz w:val="18"/>
                    <w:szCs w:val="22"/>
                  </w:rPr>
                </w:pPr>
                <w:r w:rsidRPr="008A0352">
                  <w:rPr>
                    <w:rStyle w:val="a9"/>
                    <w:sz w:val="20"/>
                  </w:rPr>
                  <w:t>Введите № паспорта</w:t>
                </w:r>
              </w:p>
            </w:tc>
          </w:sdtContent>
        </w:sdt>
      </w:tr>
      <w:tr w:rsidR="005B439C" w:rsidRPr="0083234E" w:rsidTr="00DE4429">
        <w:trPr>
          <w:trHeight w:val="227"/>
        </w:trPr>
        <w:tc>
          <w:tcPr>
            <w:tcW w:w="2869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B44D49" w:rsidRDefault="005B439C" w:rsidP="005B439C">
            <w:pPr>
              <w:rPr>
                <w:rFonts w:asciiTheme="majorHAnsi" w:hAnsiTheme="majorHAnsi"/>
                <w:b/>
                <w:caps/>
                <w:sz w:val="24"/>
                <w:szCs w:val="22"/>
              </w:rPr>
            </w:pPr>
            <w:r w:rsidRPr="00B44D49">
              <w:rPr>
                <w:rFonts w:asciiTheme="majorHAnsi" w:hAnsiTheme="majorHAnsi"/>
                <w:b/>
                <w:caps/>
                <w:sz w:val="24"/>
                <w:szCs w:val="22"/>
              </w:rPr>
              <w:t>Кем выдан:</w:t>
            </w:r>
          </w:p>
        </w:tc>
        <w:sdt>
          <w:sdtPr>
            <w:rPr>
              <w:rFonts w:asciiTheme="majorHAnsi" w:hAnsiTheme="majorHAnsi"/>
              <w:sz w:val="22"/>
              <w:szCs w:val="22"/>
            </w:rPr>
            <w:id w:val="2005090732"/>
            <w:placeholder>
              <w:docPart w:val="84A396C9EE3A4107BAE034A65EAE5753"/>
            </w:placeholder>
          </w:sdtPr>
          <w:sdtEndPr/>
          <w:sdtContent>
            <w:tc>
              <w:tcPr>
                <w:tcW w:w="7164" w:type="dxa"/>
                <w:gridSpan w:val="14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282FEA" w:rsidRDefault="005B439C" w:rsidP="005B439C">
                <w:pPr>
                  <w:rPr>
                    <w:rFonts w:asciiTheme="majorHAnsi" w:hAnsiTheme="majorHAnsi"/>
                    <w:sz w:val="22"/>
                    <w:szCs w:val="22"/>
                  </w:rPr>
                </w:pPr>
                <w:r w:rsidRPr="00282FEA">
                  <w:rPr>
                    <w:rFonts w:asciiTheme="majorHAnsi" w:hAnsiTheme="majorHAnsi"/>
                    <w:sz w:val="22"/>
                    <w:szCs w:val="22"/>
                  </w:rPr>
                  <w:t xml:space="preserve"> </w:t>
                </w:r>
                <w:sdt>
                  <w:sdtPr>
                    <w:rPr>
                      <w:rFonts w:asciiTheme="majorHAnsi" w:hAnsiTheme="majorHAnsi"/>
                      <w:sz w:val="22"/>
                      <w:szCs w:val="22"/>
                    </w:rPr>
                    <w:id w:val="249788136"/>
                    <w:placeholder>
                      <w:docPart w:val="5ABCDA58F71C4D75B38EEA62974CC9F0"/>
                    </w:placeholder>
                    <w:showingPlcHdr/>
                  </w:sdtPr>
                  <w:sdtEndPr/>
                  <w:sdtContent>
                    <w:r w:rsidRPr="00282FEA">
                      <w:rPr>
                        <w:rStyle w:val="a9"/>
                        <w:sz w:val="22"/>
                        <w:szCs w:val="22"/>
                      </w:rPr>
                      <w:t>Место для ввода текста.</w:t>
                    </w:r>
                  </w:sdtContent>
                </w:sdt>
                <w:r w:rsidRPr="00282FEA">
                  <w:rPr>
                    <w:rFonts w:asciiTheme="majorHAnsi" w:hAnsiTheme="majorHAnsi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5B439C" w:rsidRPr="0083234E" w:rsidTr="00DE4429">
        <w:trPr>
          <w:trHeight w:val="227"/>
        </w:trPr>
        <w:tc>
          <w:tcPr>
            <w:tcW w:w="2869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B44D49" w:rsidRDefault="005B439C" w:rsidP="005B439C">
            <w:pPr>
              <w:rPr>
                <w:rFonts w:asciiTheme="majorHAnsi" w:hAnsiTheme="majorHAnsi"/>
                <w:b/>
                <w:caps/>
                <w:sz w:val="24"/>
                <w:szCs w:val="22"/>
              </w:rPr>
            </w:pPr>
            <w:r w:rsidRPr="00B44D49">
              <w:rPr>
                <w:rFonts w:asciiTheme="majorHAnsi" w:hAnsiTheme="majorHAnsi"/>
                <w:b/>
                <w:caps/>
                <w:sz w:val="24"/>
                <w:szCs w:val="22"/>
              </w:rPr>
              <w:t>Дата выдачи:</w:t>
            </w:r>
          </w:p>
        </w:tc>
        <w:sdt>
          <w:sdtPr>
            <w:rPr>
              <w:rFonts w:asciiTheme="majorHAnsi" w:hAnsiTheme="majorHAnsi"/>
              <w:sz w:val="22"/>
              <w:szCs w:val="22"/>
            </w:rPr>
            <w:id w:val="-1837842277"/>
            <w:placeholder>
              <w:docPart w:val="147BFD9493FE479E82D3E17958527E8E"/>
            </w:placeholder>
            <w:showingPlcHdr/>
            <w:date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64" w:type="dxa"/>
                <w:gridSpan w:val="14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282FEA" w:rsidRDefault="005B439C" w:rsidP="005B439C">
                <w:pPr>
                  <w:rPr>
                    <w:rFonts w:asciiTheme="majorHAnsi" w:hAnsiTheme="majorHAnsi"/>
                    <w:sz w:val="22"/>
                    <w:szCs w:val="22"/>
                  </w:rPr>
                </w:pPr>
                <w:r w:rsidRPr="008A0352">
                  <w:rPr>
                    <w:rStyle w:val="a9"/>
                    <w:sz w:val="22"/>
                  </w:rPr>
                  <w:t>Выберите дату</w:t>
                </w:r>
              </w:p>
            </w:tc>
          </w:sdtContent>
        </w:sdt>
      </w:tr>
      <w:tr w:rsidR="005B439C" w:rsidRPr="00D340C4" w:rsidTr="00DE4429">
        <w:trPr>
          <w:trHeight w:val="227"/>
        </w:trPr>
        <w:tc>
          <w:tcPr>
            <w:tcW w:w="10033" w:type="dxa"/>
            <w:gridSpan w:val="18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</w:tcPr>
          <w:p w:rsidR="005B439C" w:rsidRPr="00D340C4" w:rsidRDefault="005B439C" w:rsidP="005B439C">
            <w:pPr>
              <w:pStyle w:val="SectionHeading"/>
              <w:rPr>
                <w:rFonts w:asciiTheme="majorHAnsi" w:hAnsiTheme="majorHAnsi"/>
                <w:b/>
                <w:sz w:val="28"/>
                <w:szCs w:val="22"/>
              </w:rPr>
            </w:pPr>
            <w:r w:rsidRPr="00D340C4">
              <w:rPr>
                <w:rFonts w:asciiTheme="majorHAnsi" w:hAnsiTheme="majorHAnsi"/>
                <w:b/>
                <w:sz w:val="28"/>
                <w:szCs w:val="22"/>
              </w:rPr>
              <w:t>КОНТАКТНАЯ ИНФОРМАЦИЯ</w:t>
            </w:r>
          </w:p>
        </w:tc>
      </w:tr>
      <w:tr w:rsidR="005B439C" w:rsidRPr="0083234E" w:rsidTr="00DE4429">
        <w:trPr>
          <w:trHeight w:val="292"/>
        </w:trPr>
        <w:tc>
          <w:tcPr>
            <w:tcW w:w="2869" w:type="dxa"/>
            <w:gridSpan w:val="4"/>
            <w:vMerge w:val="restart"/>
            <w:tcBorders>
              <w:top w:val="single" w:sz="2" w:space="0" w:color="999999"/>
              <w:left w:val="single" w:sz="2" w:space="0" w:color="999999"/>
              <w:right w:val="single" w:sz="2" w:space="0" w:color="999999"/>
            </w:tcBorders>
            <w:vAlign w:val="center"/>
          </w:tcPr>
          <w:p w:rsidR="005B439C" w:rsidRPr="00B44D49" w:rsidRDefault="005B439C" w:rsidP="005B439C">
            <w:pPr>
              <w:rPr>
                <w:rFonts w:asciiTheme="majorHAnsi" w:hAnsiTheme="majorHAnsi"/>
                <w:b/>
                <w:caps/>
                <w:sz w:val="24"/>
                <w:szCs w:val="22"/>
              </w:rPr>
            </w:pPr>
            <w:r w:rsidRPr="00B44D49">
              <w:rPr>
                <w:rFonts w:asciiTheme="majorHAnsi" w:hAnsiTheme="majorHAnsi"/>
                <w:b/>
                <w:caps/>
                <w:sz w:val="24"/>
                <w:szCs w:val="22"/>
              </w:rPr>
              <w:t>Номер телефона:</w:t>
            </w:r>
          </w:p>
        </w:tc>
        <w:tc>
          <w:tcPr>
            <w:tcW w:w="2564" w:type="dxa"/>
            <w:gridSpan w:val="5"/>
            <w:tcBorders>
              <w:top w:val="single" w:sz="2" w:space="0" w:color="999999"/>
              <w:left w:val="single" w:sz="2" w:space="0" w:color="999999"/>
              <w:right w:val="single" w:sz="2" w:space="0" w:color="999999"/>
            </w:tcBorders>
            <w:vAlign w:val="center"/>
          </w:tcPr>
          <w:p w:rsidR="005B439C" w:rsidRPr="00905CA8" w:rsidRDefault="005B439C" w:rsidP="005B439C">
            <w:pPr>
              <w:rPr>
                <w:rFonts w:asciiTheme="majorHAnsi" w:hAnsiTheme="majorHAnsi"/>
                <w:sz w:val="22"/>
                <w:szCs w:val="22"/>
              </w:rPr>
            </w:pPr>
            <w:r w:rsidRPr="00905CA8">
              <w:rPr>
                <w:rFonts w:asciiTheme="majorHAnsi" w:hAnsiTheme="majorHAnsi"/>
                <w:sz w:val="22"/>
                <w:szCs w:val="22"/>
              </w:rPr>
              <w:t>Мобильный</w:t>
            </w:r>
          </w:p>
        </w:tc>
        <w:tc>
          <w:tcPr>
            <w:tcW w:w="2325" w:type="dxa"/>
            <w:gridSpan w:val="4"/>
            <w:tcBorders>
              <w:top w:val="single" w:sz="2" w:space="0" w:color="999999"/>
              <w:left w:val="single" w:sz="2" w:space="0" w:color="999999"/>
              <w:right w:val="single" w:sz="2" w:space="0" w:color="999999"/>
            </w:tcBorders>
            <w:vAlign w:val="center"/>
          </w:tcPr>
          <w:p w:rsidR="005B439C" w:rsidRPr="00905CA8" w:rsidRDefault="005B439C" w:rsidP="005B439C">
            <w:pPr>
              <w:rPr>
                <w:rFonts w:asciiTheme="majorHAnsi" w:hAnsiTheme="majorHAnsi"/>
                <w:sz w:val="22"/>
                <w:szCs w:val="22"/>
              </w:rPr>
            </w:pPr>
            <w:r w:rsidRPr="00905CA8">
              <w:rPr>
                <w:rFonts w:asciiTheme="majorHAnsi" w:hAnsiTheme="majorHAnsi"/>
                <w:sz w:val="22"/>
                <w:szCs w:val="22"/>
              </w:rPr>
              <w:t>Домашний</w:t>
            </w:r>
          </w:p>
        </w:tc>
        <w:tc>
          <w:tcPr>
            <w:tcW w:w="2275" w:type="dxa"/>
            <w:gridSpan w:val="5"/>
            <w:tcBorders>
              <w:top w:val="single" w:sz="2" w:space="0" w:color="999999"/>
              <w:left w:val="single" w:sz="2" w:space="0" w:color="999999"/>
              <w:right w:val="single" w:sz="2" w:space="0" w:color="999999"/>
            </w:tcBorders>
            <w:vAlign w:val="center"/>
          </w:tcPr>
          <w:p w:rsidR="005B439C" w:rsidRPr="00905CA8" w:rsidRDefault="005B439C" w:rsidP="005B439C">
            <w:pPr>
              <w:rPr>
                <w:rFonts w:asciiTheme="majorHAnsi" w:hAnsiTheme="majorHAnsi"/>
                <w:sz w:val="22"/>
                <w:szCs w:val="22"/>
              </w:rPr>
            </w:pPr>
            <w:r w:rsidRPr="00905CA8">
              <w:rPr>
                <w:rFonts w:asciiTheme="majorHAnsi" w:hAnsiTheme="majorHAnsi"/>
                <w:sz w:val="22"/>
                <w:szCs w:val="22"/>
              </w:rPr>
              <w:t>Рабочий</w:t>
            </w:r>
          </w:p>
        </w:tc>
      </w:tr>
      <w:tr w:rsidR="005B439C" w:rsidRPr="0083234E" w:rsidTr="00DE4429">
        <w:trPr>
          <w:trHeight w:val="291"/>
        </w:trPr>
        <w:tc>
          <w:tcPr>
            <w:tcW w:w="2869" w:type="dxa"/>
            <w:gridSpan w:val="4"/>
            <w:vMerge/>
            <w:tcBorders>
              <w:left w:val="single" w:sz="2" w:space="0" w:color="999999"/>
              <w:right w:val="single" w:sz="2" w:space="0" w:color="999999"/>
            </w:tcBorders>
            <w:vAlign w:val="center"/>
          </w:tcPr>
          <w:p w:rsidR="005B439C" w:rsidRPr="00B44D49" w:rsidRDefault="005B439C" w:rsidP="005B439C">
            <w:pPr>
              <w:rPr>
                <w:rFonts w:asciiTheme="majorHAnsi" w:hAnsiTheme="majorHAnsi"/>
                <w:b/>
                <w:caps/>
                <w:sz w:val="24"/>
                <w:szCs w:val="22"/>
              </w:rPr>
            </w:pPr>
          </w:p>
        </w:tc>
        <w:sdt>
          <w:sdtPr>
            <w:rPr>
              <w:rFonts w:asciiTheme="majorHAnsi" w:hAnsiTheme="majorHAnsi"/>
              <w:sz w:val="18"/>
              <w:szCs w:val="22"/>
            </w:rPr>
            <w:id w:val="-1029410139"/>
            <w:placeholder>
              <w:docPart w:val="C6EE36AC593D4E5B86AC25B91AC3974D"/>
            </w:placeholder>
            <w:showingPlcHdr/>
          </w:sdtPr>
          <w:sdtEndPr/>
          <w:sdtContent>
            <w:tc>
              <w:tcPr>
                <w:tcW w:w="2564" w:type="dxa"/>
                <w:gridSpan w:val="5"/>
                <w:tcBorders>
                  <w:top w:val="single" w:sz="2" w:space="0" w:color="999999"/>
                  <w:left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BF1DFC" w:rsidRDefault="005B439C" w:rsidP="005B439C">
                <w:pPr>
                  <w:rPr>
                    <w:rFonts w:asciiTheme="majorHAnsi" w:hAnsiTheme="majorHAnsi"/>
                    <w:szCs w:val="22"/>
                  </w:rPr>
                </w:pPr>
                <w:r w:rsidRPr="008A0352">
                  <w:rPr>
                    <w:rStyle w:val="a9"/>
                    <w:sz w:val="22"/>
                  </w:rPr>
                  <w:t>+7ххххххххх</w:t>
                </w:r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22"/>
            </w:rPr>
            <w:id w:val="1240901388"/>
            <w:placeholder>
              <w:docPart w:val="ECC152FACC344B2FBEB8AC9683C672A1"/>
            </w:placeholder>
            <w:showingPlcHdr/>
          </w:sdtPr>
          <w:sdtEndPr/>
          <w:sdtContent>
            <w:tc>
              <w:tcPr>
                <w:tcW w:w="2325" w:type="dxa"/>
                <w:gridSpan w:val="4"/>
                <w:tcBorders>
                  <w:top w:val="single" w:sz="2" w:space="0" w:color="999999"/>
                  <w:left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BF1DFC" w:rsidRDefault="005B439C" w:rsidP="005B439C">
                <w:pPr>
                  <w:rPr>
                    <w:rFonts w:asciiTheme="majorHAnsi" w:hAnsiTheme="majorHAnsi"/>
                    <w:szCs w:val="22"/>
                  </w:rPr>
                </w:pPr>
                <w:r w:rsidRPr="008A0352">
                  <w:rPr>
                    <w:rStyle w:val="a9"/>
                    <w:sz w:val="22"/>
                  </w:rPr>
                  <w:t>+7ххххххххх</w:t>
                </w:r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22"/>
            </w:rPr>
            <w:id w:val="-61788439"/>
            <w:placeholder>
              <w:docPart w:val="27DA2756D95E442AB32505C10F7FA33A"/>
            </w:placeholder>
            <w:showingPlcHdr/>
          </w:sdtPr>
          <w:sdtEndPr/>
          <w:sdtContent>
            <w:tc>
              <w:tcPr>
                <w:tcW w:w="2275" w:type="dxa"/>
                <w:gridSpan w:val="5"/>
                <w:tcBorders>
                  <w:top w:val="single" w:sz="2" w:space="0" w:color="999999"/>
                  <w:left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BF1DFC" w:rsidRDefault="005B439C" w:rsidP="005B439C">
                <w:pPr>
                  <w:rPr>
                    <w:rFonts w:asciiTheme="majorHAnsi" w:hAnsiTheme="majorHAnsi"/>
                    <w:szCs w:val="22"/>
                  </w:rPr>
                </w:pPr>
                <w:r w:rsidRPr="008A0352">
                  <w:rPr>
                    <w:rStyle w:val="a9"/>
                    <w:sz w:val="22"/>
                  </w:rPr>
                  <w:t>+7ххххххххх</w:t>
                </w:r>
              </w:p>
            </w:tc>
          </w:sdtContent>
        </w:sdt>
      </w:tr>
      <w:tr w:rsidR="005B439C" w:rsidRPr="0083234E" w:rsidTr="00DE4429">
        <w:trPr>
          <w:trHeight w:val="227"/>
        </w:trPr>
        <w:tc>
          <w:tcPr>
            <w:tcW w:w="2869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B44D49" w:rsidRDefault="005B439C" w:rsidP="005B439C">
            <w:pPr>
              <w:rPr>
                <w:rFonts w:asciiTheme="majorHAnsi" w:hAnsiTheme="majorHAnsi"/>
                <w:b/>
                <w:caps/>
                <w:sz w:val="24"/>
                <w:szCs w:val="22"/>
              </w:rPr>
            </w:pPr>
            <w:r w:rsidRPr="00B44D49">
              <w:rPr>
                <w:rFonts w:asciiTheme="majorHAnsi" w:hAnsiTheme="majorHAnsi"/>
                <w:b/>
                <w:caps/>
                <w:sz w:val="24"/>
                <w:szCs w:val="22"/>
              </w:rPr>
              <w:t>Электронная почта:</w:t>
            </w:r>
          </w:p>
        </w:tc>
        <w:tc>
          <w:tcPr>
            <w:tcW w:w="7164" w:type="dxa"/>
            <w:gridSpan w:val="1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sdt>
            <w:sdtPr>
              <w:rPr>
                <w:rFonts w:asciiTheme="majorHAnsi" w:hAnsiTheme="majorHAnsi"/>
                <w:sz w:val="24"/>
                <w:szCs w:val="22"/>
              </w:rPr>
              <w:id w:val="-776870466"/>
              <w:placeholder>
                <w:docPart w:val="822FC36B0E4240168548BC03A7E846E3"/>
              </w:placeholder>
              <w:showingPlcHdr/>
            </w:sdtPr>
            <w:sdtEndPr/>
            <w:sdtContent>
              <w:p w:rsidR="005B439C" w:rsidRDefault="005B439C" w:rsidP="005B439C">
                <w:pPr>
                  <w:rPr>
                    <w:rFonts w:asciiTheme="majorHAnsi" w:hAnsiTheme="majorHAnsi"/>
                    <w:sz w:val="24"/>
                    <w:szCs w:val="22"/>
                  </w:rPr>
                </w:pPr>
                <w:r>
                  <w:rPr>
                    <w:rStyle w:val="a9"/>
                    <w:sz w:val="24"/>
                    <w:lang w:val="en-US"/>
                  </w:rPr>
                  <w:t>vasheimya</w:t>
                </w:r>
                <w:r w:rsidRPr="008A0352">
                  <w:rPr>
                    <w:rStyle w:val="a9"/>
                    <w:sz w:val="24"/>
                  </w:rPr>
                  <w:t>@</w:t>
                </w:r>
                <w:r>
                  <w:rPr>
                    <w:rStyle w:val="a9"/>
                    <w:sz w:val="24"/>
                    <w:lang w:val="en-US"/>
                  </w:rPr>
                  <w:t>vashapochta</w:t>
                </w:r>
                <w:r w:rsidRPr="008A0352">
                  <w:rPr>
                    <w:rStyle w:val="a9"/>
                    <w:sz w:val="24"/>
                  </w:rPr>
                  <w:t>.</w:t>
                </w:r>
                <w:r>
                  <w:rPr>
                    <w:rStyle w:val="a9"/>
                    <w:sz w:val="24"/>
                    <w:lang w:val="en-US"/>
                  </w:rPr>
                  <w:t>ru</w:t>
                </w:r>
              </w:p>
            </w:sdtContent>
          </w:sdt>
          <w:p w:rsidR="005B439C" w:rsidRPr="008A0352" w:rsidRDefault="005B439C" w:rsidP="005B439C">
            <w:pPr>
              <w:rPr>
                <w:rFonts w:asciiTheme="majorHAnsi" w:hAnsiTheme="majorHAnsi"/>
                <w:sz w:val="22"/>
                <w:szCs w:val="22"/>
              </w:rPr>
            </w:pPr>
            <w:r w:rsidRPr="00846834">
              <w:rPr>
                <w:rFonts w:asciiTheme="majorHAnsi" w:hAnsiTheme="majorHAnsi"/>
                <w:i/>
                <w:color w:val="7F7F7F" w:themeColor="text1" w:themeTint="80"/>
                <w:sz w:val="20"/>
                <w:szCs w:val="22"/>
              </w:rPr>
              <w:t>Укажите действующий адрес электронной почты.</w:t>
            </w:r>
          </w:p>
        </w:tc>
      </w:tr>
      <w:tr w:rsidR="005B439C" w:rsidRPr="0083234E" w:rsidTr="00DE4429">
        <w:trPr>
          <w:trHeight w:val="227"/>
        </w:trPr>
        <w:tc>
          <w:tcPr>
            <w:tcW w:w="2869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B44D49" w:rsidRDefault="005B439C" w:rsidP="005B439C">
            <w:pPr>
              <w:rPr>
                <w:rFonts w:asciiTheme="majorHAnsi" w:hAnsiTheme="majorHAnsi"/>
                <w:b/>
                <w:caps/>
                <w:sz w:val="24"/>
                <w:szCs w:val="22"/>
              </w:rPr>
            </w:pPr>
            <w:r w:rsidRPr="00B44D49">
              <w:rPr>
                <w:rFonts w:asciiTheme="majorHAnsi" w:hAnsiTheme="majorHAnsi"/>
                <w:b/>
                <w:caps/>
                <w:sz w:val="24"/>
                <w:szCs w:val="22"/>
              </w:rPr>
              <w:t>Адрес постоянной регистрации:</w:t>
            </w:r>
          </w:p>
        </w:tc>
        <w:sdt>
          <w:sdtPr>
            <w:rPr>
              <w:rFonts w:asciiTheme="majorHAnsi" w:hAnsiTheme="majorHAnsi"/>
              <w:sz w:val="24"/>
              <w:szCs w:val="22"/>
            </w:rPr>
            <w:id w:val="-1879389869"/>
            <w:placeholder>
              <w:docPart w:val="867D34D7A5CB4017BAC20C1B71D4A77A"/>
            </w:placeholder>
            <w:showingPlcHdr/>
          </w:sdtPr>
          <w:sdtEndPr/>
          <w:sdtContent>
            <w:tc>
              <w:tcPr>
                <w:tcW w:w="7164" w:type="dxa"/>
                <w:gridSpan w:val="14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8653FD" w:rsidRDefault="005B439C" w:rsidP="005B439C">
                <w:pPr>
                  <w:rPr>
                    <w:rFonts w:asciiTheme="majorHAnsi" w:hAnsiTheme="majorHAnsi"/>
                    <w:sz w:val="24"/>
                    <w:szCs w:val="22"/>
                  </w:rPr>
                </w:pPr>
                <w:r w:rsidRPr="008653FD">
                  <w:rPr>
                    <w:rStyle w:val="a9"/>
                    <w:sz w:val="24"/>
                  </w:rPr>
                  <w:t>Место для ввода текста.</w:t>
                </w:r>
              </w:p>
            </w:tc>
          </w:sdtContent>
        </w:sdt>
      </w:tr>
      <w:tr w:rsidR="005B439C" w:rsidRPr="0083234E" w:rsidTr="00DE4429">
        <w:trPr>
          <w:trHeight w:val="227"/>
        </w:trPr>
        <w:tc>
          <w:tcPr>
            <w:tcW w:w="2869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602473" w:rsidRDefault="005B439C" w:rsidP="005B439C">
            <w:pPr>
              <w:rPr>
                <w:rFonts w:asciiTheme="majorHAnsi" w:hAnsiTheme="majorHAnsi"/>
                <w:b/>
                <w:caps/>
                <w:sz w:val="24"/>
                <w:szCs w:val="22"/>
              </w:rPr>
            </w:pPr>
            <w:r w:rsidRPr="00B44D49">
              <w:rPr>
                <w:rFonts w:asciiTheme="majorHAnsi" w:hAnsiTheme="majorHAnsi"/>
                <w:b/>
                <w:caps/>
                <w:sz w:val="24"/>
                <w:szCs w:val="22"/>
              </w:rPr>
              <w:t>Адрес места жительства:</w:t>
            </w:r>
          </w:p>
        </w:tc>
        <w:tc>
          <w:tcPr>
            <w:tcW w:w="7164" w:type="dxa"/>
            <w:gridSpan w:val="1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Default="00DC017B" w:rsidP="005B439C">
            <w:pPr>
              <w:rPr>
                <w:rFonts w:asciiTheme="majorHAnsi" w:hAnsiTheme="majorHAnsi"/>
                <w:sz w:val="24"/>
                <w:szCs w:val="22"/>
              </w:rPr>
            </w:pPr>
            <w:sdt>
              <w:sdtPr>
                <w:rPr>
                  <w:rFonts w:asciiTheme="majorHAnsi" w:hAnsiTheme="majorHAnsi"/>
                  <w:sz w:val="24"/>
                  <w:szCs w:val="22"/>
                </w:rPr>
                <w:id w:val="-954555687"/>
                <w:placeholder>
                  <w:docPart w:val="08976D3C0B414D3CA846EC38B5802D1D"/>
                </w:placeholder>
                <w:showingPlcHdr/>
              </w:sdtPr>
              <w:sdtEndPr/>
              <w:sdtContent>
                <w:r w:rsidR="005B439C" w:rsidRPr="00BF1DFC">
                  <w:rPr>
                    <w:rStyle w:val="a9"/>
                    <w:sz w:val="24"/>
                  </w:rPr>
                  <w:t>Место для ввода текста.</w:t>
                </w:r>
              </w:sdtContent>
            </w:sdt>
          </w:p>
          <w:p w:rsidR="005B439C" w:rsidRPr="008653FD" w:rsidRDefault="005B439C" w:rsidP="005B439C">
            <w:pPr>
              <w:rPr>
                <w:rFonts w:asciiTheme="majorHAnsi" w:hAnsiTheme="majorHAnsi"/>
                <w:sz w:val="24"/>
                <w:szCs w:val="22"/>
              </w:rPr>
            </w:pPr>
            <w:r w:rsidRPr="00846834">
              <w:rPr>
                <w:rFonts w:asciiTheme="majorHAnsi" w:hAnsiTheme="majorHAnsi"/>
                <w:i/>
                <w:color w:val="7F7F7F" w:themeColor="text1" w:themeTint="80"/>
                <w:sz w:val="20"/>
                <w:szCs w:val="22"/>
              </w:rPr>
              <w:t>Если отличается от места регистрации.</w:t>
            </w:r>
          </w:p>
        </w:tc>
      </w:tr>
      <w:tr w:rsidR="005B439C" w:rsidRPr="00D340C4" w:rsidTr="00DE4429">
        <w:trPr>
          <w:trHeight w:val="227"/>
        </w:trPr>
        <w:tc>
          <w:tcPr>
            <w:tcW w:w="10033" w:type="dxa"/>
            <w:gridSpan w:val="18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</w:tcPr>
          <w:p w:rsidR="005B439C" w:rsidRPr="0008799C" w:rsidRDefault="005B439C" w:rsidP="005B439C">
            <w:pPr>
              <w:pStyle w:val="SectionHeading"/>
              <w:rPr>
                <w:rFonts w:asciiTheme="majorHAnsi" w:hAnsiTheme="majorHAnsi"/>
                <w:b/>
                <w:sz w:val="28"/>
                <w:szCs w:val="22"/>
              </w:rPr>
            </w:pPr>
            <w:r>
              <w:rPr>
                <w:rFonts w:asciiTheme="majorHAnsi" w:hAnsiTheme="majorHAnsi"/>
                <w:b/>
                <w:sz w:val="28"/>
                <w:szCs w:val="22"/>
              </w:rPr>
              <w:t>СВЕДЕНИЯ О СУДИМОСТИ</w:t>
            </w:r>
          </w:p>
        </w:tc>
      </w:tr>
      <w:tr w:rsidR="005B439C" w:rsidRPr="0083234E" w:rsidTr="00DE4429">
        <w:trPr>
          <w:trHeight w:val="227"/>
        </w:trPr>
        <w:tc>
          <w:tcPr>
            <w:tcW w:w="2869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08799C" w:rsidRDefault="005B439C" w:rsidP="005B439C">
            <w:pPr>
              <w:rPr>
                <w:rFonts w:asciiTheme="majorHAnsi" w:hAnsiTheme="majorHAnsi"/>
                <w:b/>
                <w:caps/>
                <w:sz w:val="24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caps/>
                <w:sz w:val="24"/>
                <w:szCs w:val="22"/>
              </w:rPr>
              <w:t>НАЛИЧИЕ СУДИМОСТИ</w:t>
            </w:r>
          </w:p>
        </w:tc>
        <w:sdt>
          <w:sdtPr>
            <w:rPr>
              <w:rFonts w:asciiTheme="majorHAnsi" w:hAnsiTheme="majorHAnsi"/>
              <w:sz w:val="22"/>
              <w:szCs w:val="22"/>
            </w:rPr>
            <w:id w:val="-491726529"/>
            <w:placeholder>
              <w:docPart w:val="C059AAEF85D04D19ADF8A11121DAA723"/>
            </w:placeholder>
            <w:showingPlcHdr/>
            <w:comboBox>
              <w:listItem w:displayText="Выберите значение" w:value=""/>
              <w:listItem w:displayText="Судим(а)" w:value="Судим(а)"/>
              <w:listItem w:displayText="Не судим(а)" w:value="Не судим(а)"/>
            </w:comboBox>
          </w:sdtPr>
          <w:sdtEndPr/>
          <w:sdtContent>
            <w:tc>
              <w:tcPr>
                <w:tcW w:w="7164" w:type="dxa"/>
                <w:gridSpan w:val="14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285267" w:rsidRDefault="005B439C" w:rsidP="005B439C">
                <w:pPr>
                  <w:rPr>
                    <w:rFonts w:asciiTheme="majorHAnsi" w:hAnsiTheme="majorHAnsi"/>
                    <w:sz w:val="22"/>
                    <w:szCs w:val="22"/>
                  </w:rPr>
                </w:pPr>
                <w:r w:rsidRPr="008A0352">
                  <w:rPr>
                    <w:rStyle w:val="a9"/>
                    <w:sz w:val="22"/>
                  </w:rPr>
                  <w:t>Выберите элемент</w:t>
                </w:r>
                <w:r>
                  <w:rPr>
                    <w:rStyle w:val="a9"/>
                    <w:sz w:val="22"/>
                  </w:rPr>
                  <w:t xml:space="preserve"> из списка</w:t>
                </w:r>
              </w:p>
            </w:tc>
          </w:sdtContent>
        </w:sdt>
      </w:tr>
      <w:tr w:rsidR="005B439C" w:rsidRPr="00D340C4" w:rsidTr="00DE4429">
        <w:trPr>
          <w:trHeight w:val="227"/>
        </w:trPr>
        <w:tc>
          <w:tcPr>
            <w:tcW w:w="10033" w:type="dxa"/>
            <w:gridSpan w:val="18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</w:tcPr>
          <w:p w:rsidR="005B439C" w:rsidRPr="00D340C4" w:rsidRDefault="005B439C" w:rsidP="005B439C">
            <w:pPr>
              <w:pStyle w:val="SectionHeading"/>
              <w:rPr>
                <w:rFonts w:asciiTheme="majorHAnsi" w:hAnsiTheme="majorHAnsi"/>
                <w:b/>
                <w:sz w:val="28"/>
                <w:szCs w:val="22"/>
              </w:rPr>
            </w:pPr>
            <w:r w:rsidRPr="00D340C4">
              <w:rPr>
                <w:rFonts w:asciiTheme="majorHAnsi" w:hAnsiTheme="majorHAnsi"/>
                <w:b/>
                <w:sz w:val="28"/>
                <w:szCs w:val="22"/>
              </w:rPr>
              <w:t>ИНФОРМАЦИЯ О СЕМЬЕ</w:t>
            </w:r>
          </w:p>
        </w:tc>
      </w:tr>
      <w:tr w:rsidR="005B439C" w:rsidRPr="0083234E" w:rsidTr="00DE4429">
        <w:trPr>
          <w:trHeight w:val="227"/>
        </w:trPr>
        <w:tc>
          <w:tcPr>
            <w:tcW w:w="2869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B44D49" w:rsidRDefault="005B439C" w:rsidP="005B439C">
            <w:pPr>
              <w:rPr>
                <w:rFonts w:asciiTheme="majorHAnsi" w:hAnsiTheme="majorHAnsi"/>
                <w:b/>
                <w:caps/>
                <w:sz w:val="24"/>
                <w:szCs w:val="22"/>
              </w:rPr>
            </w:pPr>
            <w:r w:rsidRPr="00B44D49">
              <w:rPr>
                <w:rFonts w:asciiTheme="majorHAnsi" w:hAnsiTheme="majorHAnsi"/>
                <w:b/>
                <w:caps/>
                <w:sz w:val="24"/>
                <w:szCs w:val="22"/>
              </w:rPr>
              <w:t>Семейное положение</w:t>
            </w:r>
          </w:p>
        </w:tc>
        <w:sdt>
          <w:sdtPr>
            <w:rPr>
              <w:rFonts w:asciiTheme="majorHAnsi" w:hAnsiTheme="majorHAnsi"/>
              <w:sz w:val="22"/>
              <w:szCs w:val="22"/>
            </w:rPr>
            <w:id w:val="360018428"/>
            <w:placeholder>
              <w:docPart w:val="07350E983CBC44F5BDE18077D846A522"/>
            </w:placeholder>
            <w:showingPlcHdr/>
            <w:comboBox>
              <w:listItem w:displayText="Выберите значение" w:value=""/>
              <w:listItem w:displayText="Женат/замужем" w:value="Женат/замужем"/>
              <w:listItem w:displayText="Не женат/не замужем" w:value="Не женат/не замужем"/>
              <w:listItem w:displayText="Вдовец/вдова" w:value="Вдовец/вдова"/>
              <w:listItem w:displayText="Разведен/разведена" w:value="Разведен/разведена"/>
            </w:comboBox>
          </w:sdtPr>
          <w:sdtEndPr/>
          <w:sdtContent>
            <w:tc>
              <w:tcPr>
                <w:tcW w:w="7164" w:type="dxa"/>
                <w:gridSpan w:val="14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285267" w:rsidRDefault="00E349DC" w:rsidP="005B439C">
                <w:pPr>
                  <w:rPr>
                    <w:rFonts w:asciiTheme="majorHAnsi" w:hAnsiTheme="majorHAnsi"/>
                    <w:sz w:val="22"/>
                    <w:szCs w:val="22"/>
                  </w:rPr>
                </w:pPr>
                <w:r w:rsidRPr="008A0352">
                  <w:rPr>
                    <w:rStyle w:val="a9"/>
                    <w:sz w:val="22"/>
                  </w:rPr>
                  <w:t>Выберите элемент</w:t>
                </w:r>
                <w:r>
                  <w:rPr>
                    <w:rStyle w:val="a9"/>
                    <w:sz w:val="22"/>
                  </w:rPr>
                  <w:t xml:space="preserve"> из списка</w:t>
                </w:r>
              </w:p>
            </w:tc>
          </w:sdtContent>
        </w:sdt>
      </w:tr>
      <w:tr w:rsidR="005B439C" w:rsidRPr="0083234E" w:rsidTr="001F0A03">
        <w:trPr>
          <w:trHeight w:val="570"/>
        </w:trPr>
        <w:tc>
          <w:tcPr>
            <w:tcW w:w="2869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B44D49" w:rsidRDefault="005B439C" w:rsidP="005B439C">
            <w:pPr>
              <w:rPr>
                <w:rFonts w:asciiTheme="majorHAnsi" w:hAnsiTheme="majorHAnsi"/>
                <w:b/>
                <w:caps/>
                <w:sz w:val="24"/>
                <w:szCs w:val="22"/>
              </w:rPr>
            </w:pPr>
            <w:r w:rsidRPr="00B44D49">
              <w:rPr>
                <w:rFonts w:asciiTheme="majorHAnsi" w:hAnsiTheme="majorHAnsi"/>
                <w:b/>
                <w:caps/>
                <w:sz w:val="24"/>
                <w:szCs w:val="22"/>
              </w:rPr>
              <w:t>Количество детей</w:t>
            </w:r>
          </w:p>
        </w:tc>
        <w:sdt>
          <w:sdtPr>
            <w:rPr>
              <w:rFonts w:asciiTheme="majorHAnsi" w:hAnsiTheme="majorHAnsi"/>
              <w:sz w:val="22"/>
              <w:szCs w:val="22"/>
            </w:rPr>
            <w:id w:val="1985507492"/>
            <w:placeholder>
              <w:docPart w:val="07350E983CBC44F5BDE18077D846A522"/>
            </w:placeholder>
            <w:showingPlcHdr/>
            <w:comboBox>
              <w:listItem w:displayText="Выберите значение" w:value="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Больше 10" w:value="Больше 10"/>
            </w:comboBox>
          </w:sdtPr>
          <w:sdtEndPr/>
          <w:sdtContent>
            <w:tc>
              <w:tcPr>
                <w:tcW w:w="7164" w:type="dxa"/>
                <w:gridSpan w:val="14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905CA8" w:rsidRDefault="00E349DC" w:rsidP="005B439C">
                <w:pPr>
                  <w:rPr>
                    <w:rFonts w:asciiTheme="majorHAnsi" w:hAnsiTheme="majorHAnsi"/>
                    <w:sz w:val="22"/>
                    <w:szCs w:val="22"/>
                    <w:highlight w:val="yellow"/>
                  </w:rPr>
                </w:pPr>
                <w:r w:rsidRPr="008A0352">
                  <w:rPr>
                    <w:rStyle w:val="a9"/>
                    <w:sz w:val="22"/>
                  </w:rPr>
                  <w:t>Выберите элемент</w:t>
                </w:r>
                <w:r>
                  <w:rPr>
                    <w:rStyle w:val="a9"/>
                    <w:sz w:val="22"/>
                  </w:rPr>
                  <w:t xml:space="preserve"> из списка</w:t>
                </w:r>
              </w:p>
            </w:tc>
          </w:sdtContent>
        </w:sdt>
      </w:tr>
      <w:tr w:rsidR="005B439C" w:rsidRPr="00D340C4" w:rsidTr="00DE4429">
        <w:trPr>
          <w:trHeight w:val="227"/>
        </w:trPr>
        <w:tc>
          <w:tcPr>
            <w:tcW w:w="10033" w:type="dxa"/>
            <w:gridSpan w:val="18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</w:tcPr>
          <w:p w:rsidR="005B439C" w:rsidRPr="00D340C4" w:rsidRDefault="005B439C" w:rsidP="005B439C">
            <w:pPr>
              <w:pStyle w:val="SectionHeading"/>
              <w:rPr>
                <w:rFonts w:asciiTheme="majorHAnsi" w:hAnsiTheme="majorHAnsi"/>
                <w:b/>
                <w:sz w:val="28"/>
                <w:szCs w:val="22"/>
              </w:rPr>
            </w:pPr>
            <w:r w:rsidRPr="00D340C4">
              <w:rPr>
                <w:rFonts w:asciiTheme="majorHAnsi" w:hAnsiTheme="majorHAnsi"/>
                <w:b/>
                <w:sz w:val="28"/>
                <w:szCs w:val="22"/>
              </w:rPr>
              <w:t>ОБРАЗОВАНИЕ</w:t>
            </w:r>
          </w:p>
        </w:tc>
      </w:tr>
      <w:tr w:rsidR="005B439C" w:rsidRPr="0083234E" w:rsidTr="00DE4429">
        <w:trPr>
          <w:trHeight w:val="227"/>
        </w:trPr>
        <w:tc>
          <w:tcPr>
            <w:tcW w:w="2869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B44D49" w:rsidRDefault="005B439C" w:rsidP="005B439C">
            <w:pPr>
              <w:rPr>
                <w:rFonts w:asciiTheme="majorHAnsi" w:hAnsiTheme="majorHAnsi"/>
                <w:b/>
                <w:caps/>
                <w:sz w:val="24"/>
                <w:szCs w:val="22"/>
              </w:rPr>
            </w:pPr>
            <w:r w:rsidRPr="00B44D49">
              <w:rPr>
                <w:rFonts w:asciiTheme="majorHAnsi" w:hAnsiTheme="majorHAnsi"/>
                <w:b/>
                <w:caps/>
                <w:sz w:val="24"/>
                <w:szCs w:val="22"/>
              </w:rPr>
              <w:t>уровень образования</w:t>
            </w:r>
          </w:p>
        </w:tc>
        <w:tc>
          <w:tcPr>
            <w:tcW w:w="7164" w:type="dxa"/>
            <w:gridSpan w:val="1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sdt>
            <w:sdtPr>
              <w:rPr>
                <w:rFonts w:asciiTheme="majorHAnsi" w:hAnsiTheme="majorHAnsi"/>
                <w:sz w:val="24"/>
                <w:szCs w:val="22"/>
              </w:rPr>
              <w:id w:val="2127189540"/>
              <w:placeholder>
                <w:docPart w:val="E5B05037C2914BFBAA350AA5FCA9B3D2"/>
              </w:placeholder>
              <w:showingPlcHdr/>
              <w:comboBox>
                <w:listItem w:value="Выберите элемент."/>
                <w:listItem w:displayText="Начальное образование" w:value="Начальное образование"/>
                <w:listItem w:displayText="Неоконченное среднее" w:value="Неоконченное среднее"/>
                <w:listItem w:displayText="Среднее" w:value="Среднее"/>
                <w:listItem w:displayText="Среднее профессиональное" w:value="Среднее профессиональное"/>
                <w:listItem w:displayText="Неоконченное высшее" w:value="Неоконченное высшее"/>
                <w:listItem w:displayText="Высшее (бакалавр)" w:value="Высшее (бакалавр)"/>
                <w:listItem w:displayText="Высшее (специалитет)" w:value="Высшее (специалитет)"/>
                <w:listItem w:displayText="Высшее (магистр)" w:value="Высшее (магистр)"/>
                <w:listItem w:displayText="Высшее (кандидат наук)" w:value="Высшее (кандидат наук)"/>
                <w:listItem w:displayText="Высшее (доктор наук)" w:value="Высшее (доктор наук)"/>
                <w:listItem w:displayText="Другое" w:value="Другое"/>
              </w:comboBox>
            </w:sdtPr>
            <w:sdtEndPr/>
            <w:sdtContent>
              <w:p w:rsidR="005B439C" w:rsidRDefault="005B439C" w:rsidP="005B439C">
                <w:pPr>
                  <w:rPr>
                    <w:rFonts w:asciiTheme="majorHAnsi" w:hAnsiTheme="majorHAnsi"/>
                    <w:sz w:val="24"/>
                    <w:szCs w:val="22"/>
                  </w:rPr>
                </w:pPr>
                <w:r w:rsidRPr="00BF1DFC">
                  <w:rPr>
                    <w:rStyle w:val="a9"/>
                    <w:sz w:val="24"/>
                  </w:rPr>
                  <w:t>Выберите элемент.</w:t>
                </w:r>
              </w:p>
            </w:sdtContent>
          </w:sdt>
          <w:p w:rsidR="005B439C" w:rsidRPr="00846834" w:rsidRDefault="005B439C" w:rsidP="005B439C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846834">
              <w:rPr>
                <w:rFonts w:asciiTheme="majorHAnsi" w:hAnsiTheme="majorHAnsi"/>
                <w:i/>
                <w:color w:val="7F7F7F" w:themeColor="text1" w:themeTint="80"/>
                <w:sz w:val="20"/>
                <w:szCs w:val="20"/>
              </w:rPr>
              <w:t>Выберите наивысший уровень полученного образования</w:t>
            </w:r>
          </w:p>
        </w:tc>
      </w:tr>
      <w:tr w:rsidR="005B439C" w:rsidRPr="0083234E" w:rsidTr="00DE4429">
        <w:trPr>
          <w:trHeight w:val="227"/>
        </w:trPr>
        <w:tc>
          <w:tcPr>
            <w:tcW w:w="2869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124724" w:rsidRDefault="005B439C" w:rsidP="005B439C">
            <w:pPr>
              <w:rPr>
                <w:rFonts w:asciiTheme="majorHAnsi" w:hAnsiTheme="majorHAnsi"/>
                <w:i/>
                <w:caps/>
                <w:sz w:val="24"/>
                <w:szCs w:val="22"/>
              </w:rPr>
            </w:pPr>
            <w:r w:rsidRPr="00124724">
              <w:rPr>
                <w:rFonts w:asciiTheme="majorHAnsi" w:hAnsiTheme="majorHAnsi"/>
                <w:i/>
                <w:caps/>
                <w:sz w:val="24"/>
                <w:szCs w:val="22"/>
              </w:rPr>
              <w:t>Если другое – укажите</w:t>
            </w:r>
          </w:p>
        </w:tc>
        <w:sdt>
          <w:sdtPr>
            <w:rPr>
              <w:rFonts w:asciiTheme="majorHAnsi" w:hAnsiTheme="majorHAnsi"/>
              <w:sz w:val="24"/>
              <w:szCs w:val="22"/>
            </w:rPr>
            <w:id w:val="473651624"/>
            <w:placeholder>
              <w:docPart w:val="C9B82867141347888B8D183500EFC679"/>
            </w:placeholder>
          </w:sdtPr>
          <w:sdtEndPr/>
          <w:sdtContent>
            <w:tc>
              <w:tcPr>
                <w:tcW w:w="7164" w:type="dxa"/>
                <w:gridSpan w:val="14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BF1DFC" w:rsidRDefault="005B439C" w:rsidP="005B439C">
                <w:pPr>
                  <w:rPr>
                    <w:rFonts w:asciiTheme="majorHAnsi" w:hAnsiTheme="majorHAnsi"/>
                    <w:sz w:val="24"/>
                    <w:szCs w:val="22"/>
                  </w:rPr>
                </w:pPr>
                <w:r w:rsidRPr="00BF1DFC">
                  <w:rPr>
                    <w:rFonts w:asciiTheme="majorHAnsi" w:hAnsiTheme="majorHAnsi"/>
                    <w:sz w:val="24"/>
                    <w:szCs w:val="22"/>
                  </w:rPr>
                  <w:t xml:space="preserve"> </w:t>
                </w:r>
                <w:sdt>
                  <w:sdtPr>
                    <w:rPr>
                      <w:rFonts w:asciiTheme="majorHAnsi" w:hAnsiTheme="majorHAnsi"/>
                      <w:sz w:val="24"/>
                      <w:szCs w:val="22"/>
                    </w:rPr>
                    <w:id w:val="-1487932999"/>
                    <w:placeholder>
                      <w:docPart w:val="30AEDCB6472A43D2863B055DF430103E"/>
                    </w:placeholder>
                    <w:showingPlcHdr/>
                  </w:sdtPr>
                  <w:sdtEndPr/>
                  <w:sdtContent>
                    <w:r w:rsidRPr="00BF1DFC">
                      <w:rPr>
                        <w:rStyle w:val="a9"/>
                        <w:sz w:val="24"/>
                      </w:rPr>
                      <w:t>Место для ввода текста.</w:t>
                    </w:r>
                  </w:sdtContent>
                </w:sdt>
              </w:p>
            </w:tc>
          </w:sdtContent>
        </w:sdt>
      </w:tr>
      <w:tr w:rsidR="005B439C" w:rsidRPr="0083234E" w:rsidTr="00DE4429">
        <w:trPr>
          <w:trHeight w:val="227"/>
        </w:trPr>
        <w:tc>
          <w:tcPr>
            <w:tcW w:w="2869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B44D49" w:rsidRDefault="005B439C" w:rsidP="005B439C">
            <w:pPr>
              <w:rPr>
                <w:rFonts w:asciiTheme="majorHAnsi" w:hAnsiTheme="majorHAnsi"/>
                <w:b/>
                <w:caps/>
                <w:sz w:val="24"/>
                <w:szCs w:val="22"/>
              </w:rPr>
            </w:pPr>
            <w:r w:rsidRPr="00B44D49">
              <w:rPr>
                <w:rFonts w:asciiTheme="majorHAnsi" w:hAnsiTheme="majorHAnsi"/>
                <w:b/>
                <w:caps/>
                <w:sz w:val="24"/>
                <w:szCs w:val="22"/>
              </w:rPr>
              <w:t>Год окончания учебы</w:t>
            </w:r>
          </w:p>
        </w:tc>
        <w:sdt>
          <w:sdtPr>
            <w:rPr>
              <w:rFonts w:asciiTheme="majorHAnsi" w:hAnsiTheme="majorHAnsi"/>
              <w:sz w:val="24"/>
              <w:szCs w:val="22"/>
            </w:rPr>
            <w:id w:val="-624467538"/>
            <w:placeholder>
              <w:docPart w:val="19418170F41C4DBABA9A38259C80C0E6"/>
            </w:placeholder>
            <w:showingPlcHdr/>
          </w:sdtPr>
          <w:sdtEndPr/>
          <w:sdtContent>
            <w:tc>
              <w:tcPr>
                <w:tcW w:w="7164" w:type="dxa"/>
                <w:gridSpan w:val="14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BF1DFC" w:rsidRDefault="005B439C" w:rsidP="005B439C">
                <w:pPr>
                  <w:rPr>
                    <w:rFonts w:asciiTheme="majorHAnsi" w:hAnsiTheme="majorHAnsi"/>
                    <w:sz w:val="24"/>
                    <w:szCs w:val="22"/>
                  </w:rPr>
                </w:pPr>
                <w:r w:rsidRPr="00BF1DFC">
                  <w:rPr>
                    <w:rStyle w:val="a9"/>
                    <w:sz w:val="24"/>
                  </w:rPr>
                  <w:t>Место для ввода текста.</w:t>
                </w:r>
              </w:p>
            </w:tc>
          </w:sdtContent>
        </w:sdt>
      </w:tr>
      <w:tr w:rsidR="005B439C" w:rsidRPr="0083234E" w:rsidTr="00DE4429">
        <w:trPr>
          <w:trHeight w:val="227"/>
        </w:trPr>
        <w:tc>
          <w:tcPr>
            <w:tcW w:w="2869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B44D49" w:rsidRDefault="005B439C" w:rsidP="005B439C">
            <w:pPr>
              <w:rPr>
                <w:rFonts w:asciiTheme="majorHAnsi" w:hAnsiTheme="majorHAnsi"/>
                <w:b/>
                <w:caps/>
                <w:sz w:val="24"/>
                <w:szCs w:val="22"/>
              </w:rPr>
            </w:pPr>
            <w:r>
              <w:rPr>
                <w:rFonts w:asciiTheme="majorHAnsi" w:hAnsiTheme="majorHAnsi"/>
                <w:b/>
                <w:caps/>
                <w:sz w:val="24"/>
                <w:szCs w:val="22"/>
              </w:rPr>
              <w:t>УчебноЕ заведениЕ</w:t>
            </w:r>
          </w:p>
        </w:tc>
        <w:tc>
          <w:tcPr>
            <w:tcW w:w="7164" w:type="dxa"/>
            <w:gridSpan w:val="1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Default="00DC017B" w:rsidP="005B439C">
            <w:pPr>
              <w:rPr>
                <w:rFonts w:asciiTheme="majorHAnsi" w:hAnsiTheme="majorHAnsi"/>
                <w:sz w:val="24"/>
                <w:szCs w:val="22"/>
              </w:rPr>
            </w:pPr>
            <w:sdt>
              <w:sdtPr>
                <w:rPr>
                  <w:rFonts w:asciiTheme="majorHAnsi" w:hAnsiTheme="majorHAnsi"/>
                  <w:sz w:val="24"/>
                  <w:szCs w:val="22"/>
                </w:rPr>
                <w:id w:val="-1641037404"/>
                <w:placeholder>
                  <w:docPart w:val="A3C044965AA54DC6AF61BD043528966A"/>
                </w:placeholder>
                <w:showingPlcHdr/>
              </w:sdtPr>
              <w:sdtEndPr/>
              <w:sdtContent>
                <w:r w:rsidR="005B439C" w:rsidRPr="00BF1DFC">
                  <w:rPr>
                    <w:rStyle w:val="a9"/>
                    <w:sz w:val="24"/>
                  </w:rPr>
                  <w:t>Место для ввода текста.</w:t>
                </w:r>
              </w:sdtContent>
            </w:sdt>
          </w:p>
          <w:p w:rsidR="005B439C" w:rsidRPr="00BF1DFC" w:rsidRDefault="005B439C" w:rsidP="005B439C">
            <w:pPr>
              <w:rPr>
                <w:rFonts w:asciiTheme="majorHAnsi" w:hAnsiTheme="majorHAnsi"/>
                <w:sz w:val="24"/>
                <w:szCs w:val="22"/>
              </w:rPr>
            </w:pPr>
            <w:r w:rsidRPr="00846834">
              <w:rPr>
                <w:rFonts w:asciiTheme="majorHAnsi" w:hAnsiTheme="majorHAnsi"/>
                <w:i/>
                <w:color w:val="7F7F7F" w:themeColor="text1" w:themeTint="80"/>
                <w:sz w:val="20"/>
                <w:szCs w:val="22"/>
              </w:rPr>
              <w:t>Укажите название учебного заведения.</w:t>
            </w:r>
          </w:p>
        </w:tc>
      </w:tr>
      <w:tr w:rsidR="005B439C" w:rsidRPr="0083234E" w:rsidTr="00DE4429">
        <w:trPr>
          <w:trHeight w:val="227"/>
        </w:trPr>
        <w:tc>
          <w:tcPr>
            <w:tcW w:w="2869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B44D49" w:rsidRDefault="005B439C" w:rsidP="005B439C">
            <w:pPr>
              <w:rPr>
                <w:rFonts w:asciiTheme="majorHAnsi" w:hAnsiTheme="majorHAnsi"/>
                <w:b/>
                <w:caps/>
                <w:sz w:val="24"/>
                <w:szCs w:val="22"/>
              </w:rPr>
            </w:pPr>
            <w:r w:rsidRPr="00B44D49">
              <w:rPr>
                <w:rFonts w:asciiTheme="majorHAnsi" w:hAnsiTheme="majorHAnsi"/>
                <w:b/>
                <w:caps/>
                <w:sz w:val="24"/>
                <w:szCs w:val="22"/>
              </w:rPr>
              <w:t>Специализация по образованию</w:t>
            </w:r>
          </w:p>
        </w:tc>
        <w:tc>
          <w:tcPr>
            <w:tcW w:w="7164" w:type="dxa"/>
            <w:gridSpan w:val="1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BF1DFC" w:rsidRDefault="00DC017B" w:rsidP="005B439C">
            <w:pPr>
              <w:rPr>
                <w:rFonts w:asciiTheme="majorHAnsi" w:hAnsiTheme="majorHAnsi"/>
                <w:sz w:val="24"/>
                <w:szCs w:val="22"/>
              </w:rPr>
            </w:pPr>
            <w:sdt>
              <w:sdtPr>
                <w:rPr>
                  <w:rFonts w:asciiTheme="majorHAnsi" w:hAnsiTheme="majorHAnsi"/>
                  <w:sz w:val="24"/>
                  <w:szCs w:val="22"/>
                </w:rPr>
                <w:id w:val="-1023480351"/>
                <w:placeholder>
                  <w:docPart w:val="C1420C5DF76B4969986D8844C22E31C2"/>
                </w:placeholder>
                <w:showingPlcHdr/>
              </w:sdtPr>
              <w:sdtEndPr/>
              <w:sdtContent>
                <w:r w:rsidR="005B439C" w:rsidRPr="00BF1DFC">
                  <w:rPr>
                    <w:rStyle w:val="a9"/>
                    <w:sz w:val="24"/>
                  </w:rPr>
                  <w:t>Место для ввода текста.</w:t>
                </w:r>
              </w:sdtContent>
            </w:sdt>
          </w:p>
        </w:tc>
      </w:tr>
      <w:tr w:rsidR="005B439C" w:rsidRPr="0083234E" w:rsidTr="00DE4429">
        <w:trPr>
          <w:trHeight w:val="227"/>
        </w:trPr>
        <w:tc>
          <w:tcPr>
            <w:tcW w:w="2869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B44D49" w:rsidRDefault="005B439C" w:rsidP="005B439C">
            <w:pPr>
              <w:rPr>
                <w:rFonts w:asciiTheme="majorHAnsi" w:hAnsiTheme="majorHAnsi"/>
                <w:b/>
                <w:caps/>
                <w:sz w:val="24"/>
                <w:szCs w:val="22"/>
              </w:rPr>
            </w:pPr>
            <w:r w:rsidRPr="00B44D49">
              <w:rPr>
                <w:rFonts w:asciiTheme="majorHAnsi" w:hAnsiTheme="majorHAnsi"/>
                <w:b/>
                <w:caps/>
                <w:sz w:val="24"/>
                <w:szCs w:val="22"/>
              </w:rPr>
              <w:t>Дополнительные курсы</w:t>
            </w:r>
          </w:p>
        </w:tc>
        <w:tc>
          <w:tcPr>
            <w:tcW w:w="7164" w:type="dxa"/>
            <w:gridSpan w:val="1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BF1DFC" w:rsidRDefault="00DC017B" w:rsidP="005B439C">
            <w:pPr>
              <w:rPr>
                <w:rFonts w:asciiTheme="majorHAnsi" w:hAnsiTheme="majorHAnsi"/>
                <w:sz w:val="24"/>
                <w:szCs w:val="22"/>
              </w:rPr>
            </w:pPr>
            <w:sdt>
              <w:sdtPr>
                <w:rPr>
                  <w:rFonts w:asciiTheme="majorHAnsi" w:hAnsiTheme="majorHAnsi"/>
                  <w:sz w:val="24"/>
                  <w:szCs w:val="22"/>
                </w:rPr>
                <w:id w:val="-1673018667"/>
                <w:placeholder>
                  <w:docPart w:val="C4C4C95153C04D768E683B8492C862F7"/>
                </w:placeholder>
                <w:showingPlcHdr/>
              </w:sdtPr>
              <w:sdtEndPr/>
              <w:sdtContent>
                <w:r w:rsidR="005B439C" w:rsidRPr="00BF1DFC">
                  <w:rPr>
                    <w:rStyle w:val="a9"/>
                    <w:sz w:val="24"/>
                  </w:rPr>
                  <w:t>Место для ввода текста.</w:t>
                </w:r>
              </w:sdtContent>
            </w:sdt>
          </w:p>
        </w:tc>
      </w:tr>
      <w:tr w:rsidR="005B439C" w:rsidRPr="00D340C4" w:rsidTr="00DE4429">
        <w:trPr>
          <w:trHeight w:val="227"/>
        </w:trPr>
        <w:tc>
          <w:tcPr>
            <w:tcW w:w="10033" w:type="dxa"/>
            <w:gridSpan w:val="18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</w:tcPr>
          <w:p w:rsidR="005B439C" w:rsidRPr="00D340C4" w:rsidRDefault="005B439C" w:rsidP="005B439C">
            <w:pPr>
              <w:pStyle w:val="SectionHeading"/>
              <w:rPr>
                <w:rFonts w:asciiTheme="majorHAnsi" w:hAnsiTheme="majorHAnsi"/>
                <w:b/>
                <w:sz w:val="28"/>
                <w:szCs w:val="22"/>
              </w:rPr>
            </w:pPr>
            <w:r>
              <w:rPr>
                <w:rFonts w:asciiTheme="majorHAnsi" w:hAnsiTheme="majorHAnsi"/>
                <w:b/>
                <w:sz w:val="28"/>
                <w:szCs w:val="22"/>
              </w:rPr>
              <w:lastRenderedPageBreak/>
              <w:t>ОПЫТ РАБОТЫ</w:t>
            </w:r>
          </w:p>
        </w:tc>
      </w:tr>
      <w:tr w:rsidR="005B439C" w:rsidRPr="0083234E" w:rsidTr="00DE4429">
        <w:trPr>
          <w:trHeight w:val="227"/>
        </w:trPr>
        <w:tc>
          <w:tcPr>
            <w:tcW w:w="10033" w:type="dxa"/>
            <w:gridSpan w:val="18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Default="005B439C" w:rsidP="005B439C">
            <w:pPr>
              <w:rPr>
                <w:rFonts w:asciiTheme="majorHAnsi" w:hAnsiTheme="majorHAnsi"/>
                <w:b/>
                <w:sz w:val="24"/>
                <w:szCs w:val="22"/>
              </w:rPr>
            </w:pPr>
            <w:r>
              <w:rPr>
                <w:rFonts w:asciiTheme="majorHAnsi" w:hAnsiTheme="majorHAnsi"/>
                <w:b/>
                <w:sz w:val="24"/>
                <w:szCs w:val="22"/>
              </w:rPr>
              <w:t>ТЕКУЩИЙ СТАТУС ТРУДОУСТРОЙСТВА</w:t>
            </w:r>
          </w:p>
          <w:p w:rsidR="005B439C" w:rsidRPr="00307B28" w:rsidRDefault="005B439C" w:rsidP="005B439C">
            <w:pPr>
              <w:rPr>
                <w:rFonts w:asciiTheme="majorHAnsi" w:hAnsiTheme="majorHAnsi"/>
                <w:i/>
                <w:sz w:val="24"/>
                <w:szCs w:val="22"/>
              </w:rPr>
            </w:pPr>
            <w:r w:rsidRPr="00602473">
              <w:rPr>
                <w:rFonts w:asciiTheme="majorHAnsi" w:hAnsiTheme="majorHAnsi"/>
                <w:i/>
                <w:color w:val="7F7F7F" w:themeColor="text1" w:themeTint="80"/>
                <w:sz w:val="22"/>
                <w:szCs w:val="22"/>
              </w:rPr>
              <w:t>(отметьте соответствующие значения галочкой)</w:t>
            </w:r>
          </w:p>
        </w:tc>
      </w:tr>
      <w:tr w:rsidR="005B439C" w:rsidRPr="0083234E" w:rsidTr="00DE4429">
        <w:trPr>
          <w:trHeight w:val="20"/>
        </w:trPr>
        <w:tc>
          <w:tcPr>
            <w:tcW w:w="4432" w:type="dxa"/>
            <w:gridSpan w:val="6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307B28" w:rsidRDefault="005B439C" w:rsidP="005B439C">
            <w:pPr>
              <w:rPr>
                <w:rFonts w:asciiTheme="majorHAnsi" w:hAnsiTheme="majorHAnsi"/>
                <w:sz w:val="24"/>
                <w:szCs w:val="22"/>
              </w:rPr>
            </w:pPr>
            <w:r w:rsidRPr="00307B28">
              <w:rPr>
                <w:rFonts w:asciiTheme="majorHAnsi" w:hAnsiTheme="majorHAnsi"/>
                <w:sz w:val="24"/>
                <w:szCs w:val="22"/>
              </w:rPr>
              <w:t>Государственный служащий</w:t>
            </w:r>
          </w:p>
        </w:tc>
        <w:sdt>
          <w:sdtPr>
            <w:rPr>
              <w:rFonts w:asciiTheme="majorHAnsi" w:hAnsiTheme="majorHAnsi"/>
              <w:sz w:val="32"/>
              <w:szCs w:val="22"/>
            </w:rPr>
            <w:id w:val="-1327667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01" w:type="dxa"/>
                <w:gridSpan w:val="2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307B28" w:rsidRDefault="005B439C" w:rsidP="005B439C">
                <w:pPr>
                  <w:rPr>
                    <w:rFonts w:asciiTheme="majorHAnsi" w:hAnsiTheme="majorHAnsi"/>
                    <w:sz w:val="32"/>
                    <w:szCs w:val="22"/>
                  </w:rPr>
                </w:pPr>
                <w:r w:rsidRPr="00307B28"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p>
            </w:tc>
          </w:sdtContent>
        </w:sdt>
        <w:tc>
          <w:tcPr>
            <w:tcW w:w="4060" w:type="dxa"/>
            <w:gridSpan w:val="9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307B28" w:rsidRDefault="005B439C" w:rsidP="005B439C">
            <w:pPr>
              <w:rPr>
                <w:rFonts w:asciiTheme="majorHAnsi" w:hAnsiTheme="majorHAnsi"/>
                <w:sz w:val="24"/>
                <w:szCs w:val="22"/>
              </w:rPr>
            </w:pPr>
            <w:r w:rsidRPr="00307B28">
              <w:rPr>
                <w:rFonts w:asciiTheme="majorHAnsi" w:hAnsiTheme="majorHAnsi"/>
                <w:sz w:val="24"/>
                <w:szCs w:val="22"/>
              </w:rPr>
              <w:t>Пенсионер</w:t>
            </w:r>
          </w:p>
        </w:tc>
        <w:sdt>
          <w:sdtPr>
            <w:rPr>
              <w:rFonts w:asciiTheme="majorHAnsi" w:hAnsiTheme="majorHAnsi"/>
              <w:sz w:val="32"/>
              <w:szCs w:val="22"/>
            </w:rPr>
            <w:id w:val="8384343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0" w:type="dxa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307B28" w:rsidRDefault="005B439C" w:rsidP="005B439C">
                <w:pPr>
                  <w:rPr>
                    <w:rFonts w:asciiTheme="majorHAnsi" w:hAnsiTheme="majorHAnsi"/>
                    <w:sz w:val="32"/>
                    <w:szCs w:val="22"/>
                  </w:rPr>
                </w:pPr>
                <w:r w:rsidRPr="00307B28"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5B439C" w:rsidRPr="0083234E" w:rsidTr="00DE4429">
        <w:trPr>
          <w:trHeight w:val="20"/>
        </w:trPr>
        <w:tc>
          <w:tcPr>
            <w:tcW w:w="4432" w:type="dxa"/>
            <w:gridSpan w:val="6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307B28" w:rsidRDefault="005B439C" w:rsidP="005B439C">
            <w:pPr>
              <w:rPr>
                <w:rFonts w:asciiTheme="majorHAnsi" w:hAnsiTheme="majorHAnsi"/>
                <w:sz w:val="24"/>
                <w:szCs w:val="22"/>
              </w:rPr>
            </w:pPr>
            <w:r w:rsidRPr="00307B28">
              <w:rPr>
                <w:rFonts w:asciiTheme="majorHAnsi" w:hAnsiTheme="majorHAnsi"/>
                <w:sz w:val="24"/>
                <w:szCs w:val="22"/>
              </w:rPr>
              <w:t>Военнослужащий</w:t>
            </w:r>
          </w:p>
        </w:tc>
        <w:sdt>
          <w:sdtPr>
            <w:rPr>
              <w:rFonts w:asciiTheme="majorHAnsi" w:hAnsiTheme="majorHAnsi"/>
              <w:sz w:val="32"/>
              <w:szCs w:val="22"/>
            </w:rPr>
            <w:id w:val="-198623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01" w:type="dxa"/>
                <w:gridSpan w:val="2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307B28" w:rsidRDefault="005B439C" w:rsidP="005B439C">
                <w:pPr>
                  <w:rPr>
                    <w:rFonts w:asciiTheme="majorHAnsi" w:hAnsiTheme="majorHAnsi"/>
                    <w:sz w:val="32"/>
                    <w:szCs w:val="22"/>
                  </w:rPr>
                </w:pPr>
                <w:r w:rsidRPr="00307B28"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p>
            </w:tc>
          </w:sdtContent>
        </w:sdt>
        <w:tc>
          <w:tcPr>
            <w:tcW w:w="4060" w:type="dxa"/>
            <w:gridSpan w:val="9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307B28" w:rsidRDefault="005B439C" w:rsidP="005B439C">
            <w:pPr>
              <w:rPr>
                <w:rFonts w:asciiTheme="majorHAnsi" w:hAnsiTheme="majorHAnsi"/>
                <w:sz w:val="24"/>
                <w:szCs w:val="22"/>
              </w:rPr>
            </w:pPr>
            <w:r w:rsidRPr="00307B28">
              <w:rPr>
                <w:rFonts w:asciiTheme="majorHAnsi" w:hAnsiTheme="majorHAnsi"/>
                <w:sz w:val="24"/>
                <w:szCs w:val="22"/>
              </w:rPr>
              <w:t>Военный пенсионер</w:t>
            </w:r>
          </w:p>
        </w:tc>
        <w:sdt>
          <w:sdtPr>
            <w:rPr>
              <w:rFonts w:asciiTheme="majorHAnsi" w:hAnsiTheme="majorHAnsi"/>
              <w:sz w:val="32"/>
              <w:szCs w:val="22"/>
            </w:rPr>
            <w:id w:val="4499121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0" w:type="dxa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307B28" w:rsidRDefault="005B439C" w:rsidP="005B439C">
                <w:pPr>
                  <w:rPr>
                    <w:rFonts w:asciiTheme="majorHAnsi" w:hAnsiTheme="majorHAnsi"/>
                    <w:sz w:val="32"/>
                    <w:szCs w:val="22"/>
                  </w:rPr>
                </w:pPr>
                <w:r w:rsidRPr="00307B28"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5B439C" w:rsidRPr="0083234E" w:rsidTr="00DE4429">
        <w:trPr>
          <w:trHeight w:val="20"/>
        </w:trPr>
        <w:tc>
          <w:tcPr>
            <w:tcW w:w="4432" w:type="dxa"/>
            <w:gridSpan w:val="6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307B28" w:rsidRDefault="005B439C" w:rsidP="005B439C">
            <w:pPr>
              <w:rPr>
                <w:rFonts w:asciiTheme="majorHAnsi" w:hAnsiTheme="majorHAnsi"/>
                <w:sz w:val="24"/>
                <w:szCs w:val="22"/>
              </w:rPr>
            </w:pPr>
            <w:r>
              <w:rPr>
                <w:rFonts w:asciiTheme="majorHAnsi" w:hAnsiTheme="majorHAnsi"/>
                <w:sz w:val="24"/>
                <w:szCs w:val="22"/>
              </w:rPr>
              <w:t>Работник (частный сектор, НПО)</w:t>
            </w:r>
          </w:p>
        </w:tc>
        <w:sdt>
          <w:sdtPr>
            <w:rPr>
              <w:rFonts w:asciiTheme="majorHAnsi" w:hAnsiTheme="majorHAnsi"/>
              <w:sz w:val="32"/>
              <w:szCs w:val="22"/>
            </w:rPr>
            <w:id w:val="1000848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01" w:type="dxa"/>
                <w:gridSpan w:val="2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307B28" w:rsidRDefault="005B439C" w:rsidP="005B439C">
                <w:pPr>
                  <w:rPr>
                    <w:rFonts w:asciiTheme="majorHAnsi" w:hAnsiTheme="majorHAnsi"/>
                    <w:sz w:val="32"/>
                    <w:szCs w:val="22"/>
                  </w:rPr>
                </w:pPr>
                <w:r w:rsidRPr="00307B28"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p>
            </w:tc>
          </w:sdtContent>
        </w:sdt>
        <w:tc>
          <w:tcPr>
            <w:tcW w:w="4060" w:type="dxa"/>
            <w:gridSpan w:val="9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307B28" w:rsidRDefault="005B439C" w:rsidP="005B439C">
            <w:pPr>
              <w:rPr>
                <w:rFonts w:asciiTheme="majorHAnsi" w:hAnsiTheme="majorHAnsi"/>
                <w:sz w:val="24"/>
                <w:szCs w:val="22"/>
              </w:rPr>
            </w:pPr>
            <w:r w:rsidRPr="00307B28">
              <w:rPr>
                <w:rFonts w:asciiTheme="majorHAnsi" w:hAnsiTheme="majorHAnsi"/>
                <w:sz w:val="24"/>
                <w:szCs w:val="22"/>
              </w:rPr>
              <w:t>Пенсионер (не госсектор)</w:t>
            </w:r>
          </w:p>
        </w:tc>
        <w:sdt>
          <w:sdtPr>
            <w:rPr>
              <w:rFonts w:asciiTheme="majorHAnsi" w:hAnsiTheme="majorHAnsi"/>
              <w:sz w:val="32"/>
              <w:szCs w:val="22"/>
            </w:rPr>
            <w:id w:val="-11601496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0" w:type="dxa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307B28" w:rsidRDefault="005B439C" w:rsidP="005B439C">
                <w:pPr>
                  <w:rPr>
                    <w:rFonts w:asciiTheme="majorHAnsi" w:hAnsiTheme="majorHAnsi"/>
                    <w:sz w:val="32"/>
                    <w:szCs w:val="22"/>
                  </w:rPr>
                </w:pPr>
                <w:r w:rsidRPr="00307B28"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5B439C" w:rsidRPr="0083234E" w:rsidTr="00DE4429">
        <w:trPr>
          <w:trHeight w:val="20"/>
        </w:trPr>
        <w:tc>
          <w:tcPr>
            <w:tcW w:w="4432" w:type="dxa"/>
            <w:gridSpan w:val="6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307B28" w:rsidRDefault="005B439C" w:rsidP="005B439C">
            <w:pPr>
              <w:rPr>
                <w:rFonts w:asciiTheme="majorHAnsi" w:hAnsiTheme="majorHAnsi"/>
                <w:sz w:val="24"/>
                <w:szCs w:val="22"/>
              </w:rPr>
            </w:pPr>
            <w:r w:rsidRPr="00307B28">
              <w:rPr>
                <w:rFonts w:asciiTheme="majorHAnsi" w:hAnsiTheme="majorHAnsi"/>
                <w:sz w:val="24"/>
                <w:szCs w:val="22"/>
              </w:rPr>
              <w:t>Самозанятый работник (бизнесмен)</w:t>
            </w:r>
          </w:p>
        </w:tc>
        <w:sdt>
          <w:sdtPr>
            <w:rPr>
              <w:rFonts w:asciiTheme="majorHAnsi" w:hAnsiTheme="majorHAnsi"/>
              <w:sz w:val="32"/>
              <w:szCs w:val="22"/>
            </w:rPr>
            <w:id w:val="537794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01" w:type="dxa"/>
                <w:gridSpan w:val="2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307B28" w:rsidRDefault="005B439C" w:rsidP="005B439C">
                <w:pPr>
                  <w:rPr>
                    <w:rFonts w:asciiTheme="majorHAnsi" w:hAnsiTheme="majorHAnsi"/>
                    <w:sz w:val="32"/>
                    <w:szCs w:val="22"/>
                  </w:rPr>
                </w:pPr>
                <w:r w:rsidRPr="00307B28"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p>
            </w:tc>
          </w:sdtContent>
        </w:sdt>
        <w:tc>
          <w:tcPr>
            <w:tcW w:w="4060" w:type="dxa"/>
            <w:gridSpan w:val="9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307B28" w:rsidRDefault="005B439C" w:rsidP="005B439C">
            <w:pPr>
              <w:rPr>
                <w:rFonts w:asciiTheme="majorHAnsi" w:hAnsiTheme="majorHAnsi"/>
                <w:sz w:val="24"/>
                <w:szCs w:val="22"/>
              </w:rPr>
            </w:pPr>
            <w:r w:rsidRPr="00307B28">
              <w:rPr>
                <w:rFonts w:asciiTheme="majorHAnsi" w:hAnsiTheme="majorHAnsi"/>
                <w:sz w:val="24"/>
                <w:szCs w:val="22"/>
              </w:rPr>
              <w:t>Бывший бизнесмен</w:t>
            </w:r>
          </w:p>
        </w:tc>
        <w:sdt>
          <w:sdtPr>
            <w:rPr>
              <w:rFonts w:asciiTheme="majorHAnsi" w:hAnsiTheme="majorHAnsi"/>
              <w:sz w:val="32"/>
              <w:szCs w:val="22"/>
            </w:rPr>
            <w:id w:val="-1352636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0" w:type="dxa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307B28" w:rsidRDefault="005B439C" w:rsidP="005B439C">
                <w:pPr>
                  <w:rPr>
                    <w:rFonts w:asciiTheme="majorHAnsi" w:hAnsiTheme="majorHAnsi"/>
                    <w:sz w:val="32"/>
                    <w:szCs w:val="22"/>
                  </w:rPr>
                </w:pPr>
                <w:r w:rsidRPr="00307B28"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5B439C" w:rsidRPr="0083234E" w:rsidTr="00DE4429">
        <w:trPr>
          <w:trHeight w:val="20"/>
        </w:trPr>
        <w:tc>
          <w:tcPr>
            <w:tcW w:w="4432" w:type="dxa"/>
            <w:gridSpan w:val="6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307B28" w:rsidRDefault="005B439C" w:rsidP="005B439C">
            <w:pPr>
              <w:rPr>
                <w:rFonts w:asciiTheme="majorHAnsi" w:hAnsiTheme="majorHAnsi"/>
                <w:sz w:val="24"/>
                <w:szCs w:val="22"/>
              </w:rPr>
            </w:pPr>
            <w:r w:rsidRPr="00307B28">
              <w:rPr>
                <w:rFonts w:asciiTheme="majorHAnsi" w:hAnsiTheme="majorHAnsi"/>
                <w:sz w:val="24"/>
                <w:szCs w:val="22"/>
              </w:rPr>
              <w:t>Безработный (в поиске)</w:t>
            </w:r>
          </w:p>
        </w:tc>
        <w:sdt>
          <w:sdtPr>
            <w:rPr>
              <w:rFonts w:asciiTheme="majorHAnsi" w:hAnsiTheme="majorHAnsi"/>
              <w:sz w:val="32"/>
              <w:szCs w:val="22"/>
            </w:rPr>
            <w:id w:val="885760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01" w:type="dxa"/>
                <w:gridSpan w:val="2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307B28" w:rsidRDefault="005B439C" w:rsidP="005B439C">
                <w:pPr>
                  <w:rPr>
                    <w:rFonts w:asciiTheme="majorHAnsi" w:hAnsiTheme="majorHAnsi"/>
                    <w:sz w:val="3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p>
            </w:tc>
          </w:sdtContent>
        </w:sdt>
        <w:tc>
          <w:tcPr>
            <w:tcW w:w="4060" w:type="dxa"/>
            <w:gridSpan w:val="9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307B28" w:rsidRDefault="005B439C" w:rsidP="005B439C">
            <w:pPr>
              <w:rPr>
                <w:rFonts w:asciiTheme="majorHAnsi" w:hAnsiTheme="majorHAnsi"/>
                <w:sz w:val="24"/>
                <w:szCs w:val="22"/>
              </w:rPr>
            </w:pPr>
            <w:r w:rsidRPr="00307B28">
              <w:rPr>
                <w:rFonts w:asciiTheme="majorHAnsi" w:hAnsiTheme="majorHAnsi"/>
                <w:sz w:val="24"/>
                <w:szCs w:val="22"/>
              </w:rPr>
              <w:t>Безработный (не в поиске)</w:t>
            </w:r>
          </w:p>
        </w:tc>
        <w:sdt>
          <w:sdtPr>
            <w:rPr>
              <w:rFonts w:asciiTheme="majorHAnsi" w:hAnsiTheme="majorHAnsi"/>
              <w:sz w:val="32"/>
              <w:szCs w:val="22"/>
            </w:rPr>
            <w:id w:val="-240337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0" w:type="dxa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307B28" w:rsidRDefault="005B439C" w:rsidP="005B439C">
                <w:pPr>
                  <w:rPr>
                    <w:rFonts w:asciiTheme="majorHAnsi" w:hAnsiTheme="majorHAnsi"/>
                    <w:sz w:val="32"/>
                    <w:szCs w:val="22"/>
                  </w:rPr>
                </w:pPr>
                <w:r w:rsidRPr="00307B28"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5B439C" w:rsidRPr="0006538D" w:rsidTr="00DE4429">
        <w:trPr>
          <w:trHeight w:val="227"/>
        </w:trPr>
        <w:tc>
          <w:tcPr>
            <w:tcW w:w="10033" w:type="dxa"/>
            <w:gridSpan w:val="18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06538D" w:rsidRDefault="005B439C" w:rsidP="005B439C">
            <w:pPr>
              <w:spacing w:before="120" w:after="120"/>
              <w:jc w:val="center"/>
              <w:rPr>
                <w:rFonts w:asciiTheme="majorHAnsi" w:hAnsiTheme="majorHAnsi"/>
                <w:sz w:val="24"/>
                <w:szCs w:val="22"/>
              </w:rPr>
            </w:pPr>
            <w:r>
              <w:rPr>
                <w:rFonts w:asciiTheme="majorHAnsi" w:hAnsiTheme="majorHAnsi"/>
                <w:sz w:val="24"/>
                <w:szCs w:val="22"/>
              </w:rPr>
              <w:t xml:space="preserve">ЕСЛИ </w:t>
            </w:r>
            <w:r w:rsidRPr="0006538D">
              <w:rPr>
                <w:rFonts w:asciiTheme="majorHAnsi" w:hAnsiTheme="majorHAnsi"/>
                <w:b/>
                <w:sz w:val="24"/>
                <w:szCs w:val="22"/>
              </w:rPr>
              <w:t>ТРУДОУСТРОЕНЫ</w:t>
            </w:r>
            <w:r>
              <w:rPr>
                <w:rFonts w:asciiTheme="majorHAnsi" w:hAnsiTheme="majorHAnsi"/>
                <w:sz w:val="24"/>
                <w:szCs w:val="22"/>
              </w:rPr>
              <w:t>, ЗАПОЛНИТЕ ГРАФЫ НИЖЕ:</w:t>
            </w:r>
          </w:p>
        </w:tc>
      </w:tr>
      <w:tr w:rsidR="005B439C" w:rsidRPr="0083234E" w:rsidTr="00DE4429">
        <w:trPr>
          <w:trHeight w:val="227"/>
        </w:trPr>
        <w:tc>
          <w:tcPr>
            <w:tcW w:w="2729" w:type="dxa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D340C4" w:rsidRDefault="005B439C" w:rsidP="005B439C">
            <w:pPr>
              <w:rPr>
                <w:rFonts w:asciiTheme="majorHAnsi" w:hAnsiTheme="majorHAnsi"/>
                <w:b/>
                <w:sz w:val="24"/>
                <w:szCs w:val="22"/>
              </w:rPr>
            </w:pPr>
            <w:r>
              <w:rPr>
                <w:rFonts w:asciiTheme="majorHAnsi" w:hAnsiTheme="majorHAnsi"/>
                <w:b/>
                <w:sz w:val="24"/>
                <w:szCs w:val="22"/>
              </w:rPr>
              <w:t>РАБОТОДАТЕЛЬ</w:t>
            </w:r>
          </w:p>
        </w:tc>
        <w:sdt>
          <w:sdtPr>
            <w:rPr>
              <w:rFonts w:asciiTheme="majorHAnsi" w:hAnsiTheme="majorHAnsi"/>
              <w:sz w:val="24"/>
              <w:szCs w:val="22"/>
            </w:rPr>
            <w:id w:val="-1488696042"/>
            <w:placeholder>
              <w:docPart w:val="D448CD748AC94AFE83D4194367793F83"/>
            </w:placeholder>
          </w:sdtPr>
          <w:sdtEndPr/>
          <w:sdtContent>
            <w:tc>
              <w:tcPr>
                <w:tcW w:w="7304" w:type="dxa"/>
                <w:gridSpan w:val="15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285267" w:rsidRDefault="005B439C" w:rsidP="005B439C">
                <w:pPr>
                  <w:rPr>
                    <w:rFonts w:asciiTheme="majorHAnsi" w:hAnsiTheme="majorHAnsi"/>
                    <w:sz w:val="22"/>
                    <w:szCs w:val="22"/>
                  </w:rPr>
                </w:pP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Название компании (имя работодателя)"/>
                      </w:textInput>
                    </w:ffData>
                  </w:fldCha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instrText xml:space="preserve"> FORMTEXT </w:instrTex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separate"/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Название компании (имя работодателя)</w: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end"/>
                </w:r>
              </w:p>
            </w:tc>
          </w:sdtContent>
        </w:sdt>
      </w:tr>
      <w:tr w:rsidR="005B439C" w:rsidRPr="0083234E" w:rsidTr="00DE4429">
        <w:trPr>
          <w:trHeight w:val="227"/>
        </w:trPr>
        <w:tc>
          <w:tcPr>
            <w:tcW w:w="2729" w:type="dxa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D340C4" w:rsidRDefault="005B439C" w:rsidP="005B439C">
            <w:pPr>
              <w:rPr>
                <w:rFonts w:asciiTheme="majorHAnsi" w:hAnsiTheme="majorHAnsi"/>
                <w:b/>
                <w:sz w:val="24"/>
                <w:szCs w:val="22"/>
              </w:rPr>
            </w:pPr>
            <w:r>
              <w:rPr>
                <w:rFonts w:asciiTheme="majorHAnsi" w:hAnsiTheme="majorHAnsi"/>
                <w:b/>
                <w:sz w:val="24"/>
                <w:szCs w:val="22"/>
              </w:rPr>
              <w:t>ДОЛЖНОСТЬ</w:t>
            </w:r>
          </w:p>
        </w:tc>
        <w:sdt>
          <w:sdtPr>
            <w:rPr>
              <w:rFonts w:asciiTheme="majorHAnsi" w:hAnsiTheme="majorHAnsi"/>
              <w:sz w:val="24"/>
              <w:szCs w:val="22"/>
            </w:rPr>
            <w:id w:val="38410204"/>
            <w:placeholder>
              <w:docPart w:val="0EC9E63A45184328A48D2CBC4E25D737"/>
            </w:placeholder>
          </w:sdtPr>
          <w:sdtEndPr/>
          <w:sdtContent>
            <w:tc>
              <w:tcPr>
                <w:tcW w:w="7304" w:type="dxa"/>
                <w:gridSpan w:val="15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285267" w:rsidRDefault="005B439C" w:rsidP="005B439C">
                <w:pPr>
                  <w:rPr>
                    <w:rFonts w:asciiTheme="majorHAnsi" w:hAnsiTheme="majorHAnsi"/>
                    <w:sz w:val="22"/>
                    <w:szCs w:val="22"/>
                  </w:rPr>
                </w:pP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Название должности"/>
                      </w:textInput>
                    </w:ffData>
                  </w:fldCha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instrText xml:space="preserve"> FORMTEXT </w:instrTex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separate"/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Название должности</w: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end"/>
                </w:r>
              </w:p>
            </w:tc>
          </w:sdtContent>
        </w:sdt>
      </w:tr>
      <w:tr w:rsidR="005B439C" w:rsidRPr="0083234E" w:rsidTr="00DE4429">
        <w:trPr>
          <w:trHeight w:val="227"/>
        </w:trPr>
        <w:tc>
          <w:tcPr>
            <w:tcW w:w="2729" w:type="dxa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D340C4" w:rsidRDefault="005B439C" w:rsidP="005B439C">
            <w:pPr>
              <w:rPr>
                <w:rFonts w:asciiTheme="majorHAnsi" w:hAnsiTheme="majorHAnsi"/>
                <w:b/>
                <w:sz w:val="24"/>
                <w:szCs w:val="22"/>
              </w:rPr>
            </w:pPr>
            <w:r>
              <w:rPr>
                <w:rFonts w:asciiTheme="majorHAnsi" w:hAnsiTheme="majorHAnsi"/>
                <w:b/>
                <w:sz w:val="24"/>
                <w:szCs w:val="22"/>
              </w:rPr>
              <w:t>ОПИСАНИЕ ДОЛЖНОСТНЫХ ОБЯЗАННОСТЕЙ</w:t>
            </w:r>
          </w:p>
        </w:tc>
        <w:tc>
          <w:tcPr>
            <w:tcW w:w="7304" w:type="dxa"/>
            <w:gridSpan w:val="15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sdt>
            <w:sdtPr>
              <w:rPr>
                <w:rFonts w:asciiTheme="majorHAnsi" w:hAnsiTheme="majorHAnsi"/>
                <w:sz w:val="24"/>
                <w:szCs w:val="22"/>
              </w:rPr>
              <w:id w:val="-669870036"/>
              <w:placeholder>
                <w:docPart w:val="103B3AEEF60C4779A8174F1E66D835A5"/>
              </w:placeholder>
              <w:showingPlcHdr/>
            </w:sdtPr>
            <w:sdtEndPr/>
            <w:sdtContent>
              <w:p w:rsidR="005B439C" w:rsidRDefault="005B439C" w:rsidP="005B439C">
                <w:pPr>
                  <w:pStyle w:val="ac"/>
                  <w:numPr>
                    <w:ilvl w:val="0"/>
                    <w:numId w:val="3"/>
                  </w:numPr>
                  <w:rPr>
                    <w:rFonts w:asciiTheme="majorHAnsi" w:hAnsiTheme="majorHAnsi"/>
                    <w:sz w:val="24"/>
                    <w:szCs w:val="22"/>
                  </w:rPr>
                </w:pPr>
                <w:r w:rsidRPr="008653FD">
                  <w:rPr>
                    <w:rStyle w:val="a9"/>
                    <w:sz w:val="24"/>
                  </w:rPr>
                  <w:t>Место для ввода текста.</w:t>
                </w:r>
              </w:p>
            </w:sdtContent>
          </w:sdt>
          <w:sdt>
            <w:sdtPr>
              <w:rPr>
                <w:rFonts w:asciiTheme="majorHAnsi" w:hAnsiTheme="majorHAnsi"/>
                <w:sz w:val="24"/>
                <w:szCs w:val="22"/>
              </w:rPr>
              <w:id w:val="-26879219"/>
              <w:placeholder>
                <w:docPart w:val="76B199C389F744EA8A553C0F3303D6B9"/>
              </w:placeholder>
              <w:showingPlcHdr/>
            </w:sdtPr>
            <w:sdtEndPr/>
            <w:sdtContent>
              <w:p w:rsidR="005B439C" w:rsidRDefault="005B439C" w:rsidP="005B439C">
                <w:pPr>
                  <w:pStyle w:val="ac"/>
                  <w:numPr>
                    <w:ilvl w:val="0"/>
                    <w:numId w:val="3"/>
                  </w:numPr>
                  <w:rPr>
                    <w:rFonts w:asciiTheme="majorHAnsi" w:hAnsiTheme="majorHAnsi"/>
                    <w:sz w:val="24"/>
                    <w:szCs w:val="22"/>
                  </w:rPr>
                </w:pPr>
                <w:r w:rsidRPr="008653FD">
                  <w:rPr>
                    <w:rStyle w:val="a9"/>
                    <w:sz w:val="24"/>
                  </w:rPr>
                  <w:t>Место для ввода текста.</w:t>
                </w:r>
              </w:p>
            </w:sdtContent>
          </w:sdt>
          <w:sdt>
            <w:sdtPr>
              <w:rPr>
                <w:rFonts w:asciiTheme="majorHAnsi" w:hAnsiTheme="majorHAnsi"/>
                <w:sz w:val="24"/>
                <w:szCs w:val="22"/>
              </w:rPr>
              <w:id w:val="-1947836752"/>
              <w:placeholder>
                <w:docPart w:val="63CCD801EC2D49D990E5726311EA67CC"/>
              </w:placeholder>
              <w:showingPlcHdr/>
            </w:sdtPr>
            <w:sdtEndPr/>
            <w:sdtContent>
              <w:p w:rsidR="005B439C" w:rsidRPr="009127F2" w:rsidRDefault="005B439C" w:rsidP="005B439C">
                <w:pPr>
                  <w:pStyle w:val="ac"/>
                  <w:numPr>
                    <w:ilvl w:val="0"/>
                    <w:numId w:val="3"/>
                  </w:numPr>
                  <w:rPr>
                    <w:rFonts w:asciiTheme="majorHAnsi" w:hAnsiTheme="majorHAnsi"/>
                    <w:sz w:val="24"/>
                    <w:szCs w:val="22"/>
                  </w:rPr>
                </w:pPr>
                <w:r w:rsidRPr="008653FD">
                  <w:rPr>
                    <w:rStyle w:val="a9"/>
                    <w:sz w:val="24"/>
                  </w:rPr>
                  <w:t>Место для ввода текста.</w:t>
                </w:r>
              </w:p>
            </w:sdtContent>
          </w:sdt>
        </w:tc>
      </w:tr>
      <w:tr w:rsidR="005B439C" w:rsidRPr="0083234E" w:rsidTr="00DE4429">
        <w:trPr>
          <w:trHeight w:val="227"/>
        </w:trPr>
        <w:tc>
          <w:tcPr>
            <w:tcW w:w="2729" w:type="dxa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06538D" w:rsidRDefault="005B439C" w:rsidP="005B439C">
            <w:pPr>
              <w:rPr>
                <w:rFonts w:asciiTheme="majorHAnsi" w:hAnsiTheme="majorHAnsi"/>
                <w:sz w:val="24"/>
                <w:szCs w:val="22"/>
              </w:rPr>
            </w:pPr>
            <w:r>
              <w:rPr>
                <w:rFonts w:asciiTheme="majorHAnsi" w:hAnsiTheme="majorHAnsi"/>
                <w:b/>
                <w:sz w:val="24"/>
                <w:szCs w:val="22"/>
              </w:rPr>
              <w:t>ЗАРАБОТНАЯ ПЛАТА</w:t>
            </w:r>
            <w:r w:rsidRPr="0006538D">
              <w:rPr>
                <w:rFonts w:asciiTheme="majorHAnsi" w:hAnsiTheme="majorHAnsi"/>
                <w:b/>
                <w:i/>
                <w:sz w:val="24"/>
                <w:szCs w:val="22"/>
              </w:rPr>
              <w:t xml:space="preserve"> </w:t>
            </w:r>
            <w:r w:rsidRPr="0006538D">
              <w:rPr>
                <w:rFonts w:asciiTheme="majorHAnsi" w:hAnsiTheme="majorHAnsi"/>
                <w:i/>
                <w:sz w:val="24"/>
                <w:szCs w:val="22"/>
              </w:rPr>
              <w:t>(руб. в месяц)</w:t>
            </w:r>
          </w:p>
        </w:tc>
        <w:tc>
          <w:tcPr>
            <w:tcW w:w="7304" w:type="dxa"/>
            <w:gridSpan w:val="15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285267" w:rsidRDefault="005B439C" w:rsidP="005B439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,00 ₽"/>
                    <w:maxLength w:val="12"/>
                    <w:format w:val="# ##0,00 ₽;(# ##0,00 ₽)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0,00 ₽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</w:tr>
      <w:tr w:rsidR="005B439C" w:rsidRPr="00D340C4" w:rsidTr="00DE4429">
        <w:trPr>
          <w:trHeight w:val="227"/>
        </w:trPr>
        <w:tc>
          <w:tcPr>
            <w:tcW w:w="10033" w:type="dxa"/>
            <w:gridSpan w:val="18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</w:tcPr>
          <w:p w:rsidR="005B439C" w:rsidRPr="0006538D" w:rsidRDefault="005B439C" w:rsidP="005B439C">
            <w:pPr>
              <w:pStyle w:val="SectionHeading"/>
              <w:rPr>
                <w:rFonts w:asciiTheme="majorHAnsi" w:hAnsiTheme="majorHAnsi"/>
                <w:b/>
                <w:sz w:val="28"/>
                <w:szCs w:val="22"/>
              </w:rPr>
            </w:pPr>
            <w:r>
              <w:rPr>
                <w:rFonts w:asciiTheme="majorHAnsi" w:hAnsiTheme="majorHAnsi"/>
                <w:b/>
                <w:sz w:val="28"/>
                <w:szCs w:val="22"/>
              </w:rPr>
              <w:t>ДРУГИЕ ИСТОЧНИКИ ДОХОДОВ</w:t>
            </w:r>
          </w:p>
        </w:tc>
      </w:tr>
      <w:tr w:rsidR="005B439C" w:rsidRPr="0083234E" w:rsidTr="00DE4429">
        <w:trPr>
          <w:trHeight w:val="227"/>
        </w:trPr>
        <w:tc>
          <w:tcPr>
            <w:tcW w:w="2729" w:type="dxa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06538D" w:rsidRDefault="005B439C" w:rsidP="005B439C">
            <w:pPr>
              <w:rPr>
                <w:rFonts w:asciiTheme="majorHAnsi" w:hAnsiTheme="majorHAnsi"/>
                <w:sz w:val="24"/>
                <w:szCs w:val="22"/>
              </w:rPr>
            </w:pPr>
            <w:r>
              <w:rPr>
                <w:rFonts w:asciiTheme="majorHAnsi" w:hAnsiTheme="majorHAnsi"/>
                <w:b/>
                <w:sz w:val="24"/>
                <w:szCs w:val="22"/>
              </w:rPr>
              <w:t>ПЕНСИЯ</w:t>
            </w:r>
            <w:r w:rsidRPr="0006538D">
              <w:rPr>
                <w:rFonts w:asciiTheme="majorHAnsi" w:hAnsiTheme="majorHAnsi"/>
                <w:b/>
                <w:i/>
                <w:sz w:val="24"/>
                <w:szCs w:val="22"/>
              </w:rPr>
              <w:t xml:space="preserve"> </w:t>
            </w:r>
            <w:r w:rsidRPr="00100C0A">
              <w:rPr>
                <w:rFonts w:asciiTheme="majorHAnsi" w:hAnsiTheme="majorHAnsi"/>
                <w:i/>
                <w:sz w:val="24"/>
                <w:szCs w:val="22"/>
              </w:rPr>
              <w:t>(в мес.)</w:t>
            </w:r>
          </w:p>
        </w:tc>
        <w:tc>
          <w:tcPr>
            <w:tcW w:w="7304" w:type="dxa"/>
            <w:gridSpan w:val="15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285267" w:rsidRDefault="005B439C" w:rsidP="005B439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,00 ₽"/>
                    <w:maxLength w:val="15"/>
                    <w:format w:val="# ##0,00 ₽;(# ##0,00 ₽)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0,00 ₽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</w:tr>
      <w:tr w:rsidR="005B439C" w:rsidRPr="0083234E" w:rsidTr="00DE4429">
        <w:trPr>
          <w:trHeight w:val="227"/>
        </w:trPr>
        <w:tc>
          <w:tcPr>
            <w:tcW w:w="2729" w:type="dxa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100C0A" w:rsidRDefault="005B439C" w:rsidP="005B439C">
            <w:pPr>
              <w:rPr>
                <w:rFonts w:asciiTheme="majorHAnsi" w:hAnsiTheme="majorHAnsi"/>
                <w:b/>
                <w:i/>
                <w:sz w:val="24"/>
                <w:szCs w:val="22"/>
              </w:rPr>
            </w:pPr>
            <w:r>
              <w:rPr>
                <w:rFonts w:asciiTheme="majorHAnsi" w:hAnsiTheme="majorHAnsi"/>
                <w:b/>
                <w:sz w:val="24"/>
                <w:szCs w:val="22"/>
              </w:rPr>
              <w:t xml:space="preserve">ДОХОД ОТ ВЛОЖЕНИЙ </w:t>
            </w:r>
            <w:r w:rsidRPr="00100C0A">
              <w:rPr>
                <w:rFonts w:asciiTheme="majorHAnsi" w:hAnsiTheme="majorHAnsi"/>
                <w:i/>
                <w:sz w:val="24"/>
                <w:szCs w:val="22"/>
              </w:rPr>
              <w:t>(в мес.)</w:t>
            </w:r>
          </w:p>
        </w:tc>
        <w:tc>
          <w:tcPr>
            <w:tcW w:w="7304" w:type="dxa"/>
            <w:gridSpan w:val="15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285267" w:rsidRDefault="005B439C" w:rsidP="005B439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,00 ₽"/>
                    <w:maxLength w:val="15"/>
                    <w:format w:val="# ##0,00 ₽;(# ##0,00 ₽)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0,00 ₽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</w:tr>
      <w:tr w:rsidR="005B439C" w:rsidRPr="0083234E" w:rsidTr="00DE4429">
        <w:trPr>
          <w:trHeight w:val="227"/>
        </w:trPr>
        <w:tc>
          <w:tcPr>
            <w:tcW w:w="2729" w:type="dxa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06538D" w:rsidRDefault="005B439C" w:rsidP="005B439C">
            <w:pPr>
              <w:rPr>
                <w:rFonts w:asciiTheme="majorHAnsi" w:hAnsiTheme="majorHAnsi"/>
                <w:sz w:val="24"/>
                <w:szCs w:val="22"/>
              </w:rPr>
            </w:pPr>
            <w:r>
              <w:rPr>
                <w:rFonts w:asciiTheme="majorHAnsi" w:hAnsiTheme="majorHAnsi"/>
                <w:b/>
                <w:sz w:val="24"/>
                <w:szCs w:val="22"/>
              </w:rPr>
              <w:t>ДРУГОЕ</w:t>
            </w:r>
            <w:r w:rsidRPr="008653FD">
              <w:rPr>
                <w:rFonts w:asciiTheme="majorHAnsi" w:hAnsiTheme="majorHAnsi"/>
                <w:sz w:val="24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2"/>
              </w:rPr>
              <w:t>(</w:t>
            </w:r>
            <w:sdt>
              <w:sdtPr>
                <w:rPr>
                  <w:rFonts w:asciiTheme="majorHAnsi" w:hAnsiTheme="majorHAnsi"/>
                  <w:sz w:val="24"/>
                  <w:szCs w:val="22"/>
                </w:rPr>
                <w:id w:val="436415539"/>
                <w:placeholder>
                  <w:docPart w:val="47CC177E42C44486994E440AE160E9BE"/>
                </w:placeholder>
              </w:sdtPr>
              <w:sdtEndPr/>
              <w:sdtContent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поясните"/>
                      </w:textInput>
                    </w:ffData>
                  </w:fldCha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instrText xml:space="preserve"> FORMTEXT </w:instrTex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separate"/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поясните</w: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end"/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t>)</w:t>
                </w:r>
              </w:sdtContent>
            </w:sdt>
          </w:p>
        </w:tc>
        <w:tc>
          <w:tcPr>
            <w:tcW w:w="7304" w:type="dxa"/>
            <w:gridSpan w:val="15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285267" w:rsidRDefault="005B439C" w:rsidP="005B439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,00 ₽"/>
                    <w:maxLength w:val="15"/>
                    <w:format w:val="# ##0,00 ₽;(# ##0,00 ₽)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0,00 ₽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</w:tr>
      <w:tr w:rsidR="005B439C" w:rsidRPr="0083234E" w:rsidTr="00DE4429">
        <w:trPr>
          <w:trHeight w:val="227"/>
        </w:trPr>
        <w:tc>
          <w:tcPr>
            <w:tcW w:w="2729" w:type="dxa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602473" w:rsidRDefault="005B439C" w:rsidP="005B439C">
            <w:pPr>
              <w:rPr>
                <w:rFonts w:asciiTheme="majorHAnsi" w:hAnsiTheme="majorHAnsi"/>
                <w:b/>
                <w:sz w:val="24"/>
                <w:szCs w:val="22"/>
              </w:rPr>
            </w:pPr>
            <w:r>
              <w:rPr>
                <w:rFonts w:asciiTheme="majorHAnsi" w:hAnsiTheme="majorHAnsi"/>
                <w:b/>
                <w:sz w:val="24"/>
                <w:szCs w:val="22"/>
              </w:rPr>
              <w:t>ЕЖЕМЕСЯЧНЫЙ ДОХОД ВСЕГО</w:t>
            </w:r>
          </w:p>
        </w:tc>
        <w:tc>
          <w:tcPr>
            <w:tcW w:w="7304" w:type="dxa"/>
            <w:gridSpan w:val="15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Default="005B439C" w:rsidP="005B439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,00 ₽"/>
                    <w:maxLength w:val="15"/>
                    <w:format w:val="# ##0,00 ₽;(# ##0,00 ₽)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0,00 ₽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  <w:p w:rsidR="005B439C" w:rsidRPr="00285267" w:rsidRDefault="005B439C" w:rsidP="005B439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i/>
                <w:color w:val="7F7F7F" w:themeColor="text1" w:themeTint="80"/>
                <w:sz w:val="22"/>
                <w:szCs w:val="22"/>
              </w:rPr>
              <w:t>Общий ежемесячный доход, включая зарплату</w:t>
            </w:r>
          </w:p>
        </w:tc>
      </w:tr>
      <w:tr w:rsidR="005B439C" w:rsidRPr="00D340C4" w:rsidTr="00DE4429">
        <w:trPr>
          <w:trHeight w:val="227"/>
        </w:trPr>
        <w:tc>
          <w:tcPr>
            <w:tcW w:w="10033" w:type="dxa"/>
            <w:gridSpan w:val="18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</w:tcPr>
          <w:p w:rsidR="005B439C" w:rsidRPr="0006538D" w:rsidRDefault="005B439C" w:rsidP="005B439C">
            <w:pPr>
              <w:pStyle w:val="SectionHeading"/>
              <w:rPr>
                <w:rFonts w:asciiTheme="majorHAnsi" w:hAnsiTheme="majorHAnsi"/>
                <w:b/>
                <w:sz w:val="28"/>
                <w:szCs w:val="22"/>
              </w:rPr>
            </w:pPr>
            <w:r>
              <w:rPr>
                <w:rFonts w:asciiTheme="majorHAnsi" w:hAnsiTheme="majorHAnsi"/>
                <w:b/>
                <w:sz w:val="28"/>
                <w:szCs w:val="22"/>
              </w:rPr>
              <w:t>ФИНАНСОВЫЕ ОБЯЗАТЕЛЬСТВА</w:t>
            </w:r>
          </w:p>
        </w:tc>
      </w:tr>
      <w:tr w:rsidR="005B439C" w:rsidRPr="0083234E" w:rsidTr="00DE4429">
        <w:trPr>
          <w:trHeight w:val="338"/>
        </w:trPr>
        <w:tc>
          <w:tcPr>
            <w:tcW w:w="6140" w:type="dxa"/>
            <w:gridSpan w:val="11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D340C4" w:rsidRDefault="005B439C" w:rsidP="005B439C">
            <w:pPr>
              <w:rPr>
                <w:rFonts w:asciiTheme="majorHAnsi" w:hAnsiTheme="majorHAnsi"/>
                <w:b/>
                <w:sz w:val="24"/>
                <w:szCs w:val="22"/>
              </w:rPr>
            </w:pPr>
            <w:r>
              <w:rPr>
                <w:rFonts w:asciiTheme="majorHAnsi" w:hAnsiTheme="majorHAnsi"/>
                <w:b/>
                <w:sz w:val="24"/>
                <w:szCs w:val="22"/>
              </w:rPr>
              <w:t>Есть ли у Вас текущие долги, кредиты, прочие непогашенные обязательства?</w:t>
            </w:r>
          </w:p>
        </w:tc>
        <w:tc>
          <w:tcPr>
            <w:tcW w:w="2026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8653FD" w:rsidRDefault="005B439C" w:rsidP="005B439C">
            <w:pPr>
              <w:rPr>
                <w:rFonts w:asciiTheme="majorHAnsi" w:hAnsiTheme="majorHAnsi"/>
                <w:sz w:val="24"/>
                <w:szCs w:val="22"/>
              </w:rPr>
            </w:pPr>
            <w:r>
              <w:rPr>
                <w:rFonts w:asciiTheme="majorHAnsi" w:hAnsiTheme="majorHAnsi"/>
                <w:sz w:val="24"/>
                <w:szCs w:val="22"/>
              </w:rPr>
              <w:t>НЕТ</w:t>
            </w:r>
            <w:r>
              <w:rPr>
                <w:rFonts w:asciiTheme="majorHAnsi" w:hAnsiTheme="majorHAnsi"/>
                <w:sz w:val="24"/>
                <w:szCs w:val="22"/>
                <w:lang w:val="en-US"/>
              </w:rPr>
              <w:t xml:space="preserve"> </w:t>
            </w:r>
            <w:sdt>
              <w:sdtPr>
                <w:rPr>
                  <w:rFonts w:asciiTheme="majorHAnsi" w:hAnsiTheme="majorHAnsi"/>
                  <w:sz w:val="32"/>
                  <w:szCs w:val="22"/>
                </w:rPr>
                <w:id w:val="180716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sdtContent>
            </w:sdt>
          </w:p>
        </w:tc>
        <w:tc>
          <w:tcPr>
            <w:tcW w:w="1867" w:type="dxa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307B28" w:rsidRDefault="005B439C" w:rsidP="005B439C">
            <w:pPr>
              <w:rPr>
                <w:rFonts w:asciiTheme="majorHAnsi" w:hAnsiTheme="majorHAnsi"/>
                <w:sz w:val="32"/>
                <w:szCs w:val="22"/>
              </w:rPr>
            </w:pPr>
            <w:r>
              <w:rPr>
                <w:rFonts w:asciiTheme="majorHAnsi" w:hAnsiTheme="majorHAnsi"/>
                <w:sz w:val="24"/>
                <w:szCs w:val="22"/>
              </w:rPr>
              <w:t>ДА</w:t>
            </w:r>
            <w:r>
              <w:rPr>
                <w:rFonts w:asciiTheme="majorHAnsi" w:hAnsiTheme="majorHAnsi"/>
                <w:sz w:val="24"/>
                <w:szCs w:val="22"/>
                <w:lang w:val="en-US"/>
              </w:rPr>
              <w:t xml:space="preserve"> </w:t>
            </w:r>
            <w:sdt>
              <w:sdtPr>
                <w:rPr>
                  <w:rFonts w:asciiTheme="majorHAnsi" w:hAnsiTheme="majorHAnsi"/>
                  <w:sz w:val="32"/>
                  <w:szCs w:val="22"/>
                </w:rPr>
                <w:id w:val="893237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sdtContent>
            </w:sdt>
          </w:p>
        </w:tc>
      </w:tr>
      <w:tr w:rsidR="005B439C" w:rsidRPr="0083234E" w:rsidTr="00DE4429">
        <w:trPr>
          <w:trHeight w:val="227"/>
        </w:trPr>
        <w:tc>
          <w:tcPr>
            <w:tcW w:w="10033" w:type="dxa"/>
            <w:gridSpan w:val="18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602473" w:rsidRDefault="005B439C" w:rsidP="005B439C">
            <w:pPr>
              <w:rPr>
                <w:rFonts w:asciiTheme="majorHAnsi" w:hAnsiTheme="majorHAnsi"/>
                <w:i/>
                <w:sz w:val="24"/>
                <w:szCs w:val="22"/>
              </w:rPr>
            </w:pPr>
            <w:r w:rsidRPr="00602473">
              <w:rPr>
                <w:rFonts w:asciiTheme="majorHAnsi" w:hAnsiTheme="majorHAnsi"/>
                <w:i/>
                <w:sz w:val="24"/>
                <w:szCs w:val="22"/>
              </w:rPr>
              <w:t xml:space="preserve">Если </w:t>
            </w:r>
            <w:r w:rsidRPr="00295988">
              <w:rPr>
                <w:rFonts w:asciiTheme="majorHAnsi" w:hAnsiTheme="majorHAnsi"/>
                <w:b/>
                <w:i/>
                <w:sz w:val="24"/>
                <w:szCs w:val="22"/>
              </w:rPr>
              <w:t>ДА</w:t>
            </w:r>
            <w:r w:rsidRPr="00602473">
              <w:rPr>
                <w:rFonts w:asciiTheme="majorHAnsi" w:hAnsiTheme="majorHAnsi"/>
                <w:i/>
                <w:sz w:val="24"/>
                <w:szCs w:val="22"/>
              </w:rPr>
              <w:t>, заполните таблицу ниже:</w:t>
            </w:r>
          </w:p>
        </w:tc>
      </w:tr>
      <w:tr w:rsidR="00DE4429" w:rsidRPr="0083234E" w:rsidTr="00DE4429">
        <w:trPr>
          <w:trHeight w:val="333"/>
        </w:trPr>
        <w:tc>
          <w:tcPr>
            <w:tcW w:w="2058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D82E8A" w:rsidRDefault="005B439C" w:rsidP="005B439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82E8A">
              <w:rPr>
                <w:rFonts w:asciiTheme="majorHAnsi" w:hAnsiTheme="majorHAnsi"/>
                <w:b/>
                <w:sz w:val="24"/>
                <w:szCs w:val="24"/>
              </w:rPr>
              <w:t>Займодатель</w:t>
            </w:r>
          </w:p>
        </w:tc>
        <w:tc>
          <w:tcPr>
            <w:tcW w:w="2027" w:type="dxa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D82E8A" w:rsidRDefault="005B439C" w:rsidP="005B439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82E8A">
              <w:rPr>
                <w:rFonts w:asciiTheme="majorHAnsi" w:hAnsiTheme="majorHAnsi"/>
                <w:b/>
                <w:sz w:val="24"/>
                <w:szCs w:val="24"/>
              </w:rPr>
              <w:t>Начальная сумма займа</w:t>
            </w:r>
          </w:p>
        </w:tc>
        <w:tc>
          <w:tcPr>
            <w:tcW w:w="2055" w:type="dxa"/>
            <w:gridSpan w:val="6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D82E8A" w:rsidRDefault="005B439C" w:rsidP="005B439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82E8A">
              <w:rPr>
                <w:rFonts w:asciiTheme="majorHAnsi" w:hAnsiTheme="majorHAnsi"/>
                <w:b/>
                <w:sz w:val="24"/>
                <w:szCs w:val="24"/>
              </w:rPr>
              <w:t>Ежемесячные выплаты</w:t>
            </w:r>
          </w:p>
        </w:tc>
        <w:tc>
          <w:tcPr>
            <w:tcW w:w="2026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D82E8A" w:rsidRDefault="005B439C" w:rsidP="005B439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82E8A">
              <w:rPr>
                <w:rFonts w:asciiTheme="majorHAnsi" w:hAnsiTheme="majorHAnsi"/>
                <w:b/>
                <w:sz w:val="24"/>
                <w:szCs w:val="24"/>
              </w:rPr>
              <w:t>Остаток</w:t>
            </w:r>
          </w:p>
        </w:tc>
        <w:tc>
          <w:tcPr>
            <w:tcW w:w="1867" w:type="dxa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D82E8A" w:rsidRDefault="005B439C" w:rsidP="005B439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82E8A">
              <w:rPr>
                <w:rFonts w:asciiTheme="majorHAnsi" w:hAnsiTheme="majorHAnsi"/>
                <w:b/>
                <w:sz w:val="24"/>
                <w:szCs w:val="24"/>
              </w:rPr>
              <w:t>Срок погашения</w:t>
            </w:r>
          </w:p>
        </w:tc>
      </w:tr>
      <w:tr w:rsidR="00DE4429" w:rsidRPr="0083234E" w:rsidTr="00DE4429">
        <w:trPr>
          <w:trHeight w:val="333"/>
        </w:trPr>
        <w:sdt>
          <w:sdtPr>
            <w:rPr>
              <w:rFonts w:asciiTheme="majorHAnsi" w:hAnsiTheme="majorHAnsi"/>
              <w:sz w:val="24"/>
              <w:szCs w:val="22"/>
            </w:rPr>
            <w:id w:val="905734159"/>
            <w:placeholder>
              <w:docPart w:val="A808B1B0E85545DEB8D37FAA64DA46C7"/>
            </w:placeholder>
          </w:sdtPr>
          <w:sdtEndPr/>
          <w:sdtContent>
            <w:tc>
              <w:tcPr>
                <w:tcW w:w="2058" w:type="dxa"/>
                <w:gridSpan w:val="2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285267" w:rsidRDefault="005B439C" w:rsidP="005B439C">
                <w:pPr>
                  <w:rPr>
                    <w:rFonts w:asciiTheme="majorHAnsi" w:hAnsiTheme="majorHAnsi"/>
                    <w:sz w:val="24"/>
                    <w:szCs w:val="22"/>
                  </w:rPr>
                </w:pP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begin">
                    <w:ffData>
                      <w:name w:val="ТекстовоеПоле9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instrText xml:space="preserve"> FORMTEXT </w:instrTex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separate"/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 </w:t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 </w:t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 </w:t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 </w:t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 </w: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end"/>
                </w:r>
              </w:p>
            </w:tc>
          </w:sdtContent>
        </w:sdt>
        <w:tc>
          <w:tcPr>
            <w:tcW w:w="2027" w:type="dxa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285267" w:rsidRDefault="005B439C" w:rsidP="005B439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,00 ₽"/>
                    <w:maxLength w:val="15"/>
                    <w:format w:val="# ##0,00 ₽;(# ##0,00 ₽)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0,00 ₽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  <w:tc>
          <w:tcPr>
            <w:tcW w:w="2055" w:type="dxa"/>
            <w:gridSpan w:val="6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285267" w:rsidRDefault="005B439C" w:rsidP="005B439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,00 ₽"/>
                    <w:maxLength w:val="15"/>
                    <w:format w:val="# ##0,00 ₽;(# ##0,00 ₽)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0,00 ₽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  <w:tc>
          <w:tcPr>
            <w:tcW w:w="2026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285267" w:rsidRDefault="005B439C" w:rsidP="005B439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,00 ₽"/>
                    <w:maxLength w:val="15"/>
                    <w:format w:val="# ##0,00 ₽;(# ##0,00 ₽)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0,00 ₽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  <w:sdt>
          <w:sdtPr>
            <w:rPr>
              <w:rFonts w:asciiTheme="majorHAnsi" w:hAnsiTheme="majorHAnsi"/>
              <w:sz w:val="18"/>
              <w:szCs w:val="22"/>
            </w:rPr>
            <w:id w:val="1650942201"/>
            <w:placeholder>
              <w:docPart w:val="83442B3262DC497AA9D2C061E695CD98"/>
            </w:placeholder>
            <w:showingPlcHdr/>
            <w:date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1867" w:type="dxa"/>
                <w:gridSpan w:val="3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F301C4" w:rsidRDefault="005B439C" w:rsidP="005B439C">
                <w:pPr>
                  <w:rPr>
                    <w:rFonts w:asciiTheme="majorHAnsi" w:hAnsiTheme="majorHAnsi"/>
                    <w:sz w:val="18"/>
                    <w:szCs w:val="22"/>
                  </w:rPr>
                </w:pPr>
                <w:r w:rsidRPr="00F301C4">
                  <w:rPr>
                    <w:rStyle w:val="a9"/>
                    <w:sz w:val="18"/>
                    <w:szCs w:val="22"/>
                  </w:rPr>
                  <w:t>Место для ввода даты.</w:t>
                </w:r>
              </w:p>
            </w:tc>
          </w:sdtContent>
        </w:sdt>
      </w:tr>
      <w:tr w:rsidR="00DE4429" w:rsidRPr="0083234E" w:rsidTr="00DE4429">
        <w:trPr>
          <w:trHeight w:val="333"/>
        </w:trPr>
        <w:sdt>
          <w:sdtPr>
            <w:rPr>
              <w:rFonts w:asciiTheme="majorHAnsi" w:hAnsiTheme="majorHAnsi"/>
              <w:sz w:val="24"/>
              <w:szCs w:val="22"/>
            </w:rPr>
            <w:id w:val="-1975288546"/>
            <w:placeholder>
              <w:docPart w:val="A127F524073B40BB94CB287EE409BCF1"/>
            </w:placeholder>
          </w:sdtPr>
          <w:sdtEndPr/>
          <w:sdtContent>
            <w:tc>
              <w:tcPr>
                <w:tcW w:w="2058" w:type="dxa"/>
                <w:gridSpan w:val="2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285267" w:rsidRDefault="005B439C" w:rsidP="005B439C">
                <w:pPr>
                  <w:rPr>
                    <w:rFonts w:asciiTheme="majorHAnsi" w:hAnsiTheme="majorHAnsi"/>
                    <w:sz w:val="24"/>
                    <w:szCs w:val="22"/>
                  </w:rPr>
                </w:pP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begin">
                    <w:ffData>
                      <w:name w:val="ТекстовоеПоле9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instrText xml:space="preserve"> FORMTEXT </w:instrTex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separate"/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 </w:t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 </w:t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 </w:t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 </w:t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 </w: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end"/>
                </w:r>
              </w:p>
            </w:tc>
          </w:sdtContent>
        </w:sdt>
        <w:tc>
          <w:tcPr>
            <w:tcW w:w="2027" w:type="dxa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285267" w:rsidRDefault="005B439C" w:rsidP="005B439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,00 ₽"/>
                    <w:maxLength w:val="15"/>
                    <w:format w:val="# ##0,00 ₽;(# ##0,00 ₽)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0,00 ₽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  <w:tc>
          <w:tcPr>
            <w:tcW w:w="2055" w:type="dxa"/>
            <w:gridSpan w:val="6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285267" w:rsidRDefault="005B439C" w:rsidP="005B439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,00 ₽"/>
                    <w:maxLength w:val="15"/>
                    <w:format w:val="# ##0,00 ₽;(# ##0,00 ₽)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0,00 ₽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  <w:tc>
          <w:tcPr>
            <w:tcW w:w="2026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285267" w:rsidRDefault="005B439C" w:rsidP="005B439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,00 ₽"/>
                    <w:maxLength w:val="15"/>
                    <w:format w:val="# ##0,00 ₽;(# ##0,00 ₽)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0,00 ₽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  <w:sdt>
          <w:sdtPr>
            <w:rPr>
              <w:rFonts w:asciiTheme="majorHAnsi" w:hAnsiTheme="majorHAnsi"/>
              <w:sz w:val="18"/>
              <w:szCs w:val="22"/>
            </w:rPr>
            <w:id w:val="1261643732"/>
            <w:placeholder>
              <w:docPart w:val="9A24BEBD71644E39A0DFA72BAA77B092"/>
            </w:placeholder>
            <w:showingPlcHdr/>
            <w:date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1867" w:type="dxa"/>
                <w:gridSpan w:val="3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F301C4" w:rsidRDefault="005B439C" w:rsidP="005B439C">
                <w:pPr>
                  <w:rPr>
                    <w:rFonts w:asciiTheme="majorHAnsi" w:hAnsiTheme="majorHAnsi"/>
                    <w:sz w:val="18"/>
                    <w:szCs w:val="22"/>
                  </w:rPr>
                </w:pPr>
                <w:r w:rsidRPr="00F301C4">
                  <w:rPr>
                    <w:rStyle w:val="a9"/>
                    <w:sz w:val="18"/>
                    <w:szCs w:val="22"/>
                  </w:rPr>
                  <w:t>Место для ввода даты.</w:t>
                </w:r>
              </w:p>
            </w:tc>
          </w:sdtContent>
        </w:sdt>
      </w:tr>
      <w:tr w:rsidR="00DE4429" w:rsidRPr="0083234E" w:rsidTr="00DE4429">
        <w:trPr>
          <w:trHeight w:val="333"/>
        </w:trPr>
        <w:sdt>
          <w:sdtPr>
            <w:rPr>
              <w:rFonts w:asciiTheme="majorHAnsi" w:hAnsiTheme="majorHAnsi"/>
              <w:sz w:val="24"/>
              <w:szCs w:val="22"/>
            </w:rPr>
            <w:id w:val="861562219"/>
            <w:placeholder>
              <w:docPart w:val="EECD418181C946D1B2F0C343A8C43528"/>
            </w:placeholder>
          </w:sdtPr>
          <w:sdtEndPr/>
          <w:sdtContent>
            <w:tc>
              <w:tcPr>
                <w:tcW w:w="2058" w:type="dxa"/>
                <w:gridSpan w:val="2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285267" w:rsidRDefault="005B439C" w:rsidP="005B439C">
                <w:pPr>
                  <w:rPr>
                    <w:rFonts w:asciiTheme="majorHAnsi" w:hAnsiTheme="majorHAnsi"/>
                    <w:sz w:val="24"/>
                    <w:szCs w:val="22"/>
                  </w:rPr>
                </w:pP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begin">
                    <w:ffData>
                      <w:name w:val="ТекстовоеПоле9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instrText xml:space="preserve"> FORMTEXT </w:instrTex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separate"/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 </w:t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 </w:t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 </w:t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 </w:t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 </w: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end"/>
                </w:r>
              </w:p>
            </w:tc>
          </w:sdtContent>
        </w:sdt>
        <w:tc>
          <w:tcPr>
            <w:tcW w:w="2027" w:type="dxa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285267" w:rsidRDefault="005B439C" w:rsidP="005B439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,00 ₽"/>
                    <w:maxLength w:val="15"/>
                    <w:format w:val="# ##0,00 ₽;(# ##0,00 ₽)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0,00 ₽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  <w:tc>
          <w:tcPr>
            <w:tcW w:w="2055" w:type="dxa"/>
            <w:gridSpan w:val="6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285267" w:rsidRDefault="005B439C" w:rsidP="005B439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,00 ₽"/>
                    <w:maxLength w:val="15"/>
                    <w:format w:val="# ##0,00 ₽;(# ##0,00 ₽)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0,00 ₽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  <w:tc>
          <w:tcPr>
            <w:tcW w:w="2026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B439C" w:rsidRPr="00285267" w:rsidRDefault="005B439C" w:rsidP="005B439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,00 ₽"/>
                    <w:maxLength w:val="15"/>
                    <w:format w:val="# ##0,00 ₽;(# ##0,00 ₽)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0,00 ₽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  <w:sdt>
          <w:sdtPr>
            <w:rPr>
              <w:rFonts w:asciiTheme="majorHAnsi" w:hAnsiTheme="majorHAnsi"/>
              <w:sz w:val="18"/>
              <w:szCs w:val="22"/>
            </w:rPr>
            <w:id w:val="594134254"/>
            <w:placeholder>
              <w:docPart w:val="85DD32BB8A5A472E8B925948C1A70504"/>
            </w:placeholder>
            <w:showingPlcHdr/>
            <w:date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1867" w:type="dxa"/>
                <w:gridSpan w:val="3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F301C4" w:rsidRDefault="005B439C" w:rsidP="005B439C">
                <w:pPr>
                  <w:rPr>
                    <w:rFonts w:asciiTheme="majorHAnsi" w:hAnsiTheme="majorHAnsi"/>
                    <w:sz w:val="18"/>
                    <w:szCs w:val="22"/>
                  </w:rPr>
                </w:pPr>
                <w:r w:rsidRPr="00F301C4">
                  <w:rPr>
                    <w:rStyle w:val="a9"/>
                    <w:sz w:val="18"/>
                    <w:szCs w:val="22"/>
                  </w:rPr>
                  <w:t>Место для ввода даты.</w:t>
                </w:r>
              </w:p>
            </w:tc>
          </w:sdtContent>
        </w:sdt>
      </w:tr>
      <w:tr w:rsidR="00DE4429" w:rsidRPr="0083234E" w:rsidTr="00DE4429">
        <w:trPr>
          <w:trHeight w:val="333"/>
        </w:trPr>
        <w:sdt>
          <w:sdtPr>
            <w:rPr>
              <w:rFonts w:asciiTheme="majorHAnsi" w:hAnsiTheme="majorHAnsi"/>
              <w:sz w:val="24"/>
              <w:szCs w:val="22"/>
            </w:rPr>
            <w:id w:val="-2044665666"/>
            <w:placeholder>
              <w:docPart w:val="FBC297E34992489FB51425BBDEC1FD75"/>
            </w:placeholder>
          </w:sdtPr>
          <w:sdtEndPr/>
          <w:sdtContent>
            <w:tc>
              <w:tcPr>
                <w:tcW w:w="2058" w:type="dxa"/>
                <w:gridSpan w:val="2"/>
                <w:tcBorders>
                  <w:top w:val="single" w:sz="2" w:space="0" w:color="999999"/>
                  <w:left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285267" w:rsidRDefault="005B439C" w:rsidP="005B439C">
                <w:pPr>
                  <w:rPr>
                    <w:rFonts w:asciiTheme="majorHAnsi" w:hAnsiTheme="majorHAnsi"/>
                    <w:sz w:val="24"/>
                    <w:szCs w:val="22"/>
                  </w:rPr>
                </w:pP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begin">
                    <w:ffData>
                      <w:name w:val="ТекстовоеПоле9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instrText xml:space="preserve"> FORMTEXT </w:instrTex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separate"/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 </w:t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 </w:t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 </w:t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 </w:t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 </w: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end"/>
                </w:r>
              </w:p>
            </w:tc>
          </w:sdtContent>
        </w:sdt>
        <w:tc>
          <w:tcPr>
            <w:tcW w:w="2027" w:type="dxa"/>
            <w:gridSpan w:val="3"/>
            <w:tcBorders>
              <w:top w:val="single" w:sz="2" w:space="0" w:color="999999"/>
              <w:left w:val="single" w:sz="2" w:space="0" w:color="999999"/>
              <w:right w:val="single" w:sz="2" w:space="0" w:color="999999"/>
            </w:tcBorders>
            <w:vAlign w:val="center"/>
          </w:tcPr>
          <w:p w:rsidR="005B439C" w:rsidRPr="00285267" w:rsidRDefault="005B439C" w:rsidP="005B439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,00 ₽"/>
                    <w:maxLength w:val="15"/>
                    <w:format w:val="# ##0,00 ₽;(# ##0,00 ₽)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0,00 ₽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  <w:tc>
          <w:tcPr>
            <w:tcW w:w="2055" w:type="dxa"/>
            <w:gridSpan w:val="6"/>
            <w:tcBorders>
              <w:top w:val="single" w:sz="2" w:space="0" w:color="999999"/>
              <w:left w:val="single" w:sz="2" w:space="0" w:color="999999"/>
              <w:right w:val="single" w:sz="2" w:space="0" w:color="999999"/>
            </w:tcBorders>
            <w:vAlign w:val="center"/>
          </w:tcPr>
          <w:p w:rsidR="005B439C" w:rsidRPr="00285267" w:rsidRDefault="005B439C" w:rsidP="005B439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,00 ₽"/>
                    <w:maxLength w:val="15"/>
                    <w:format w:val="# ##0,00 ₽;(# ##0,00 ₽)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0,00 ₽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  <w:tc>
          <w:tcPr>
            <w:tcW w:w="2026" w:type="dxa"/>
            <w:gridSpan w:val="4"/>
            <w:tcBorders>
              <w:top w:val="single" w:sz="2" w:space="0" w:color="999999"/>
              <w:left w:val="single" w:sz="2" w:space="0" w:color="999999"/>
              <w:right w:val="single" w:sz="2" w:space="0" w:color="999999"/>
            </w:tcBorders>
            <w:vAlign w:val="center"/>
          </w:tcPr>
          <w:p w:rsidR="005B439C" w:rsidRPr="00285267" w:rsidRDefault="005B439C" w:rsidP="005B439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,00 ₽"/>
                    <w:maxLength w:val="15"/>
                    <w:format w:val="# ##0,00 ₽;(# ##0,00 ₽)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0,00 ₽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  <w:sdt>
          <w:sdtPr>
            <w:rPr>
              <w:rFonts w:asciiTheme="majorHAnsi" w:hAnsiTheme="majorHAnsi"/>
              <w:sz w:val="18"/>
              <w:szCs w:val="22"/>
            </w:rPr>
            <w:id w:val="1370493948"/>
            <w:placeholder>
              <w:docPart w:val="52DFE4C9FC4546F3B4B7D2E4BC56DCC2"/>
            </w:placeholder>
            <w:showingPlcHdr/>
            <w:date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1867" w:type="dxa"/>
                <w:gridSpan w:val="3"/>
                <w:tcBorders>
                  <w:top w:val="single" w:sz="2" w:space="0" w:color="999999"/>
                  <w:left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F301C4" w:rsidRDefault="005B439C" w:rsidP="005B439C">
                <w:pPr>
                  <w:rPr>
                    <w:rFonts w:asciiTheme="majorHAnsi" w:hAnsiTheme="majorHAnsi"/>
                    <w:sz w:val="18"/>
                    <w:szCs w:val="22"/>
                  </w:rPr>
                </w:pPr>
                <w:r w:rsidRPr="00F301C4">
                  <w:rPr>
                    <w:rStyle w:val="a9"/>
                    <w:sz w:val="18"/>
                    <w:szCs w:val="22"/>
                  </w:rPr>
                  <w:t>Место для ввода даты.</w:t>
                </w:r>
              </w:p>
            </w:tc>
          </w:sdtContent>
        </w:sdt>
      </w:tr>
      <w:tr w:rsidR="00DE4429" w:rsidRPr="0083234E" w:rsidTr="00DE4429">
        <w:trPr>
          <w:trHeight w:val="333"/>
        </w:trPr>
        <w:sdt>
          <w:sdtPr>
            <w:rPr>
              <w:rFonts w:asciiTheme="majorHAnsi" w:hAnsiTheme="majorHAnsi"/>
              <w:sz w:val="24"/>
              <w:szCs w:val="22"/>
            </w:rPr>
            <w:id w:val="-2095468764"/>
            <w:placeholder>
              <w:docPart w:val="DC22AE19D67B45DBB98302DA0F6659B4"/>
            </w:placeholder>
          </w:sdtPr>
          <w:sdtEndPr/>
          <w:sdtContent>
            <w:tc>
              <w:tcPr>
                <w:tcW w:w="2058" w:type="dxa"/>
                <w:gridSpan w:val="2"/>
                <w:tcBorders>
                  <w:top w:val="single" w:sz="2" w:space="0" w:color="999999"/>
                  <w:left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285267" w:rsidRDefault="005B439C" w:rsidP="005B439C">
                <w:pPr>
                  <w:rPr>
                    <w:rFonts w:asciiTheme="majorHAnsi" w:hAnsiTheme="majorHAnsi"/>
                    <w:sz w:val="24"/>
                    <w:szCs w:val="22"/>
                  </w:rPr>
                </w:pP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begin">
                    <w:ffData>
                      <w:name w:val="ТекстовоеПоле9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instrText xml:space="preserve"> FORMTEXT </w:instrTex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separate"/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 </w:t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 </w:t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 </w:t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 </w:t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 </w: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end"/>
                </w:r>
              </w:p>
            </w:tc>
          </w:sdtContent>
        </w:sdt>
        <w:tc>
          <w:tcPr>
            <w:tcW w:w="2027" w:type="dxa"/>
            <w:gridSpan w:val="3"/>
            <w:tcBorders>
              <w:top w:val="single" w:sz="2" w:space="0" w:color="999999"/>
              <w:left w:val="single" w:sz="2" w:space="0" w:color="999999"/>
              <w:right w:val="single" w:sz="2" w:space="0" w:color="999999"/>
            </w:tcBorders>
            <w:vAlign w:val="center"/>
          </w:tcPr>
          <w:p w:rsidR="005B439C" w:rsidRPr="00285267" w:rsidRDefault="005B439C" w:rsidP="005B439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,00 ₽"/>
                    <w:maxLength w:val="15"/>
                    <w:format w:val="# ##0,00 ₽;(# ##0,00 ₽)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0,00 ₽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  <w:tc>
          <w:tcPr>
            <w:tcW w:w="2055" w:type="dxa"/>
            <w:gridSpan w:val="6"/>
            <w:tcBorders>
              <w:top w:val="single" w:sz="2" w:space="0" w:color="999999"/>
              <w:left w:val="single" w:sz="2" w:space="0" w:color="999999"/>
              <w:right w:val="single" w:sz="2" w:space="0" w:color="999999"/>
            </w:tcBorders>
            <w:vAlign w:val="center"/>
          </w:tcPr>
          <w:p w:rsidR="005B439C" w:rsidRPr="00285267" w:rsidRDefault="005B439C" w:rsidP="005B439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,00 ₽"/>
                    <w:maxLength w:val="15"/>
                    <w:format w:val="# ##0,00 ₽;(# ##0,00 ₽)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0,00 ₽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  <w:tc>
          <w:tcPr>
            <w:tcW w:w="2026" w:type="dxa"/>
            <w:gridSpan w:val="4"/>
            <w:tcBorders>
              <w:top w:val="single" w:sz="2" w:space="0" w:color="999999"/>
              <w:left w:val="single" w:sz="2" w:space="0" w:color="999999"/>
              <w:right w:val="single" w:sz="2" w:space="0" w:color="999999"/>
            </w:tcBorders>
            <w:vAlign w:val="center"/>
          </w:tcPr>
          <w:p w:rsidR="005B439C" w:rsidRPr="00285267" w:rsidRDefault="005B439C" w:rsidP="005B439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,00 ₽"/>
                    <w:maxLength w:val="15"/>
                    <w:format w:val="# ##0,00 ₽;(# ##0,00 ₽)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0,00 ₽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  <w:sdt>
          <w:sdtPr>
            <w:rPr>
              <w:rFonts w:asciiTheme="majorHAnsi" w:hAnsiTheme="majorHAnsi"/>
              <w:sz w:val="18"/>
              <w:szCs w:val="22"/>
            </w:rPr>
            <w:id w:val="1262033940"/>
            <w:placeholder>
              <w:docPart w:val="1F87B2AE801846EAA036AAB44A851547"/>
            </w:placeholder>
            <w:showingPlcHdr/>
            <w:date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1867" w:type="dxa"/>
                <w:gridSpan w:val="3"/>
                <w:tcBorders>
                  <w:top w:val="single" w:sz="2" w:space="0" w:color="999999"/>
                  <w:left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F301C4" w:rsidRDefault="005B439C" w:rsidP="005B439C">
                <w:pPr>
                  <w:rPr>
                    <w:rFonts w:asciiTheme="majorHAnsi" w:hAnsiTheme="majorHAnsi"/>
                    <w:sz w:val="18"/>
                    <w:szCs w:val="22"/>
                  </w:rPr>
                </w:pPr>
                <w:r w:rsidRPr="00F301C4">
                  <w:rPr>
                    <w:rStyle w:val="a9"/>
                    <w:sz w:val="18"/>
                    <w:szCs w:val="22"/>
                  </w:rPr>
                  <w:t>Место для ввода даты.</w:t>
                </w:r>
              </w:p>
            </w:tc>
          </w:sdtContent>
        </w:sdt>
      </w:tr>
      <w:tr w:rsidR="00DE4429" w:rsidRPr="0083234E" w:rsidTr="00DE4429">
        <w:trPr>
          <w:trHeight w:val="333"/>
        </w:trPr>
        <w:sdt>
          <w:sdtPr>
            <w:rPr>
              <w:rFonts w:asciiTheme="majorHAnsi" w:hAnsiTheme="majorHAnsi"/>
              <w:sz w:val="24"/>
              <w:szCs w:val="22"/>
            </w:rPr>
            <w:id w:val="515119656"/>
            <w:placeholder>
              <w:docPart w:val="1FE8B6162D4E4E9FAED755F8D8466183"/>
            </w:placeholder>
          </w:sdtPr>
          <w:sdtEndPr/>
          <w:sdtContent>
            <w:tc>
              <w:tcPr>
                <w:tcW w:w="2058" w:type="dxa"/>
                <w:gridSpan w:val="2"/>
                <w:tcBorders>
                  <w:top w:val="single" w:sz="2" w:space="0" w:color="999999"/>
                  <w:left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285267" w:rsidRDefault="005B439C" w:rsidP="005B439C">
                <w:pPr>
                  <w:rPr>
                    <w:rFonts w:asciiTheme="majorHAnsi" w:hAnsiTheme="majorHAnsi"/>
                    <w:sz w:val="24"/>
                    <w:szCs w:val="22"/>
                  </w:rPr>
                </w:pP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begin">
                    <w:ffData>
                      <w:name w:val="ТекстовоеПоле9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instrText xml:space="preserve"> FORMTEXT </w:instrTex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separate"/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 </w:t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 </w:t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 </w:t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 </w:t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 </w: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end"/>
                </w:r>
              </w:p>
            </w:tc>
          </w:sdtContent>
        </w:sdt>
        <w:tc>
          <w:tcPr>
            <w:tcW w:w="2027" w:type="dxa"/>
            <w:gridSpan w:val="3"/>
            <w:tcBorders>
              <w:top w:val="single" w:sz="2" w:space="0" w:color="999999"/>
              <w:left w:val="single" w:sz="2" w:space="0" w:color="999999"/>
              <w:right w:val="single" w:sz="2" w:space="0" w:color="999999"/>
            </w:tcBorders>
            <w:vAlign w:val="center"/>
          </w:tcPr>
          <w:p w:rsidR="005B439C" w:rsidRPr="00285267" w:rsidRDefault="005B439C" w:rsidP="005B439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,00 ₽"/>
                    <w:maxLength w:val="15"/>
                    <w:format w:val="# ##0,00 ₽;(# ##0,00 ₽)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0,00 ₽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  <w:tc>
          <w:tcPr>
            <w:tcW w:w="2055" w:type="dxa"/>
            <w:gridSpan w:val="6"/>
            <w:tcBorders>
              <w:top w:val="single" w:sz="2" w:space="0" w:color="999999"/>
              <w:left w:val="single" w:sz="2" w:space="0" w:color="999999"/>
              <w:right w:val="single" w:sz="2" w:space="0" w:color="999999"/>
            </w:tcBorders>
            <w:vAlign w:val="center"/>
          </w:tcPr>
          <w:p w:rsidR="005B439C" w:rsidRPr="00285267" w:rsidRDefault="005B439C" w:rsidP="005B439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,00 ₽"/>
                    <w:maxLength w:val="15"/>
                    <w:format w:val="# ##0,00 ₽;(# ##0,00 ₽)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0,00 ₽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  <w:tc>
          <w:tcPr>
            <w:tcW w:w="2026" w:type="dxa"/>
            <w:gridSpan w:val="4"/>
            <w:tcBorders>
              <w:top w:val="single" w:sz="2" w:space="0" w:color="999999"/>
              <w:left w:val="single" w:sz="2" w:space="0" w:color="999999"/>
              <w:right w:val="single" w:sz="2" w:space="0" w:color="999999"/>
            </w:tcBorders>
            <w:vAlign w:val="center"/>
          </w:tcPr>
          <w:p w:rsidR="005B439C" w:rsidRPr="00285267" w:rsidRDefault="005B439C" w:rsidP="005B439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,00 ₽"/>
                    <w:maxLength w:val="15"/>
                    <w:format w:val="# ##0,00 ₽;(# ##0,00 ₽)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0,00 ₽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  <w:sdt>
          <w:sdtPr>
            <w:rPr>
              <w:rFonts w:asciiTheme="majorHAnsi" w:hAnsiTheme="majorHAnsi"/>
              <w:sz w:val="18"/>
              <w:szCs w:val="22"/>
            </w:rPr>
            <w:id w:val="-971824559"/>
            <w:placeholder>
              <w:docPart w:val="609E6086826A497CB46293CDA2442C51"/>
            </w:placeholder>
            <w:showingPlcHdr/>
            <w:date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1867" w:type="dxa"/>
                <w:gridSpan w:val="3"/>
                <w:tcBorders>
                  <w:top w:val="single" w:sz="2" w:space="0" w:color="999999"/>
                  <w:left w:val="single" w:sz="2" w:space="0" w:color="999999"/>
                  <w:right w:val="single" w:sz="2" w:space="0" w:color="999999"/>
                </w:tcBorders>
                <w:vAlign w:val="center"/>
              </w:tcPr>
              <w:p w:rsidR="005B439C" w:rsidRPr="00F301C4" w:rsidRDefault="005B439C" w:rsidP="005B439C">
                <w:pPr>
                  <w:rPr>
                    <w:rFonts w:asciiTheme="majorHAnsi" w:hAnsiTheme="majorHAnsi"/>
                    <w:sz w:val="18"/>
                    <w:szCs w:val="22"/>
                  </w:rPr>
                </w:pPr>
                <w:r w:rsidRPr="00F301C4">
                  <w:rPr>
                    <w:rStyle w:val="a9"/>
                    <w:sz w:val="18"/>
                    <w:szCs w:val="22"/>
                  </w:rPr>
                  <w:t>Место для ввода даты.</w:t>
                </w:r>
              </w:p>
            </w:tc>
          </w:sdtContent>
        </w:sdt>
      </w:tr>
    </w:tbl>
    <w:p w:rsidR="00285267" w:rsidRDefault="00285267">
      <w:pPr>
        <w:rPr>
          <w:rFonts w:asciiTheme="minorHAnsi" w:hAnsiTheme="minorHAnsi" w:cstheme="minorHAnsi"/>
        </w:rPr>
        <w:sectPr w:rsidR="00285267" w:rsidSect="00285267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/>
          <w:pgMar w:top="1560" w:right="720" w:bottom="734" w:left="720" w:header="720" w:footer="720" w:gutter="0"/>
          <w:cols w:space="708"/>
          <w:titlePg/>
          <w:docGrid w:linePitch="360"/>
        </w:sectPr>
      </w:pPr>
    </w:p>
    <w:tbl>
      <w:tblPr>
        <w:tblStyle w:val="a4"/>
        <w:tblpPr w:leftFromText="180" w:rightFromText="180" w:vertAnchor="page" w:horzAnchor="margin" w:tblpY="1452"/>
        <w:tblW w:w="4877" w:type="pct"/>
        <w:tblLayout w:type="fixed"/>
        <w:tblLook w:val="01E0" w:firstRow="1" w:lastRow="1" w:firstColumn="1" w:lastColumn="1" w:noHBand="0" w:noVBand="0"/>
      </w:tblPr>
      <w:tblGrid>
        <w:gridCol w:w="2040"/>
        <w:gridCol w:w="41"/>
        <w:gridCol w:w="769"/>
        <w:gridCol w:w="1231"/>
        <w:gridCol w:w="29"/>
        <w:gridCol w:w="1384"/>
        <w:gridCol w:w="639"/>
        <w:gridCol w:w="812"/>
        <w:gridCol w:w="1229"/>
        <w:gridCol w:w="514"/>
        <w:gridCol w:w="757"/>
        <w:gridCol w:w="759"/>
      </w:tblGrid>
      <w:tr w:rsidR="00212913" w:rsidRPr="00D340C4" w:rsidTr="00ED0907">
        <w:trPr>
          <w:trHeight w:val="227"/>
        </w:trPr>
        <w:tc>
          <w:tcPr>
            <w:tcW w:w="5000" w:type="pct"/>
            <w:gridSpan w:val="1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</w:tcPr>
          <w:p w:rsidR="00212913" w:rsidRPr="00D340C4" w:rsidRDefault="00212913" w:rsidP="00826405">
            <w:pPr>
              <w:pStyle w:val="SectionHeading"/>
              <w:rPr>
                <w:rFonts w:asciiTheme="majorHAnsi" w:hAnsiTheme="majorHAnsi"/>
                <w:b/>
                <w:sz w:val="28"/>
                <w:szCs w:val="22"/>
              </w:rPr>
            </w:pPr>
            <w:r>
              <w:rPr>
                <w:rFonts w:asciiTheme="majorHAnsi" w:hAnsiTheme="majorHAnsi"/>
                <w:b/>
                <w:sz w:val="28"/>
                <w:szCs w:val="22"/>
              </w:rPr>
              <w:lastRenderedPageBreak/>
              <w:t>ПРЕДПРИНИМАТЕЛЬСКИЙ ОПЫТ</w:t>
            </w:r>
          </w:p>
        </w:tc>
      </w:tr>
      <w:tr w:rsidR="00212913" w:rsidRPr="0083234E" w:rsidTr="0097734A">
        <w:trPr>
          <w:trHeight w:val="432"/>
        </w:trPr>
        <w:tc>
          <w:tcPr>
            <w:tcW w:w="5000" w:type="pct"/>
            <w:gridSpan w:val="1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212913" w:rsidRPr="0097734A" w:rsidRDefault="00212913" w:rsidP="0097734A">
            <w:pPr>
              <w:jc w:val="center"/>
              <w:rPr>
                <w:rFonts w:asciiTheme="majorHAnsi" w:hAnsiTheme="majorHAnsi"/>
                <w:b/>
                <w:sz w:val="24"/>
                <w:szCs w:val="22"/>
              </w:rPr>
            </w:pPr>
            <w:r w:rsidRPr="0097734A">
              <w:rPr>
                <w:rFonts w:asciiTheme="majorHAnsi" w:hAnsiTheme="majorHAnsi"/>
                <w:b/>
                <w:sz w:val="24"/>
                <w:szCs w:val="22"/>
              </w:rPr>
              <w:t>ЕСТЬ ЛИ У ВАС СОБСТВЕННЫЙ БИЗНЕС В НАСТОЯЩЕЕ ВРЕМЯ?</w:t>
            </w:r>
          </w:p>
        </w:tc>
      </w:tr>
      <w:tr w:rsidR="0097734A" w:rsidRPr="0083234E" w:rsidTr="00C45278">
        <w:trPr>
          <w:trHeight w:val="227"/>
        </w:trPr>
        <w:tc>
          <w:tcPr>
            <w:tcW w:w="1000" w:type="pc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97734A" w:rsidRPr="0097734A" w:rsidRDefault="0097734A" w:rsidP="0097734A">
            <w:pPr>
              <w:jc w:val="center"/>
              <w:rPr>
                <w:rFonts w:asciiTheme="majorHAnsi" w:hAnsiTheme="majorHAnsi"/>
                <w:sz w:val="24"/>
                <w:szCs w:val="22"/>
              </w:rPr>
            </w:pPr>
            <w:r>
              <w:rPr>
                <w:rFonts w:asciiTheme="majorHAnsi" w:hAnsiTheme="majorHAnsi"/>
                <w:sz w:val="24"/>
                <w:szCs w:val="22"/>
              </w:rPr>
              <w:t>ДА</w:t>
            </w:r>
          </w:p>
        </w:tc>
        <w:tc>
          <w:tcPr>
            <w:tcW w:w="1000" w:type="pct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sdt>
            <w:sdtPr>
              <w:rPr>
                <w:rFonts w:asciiTheme="majorHAnsi" w:hAnsiTheme="majorHAnsi"/>
                <w:sz w:val="32"/>
                <w:szCs w:val="22"/>
              </w:rPr>
              <w:id w:val="71710086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7734A" w:rsidRPr="00307B28" w:rsidRDefault="0097734A" w:rsidP="0097734A">
                <w:pPr>
                  <w:jc w:val="center"/>
                  <w:rPr>
                    <w:rFonts w:asciiTheme="majorHAnsi" w:hAnsiTheme="majorHAnsi"/>
                    <w:sz w:val="3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p>
            </w:sdtContent>
          </w:sdt>
        </w:tc>
        <w:tc>
          <w:tcPr>
            <w:tcW w:w="1005" w:type="pct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97734A" w:rsidRPr="00307B28" w:rsidRDefault="0097734A" w:rsidP="0097734A">
            <w:pPr>
              <w:jc w:val="center"/>
              <w:rPr>
                <w:rFonts w:asciiTheme="majorHAnsi" w:hAnsiTheme="majorHAnsi"/>
                <w:sz w:val="32"/>
                <w:szCs w:val="22"/>
              </w:rPr>
            </w:pPr>
            <w:r>
              <w:rPr>
                <w:rFonts w:asciiTheme="majorHAnsi" w:hAnsiTheme="majorHAnsi"/>
                <w:sz w:val="24"/>
                <w:szCs w:val="22"/>
              </w:rPr>
              <w:t>НЕТ</w:t>
            </w:r>
          </w:p>
        </w:tc>
        <w:tc>
          <w:tcPr>
            <w:tcW w:w="1000" w:type="pct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sdt>
            <w:sdtPr>
              <w:rPr>
                <w:rFonts w:asciiTheme="majorHAnsi" w:hAnsiTheme="majorHAnsi"/>
                <w:sz w:val="32"/>
                <w:szCs w:val="22"/>
              </w:rPr>
              <w:id w:val="-122853928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7734A" w:rsidRPr="00307B28" w:rsidRDefault="0097734A" w:rsidP="0097734A">
                <w:pPr>
                  <w:jc w:val="center"/>
                  <w:rPr>
                    <w:rFonts w:asciiTheme="majorHAnsi" w:hAnsiTheme="majorHAnsi"/>
                    <w:sz w:val="3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p>
            </w:sdtContent>
          </w:sdt>
        </w:tc>
        <w:tc>
          <w:tcPr>
            <w:tcW w:w="996" w:type="pct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9D9D9" w:themeFill="background1" w:themeFillShade="D9"/>
            <w:vAlign w:val="center"/>
          </w:tcPr>
          <w:p w:rsidR="0097734A" w:rsidRPr="00307B28" w:rsidRDefault="0097734A" w:rsidP="0097734A">
            <w:pPr>
              <w:jc w:val="center"/>
              <w:rPr>
                <w:rFonts w:asciiTheme="majorHAnsi" w:hAnsiTheme="majorHAnsi"/>
                <w:sz w:val="32"/>
                <w:szCs w:val="22"/>
              </w:rPr>
            </w:pPr>
          </w:p>
        </w:tc>
      </w:tr>
      <w:tr w:rsidR="0097734A" w:rsidRPr="0083234E" w:rsidTr="00C45278">
        <w:trPr>
          <w:trHeight w:val="304"/>
        </w:trPr>
        <w:tc>
          <w:tcPr>
            <w:tcW w:w="5000" w:type="pct"/>
            <w:gridSpan w:val="1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97734A" w:rsidRPr="0097734A" w:rsidRDefault="0097734A" w:rsidP="0097734A">
            <w:pPr>
              <w:jc w:val="center"/>
              <w:rPr>
                <w:rFonts w:asciiTheme="majorHAnsi" w:hAnsiTheme="majorHAnsi"/>
                <w:b/>
                <w:sz w:val="24"/>
                <w:szCs w:val="22"/>
              </w:rPr>
            </w:pPr>
            <w:r w:rsidRPr="00602473">
              <w:rPr>
                <w:rFonts w:asciiTheme="majorHAnsi" w:hAnsiTheme="majorHAnsi"/>
                <w:i/>
                <w:sz w:val="24"/>
                <w:szCs w:val="22"/>
              </w:rPr>
              <w:t xml:space="preserve">Если </w:t>
            </w:r>
            <w:r w:rsidRPr="00295988">
              <w:rPr>
                <w:rFonts w:asciiTheme="majorHAnsi" w:hAnsiTheme="majorHAnsi"/>
                <w:b/>
                <w:i/>
                <w:sz w:val="24"/>
                <w:szCs w:val="22"/>
              </w:rPr>
              <w:t>ДА</w:t>
            </w:r>
            <w:r w:rsidRPr="00602473">
              <w:rPr>
                <w:rFonts w:asciiTheme="majorHAnsi" w:hAnsiTheme="majorHAnsi"/>
                <w:i/>
                <w:sz w:val="24"/>
                <w:szCs w:val="22"/>
              </w:rPr>
              <w:t>, заполните таблицу ниже:</w:t>
            </w:r>
          </w:p>
        </w:tc>
      </w:tr>
      <w:tr w:rsidR="0097734A" w:rsidRPr="0083234E" w:rsidTr="00C45278">
        <w:trPr>
          <w:trHeight w:val="227"/>
        </w:trPr>
        <w:tc>
          <w:tcPr>
            <w:tcW w:w="1000" w:type="pc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97734A" w:rsidRPr="00285267" w:rsidRDefault="0097734A" w:rsidP="0097734A">
            <w:pPr>
              <w:jc w:val="center"/>
              <w:rPr>
                <w:rFonts w:asciiTheme="majorHAnsi" w:hAnsiTheme="majorHAnsi" w:cstheme="minorHAnsi"/>
                <w:b/>
                <w:sz w:val="24"/>
              </w:rPr>
            </w:pPr>
            <w:r>
              <w:rPr>
                <w:rFonts w:asciiTheme="majorHAnsi" w:hAnsiTheme="majorHAnsi" w:cstheme="minorHAnsi"/>
                <w:b/>
                <w:sz w:val="24"/>
              </w:rPr>
              <w:t>Название компании</w:t>
            </w:r>
            <w:r w:rsidR="00C45278">
              <w:rPr>
                <w:rFonts w:asciiTheme="majorHAnsi" w:hAnsiTheme="majorHAnsi" w:cstheme="minorHAnsi"/>
                <w:b/>
                <w:sz w:val="24"/>
              </w:rPr>
              <w:t>/ИП</w:t>
            </w:r>
          </w:p>
        </w:tc>
        <w:tc>
          <w:tcPr>
            <w:tcW w:w="1000" w:type="pct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97734A" w:rsidRPr="00285267" w:rsidRDefault="0097734A" w:rsidP="0097734A">
            <w:pPr>
              <w:jc w:val="center"/>
              <w:rPr>
                <w:rFonts w:asciiTheme="majorHAnsi" w:hAnsiTheme="majorHAnsi" w:cstheme="minorHAnsi"/>
                <w:b/>
                <w:sz w:val="24"/>
              </w:rPr>
            </w:pPr>
            <w:r>
              <w:rPr>
                <w:rFonts w:asciiTheme="majorHAnsi" w:hAnsiTheme="majorHAnsi" w:cstheme="minorHAnsi"/>
                <w:b/>
                <w:sz w:val="24"/>
              </w:rPr>
              <w:t>Вид деятельности</w:t>
            </w:r>
          </w:p>
        </w:tc>
        <w:tc>
          <w:tcPr>
            <w:tcW w:w="1005" w:type="pct"/>
            <w:gridSpan w:val="3"/>
            <w:tcBorders>
              <w:top w:val="single" w:sz="2" w:space="0" w:color="999999"/>
              <w:left w:val="single" w:sz="2" w:space="0" w:color="999999"/>
              <w:right w:val="single" w:sz="2" w:space="0" w:color="999999"/>
            </w:tcBorders>
            <w:vAlign w:val="center"/>
          </w:tcPr>
          <w:p w:rsidR="0097734A" w:rsidRDefault="0097734A" w:rsidP="0097734A">
            <w:pPr>
              <w:jc w:val="center"/>
              <w:rPr>
                <w:rFonts w:asciiTheme="majorHAnsi" w:hAnsiTheme="majorHAnsi" w:cstheme="minorHAnsi"/>
                <w:b/>
                <w:sz w:val="24"/>
              </w:rPr>
            </w:pPr>
            <w:r>
              <w:rPr>
                <w:rFonts w:asciiTheme="majorHAnsi" w:hAnsiTheme="majorHAnsi" w:cstheme="minorHAnsi"/>
                <w:b/>
                <w:sz w:val="24"/>
              </w:rPr>
              <w:t>ИНН</w:t>
            </w:r>
          </w:p>
        </w:tc>
        <w:tc>
          <w:tcPr>
            <w:tcW w:w="1000" w:type="pct"/>
            <w:gridSpan w:val="2"/>
            <w:tcBorders>
              <w:top w:val="single" w:sz="2" w:space="0" w:color="999999"/>
              <w:left w:val="single" w:sz="2" w:space="0" w:color="999999"/>
              <w:right w:val="single" w:sz="2" w:space="0" w:color="999999"/>
            </w:tcBorders>
            <w:vAlign w:val="center"/>
          </w:tcPr>
          <w:p w:rsidR="0097734A" w:rsidRPr="00285267" w:rsidRDefault="0097734A" w:rsidP="0097734A">
            <w:pPr>
              <w:jc w:val="center"/>
              <w:rPr>
                <w:rFonts w:asciiTheme="majorHAnsi" w:hAnsiTheme="majorHAnsi" w:cstheme="minorHAnsi"/>
                <w:b/>
                <w:sz w:val="24"/>
              </w:rPr>
            </w:pPr>
            <w:r>
              <w:rPr>
                <w:rFonts w:asciiTheme="majorHAnsi" w:hAnsiTheme="majorHAnsi" w:cstheme="minorHAnsi"/>
                <w:b/>
                <w:sz w:val="24"/>
              </w:rPr>
              <w:t>Год создания</w:t>
            </w:r>
          </w:p>
        </w:tc>
        <w:tc>
          <w:tcPr>
            <w:tcW w:w="996" w:type="pct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97734A" w:rsidRPr="00285267" w:rsidRDefault="0097734A" w:rsidP="0097734A">
            <w:pPr>
              <w:jc w:val="center"/>
              <w:rPr>
                <w:rFonts w:asciiTheme="majorHAnsi" w:hAnsiTheme="majorHAnsi" w:cstheme="minorHAnsi"/>
                <w:b/>
                <w:sz w:val="24"/>
              </w:rPr>
            </w:pPr>
            <w:r>
              <w:rPr>
                <w:rFonts w:asciiTheme="majorHAnsi" w:hAnsiTheme="majorHAnsi" w:cstheme="minorHAnsi"/>
                <w:b/>
                <w:sz w:val="24"/>
              </w:rPr>
              <w:t>Доля владения</w:t>
            </w:r>
          </w:p>
        </w:tc>
      </w:tr>
      <w:tr w:rsidR="0097734A" w:rsidRPr="0083234E" w:rsidTr="00C45278">
        <w:trPr>
          <w:trHeight w:val="227"/>
        </w:trPr>
        <w:sdt>
          <w:sdtPr>
            <w:rPr>
              <w:rFonts w:asciiTheme="majorHAnsi" w:hAnsiTheme="majorHAnsi"/>
              <w:sz w:val="24"/>
              <w:szCs w:val="22"/>
            </w:rPr>
            <w:id w:val="1019581390"/>
            <w:placeholder>
              <w:docPart w:val="851B892EBD9642AC8B3B2F3186529DE9"/>
            </w:placeholder>
          </w:sdtPr>
          <w:sdtEndPr/>
          <w:sdtContent>
            <w:tc>
              <w:tcPr>
                <w:tcW w:w="1000" w:type="pct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285267" w:rsidRDefault="0097734A" w:rsidP="0097734A">
                <w:pPr>
                  <w:rPr>
                    <w:rFonts w:asciiTheme="majorHAnsi" w:hAnsiTheme="majorHAnsi"/>
                    <w:sz w:val="24"/>
                    <w:szCs w:val="22"/>
                  </w:rPr>
                </w:pP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Название/имя"/>
                      </w:textInput>
                    </w:ffData>
                  </w:fldCha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instrText xml:space="preserve"> FORMTEXT </w:instrTex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separate"/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Название/имя</w: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end"/>
                </w:r>
              </w:p>
            </w:tc>
          </w:sdtContent>
        </w:sdt>
        <w:sdt>
          <w:sdtPr>
            <w:rPr>
              <w:rFonts w:asciiTheme="majorHAnsi" w:hAnsiTheme="majorHAnsi"/>
              <w:sz w:val="24"/>
              <w:szCs w:val="22"/>
            </w:rPr>
            <w:id w:val="291485391"/>
            <w:placeholder>
              <w:docPart w:val="493D0C30B71149E5BD7C6CDCE61CB25E"/>
            </w:placeholder>
          </w:sdtPr>
          <w:sdtEndPr/>
          <w:sdtContent>
            <w:tc>
              <w:tcPr>
                <w:tcW w:w="1000" w:type="pct"/>
                <w:gridSpan w:val="3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285267" w:rsidRDefault="0097734A" w:rsidP="0097734A">
                <w:pPr>
                  <w:rPr>
                    <w:rFonts w:asciiTheme="majorHAnsi" w:hAnsiTheme="majorHAnsi"/>
                    <w:sz w:val="22"/>
                    <w:szCs w:val="22"/>
                  </w:rPr>
                </w:pP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указать вид"/>
                      </w:textInput>
                    </w:ffData>
                  </w:fldCha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instrText xml:space="preserve"> FORMTEXT </w:instrTex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separate"/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указать вид</w: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end"/>
                </w:r>
              </w:p>
            </w:tc>
          </w:sdtContent>
        </w:sdt>
        <w:tc>
          <w:tcPr>
            <w:tcW w:w="1005" w:type="pct"/>
            <w:gridSpan w:val="3"/>
            <w:tcBorders>
              <w:left w:val="single" w:sz="2" w:space="0" w:color="999999"/>
              <w:right w:val="single" w:sz="2" w:space="0" w:color="999999"/>
            </w:tcBorders>
            <w:vAlign w:val="center"/>
          </w:tcPr>
          <w:p w:rsidR="0097734A" w:rsidRPr="00F301C4" w:rsidRDefault="0097734A" w:rsidP="0097734A">
            <w:pPr>
              <w:rPr>
                <w:rFonts w:asciiTheme="majorHAnsi" w:hAnsiTheme="majorHAnsi"/>
                <w:sz w:val="18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"/>
                    <w:maxLength w:val="12"/>
                    <w:format w:val="0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  <w:sdt>
          <w:sdtPr>
            <w:rPr>
              <w:rFonts w:asciiTheme="majorHAnsi" w:hAnsiTheme="majorHAnsi"/>
              <w:sz w:val="18"/>
              <w:szCs w:val="22"/>
            </w:rPr>
            <w:id w:val="-683975521"/>
            <w:placeholder>
              <w:docPart w:val="F6E6581E99A6405AA2D81956046FB15F"/>
            </w:placeholder>
            <w:showingPlcHdr/>
            <w:date>
              <w:dateFormat w:val="MMM-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1000" w:type="pct"/>
                <w:gridSpan w:val="2"/>
                <w:tcBorders>
                  <w:left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F301C4" w:rsidRDefault="0097734A" w:rsidP="0097734A">
                <w:pPr>
                  <w:rPr>
                    <w:rFonts w:asciiTheme="majorHAnsi" w:hAnsiTheme="majorHAnsi"/>
                    <w:sz w:val="18"/>
                    <w:szCs w:val="22"/>
                  </w:rPr>
                </w:pPr>
                <w:r w:rsidRPr="00F301C4">
                  <w:rPr>
                    <w:rStyle w:val="a9"/>
                    <w:sz w:val="18"/>
                    <w:szCs w:val="22"/>
                  </w:rPr>
                  <w:t>Место для ввода даты.</w:t>
                </w:r>
              </w:p>
            </w:tc>
          </w:sdtContent>
        </w:sdt>
        <w:tc>
          <w:tcPr>
            <w:tcW w:w="996" w:type="pct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97734A" w:rsidRPr="004B558C" w:rsidRDefault="0097734A" w:rsidP="0097734A">
            <w:pPr>
              <w:rPr>
                <w:rFonts w:asciiTheme="majorHAnsi" w:hAnsiTheme="majorHAnsi"/>
                <w:sz w:val="18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%"/>
                    <w:maxLength w:val="4"/>
                    <w:format w:val="0%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0%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</w:tr>
      <w:tr w:rsidR="0097734A" w:rsidRPr="0083234E" w:rsidTr="00C45278">
        <w:trPr>
          <w:trHeight w:val="227"/>
        </w:trPr>
        <w:sdt>
          <w:sdtPr>
            <w:rPr>
              <w:rFonts w:asciiTheme="majorHAnsi" w:hAnsiTheme="majorHAnsi"/>
              <w:sz w:val="24"/>
              <w:szCs w:val="22"/>
            </w:rPr>
            <w:id w:val="-47221176"/>
            <w:placeholder>
              <w:docPart w:val="3D0C409CB97F4569B84AAFA72777FF76"/>
            </w:placeholder>
          </w:sdtPr>
          <w:sdtEndPr/>
          <w:sdtContent>
            <w:tc>
              <w:tcPr>
                <w:tcW w:w="1000" w:type="pct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285267" w:rsidRDefault="0097734A" w:rsidP="0097734A">
                <w:pPr>
                  <w:rPr>
                    <w:rFonts w:asciiTheme="majorHAnsi" w:hAnsiTheme="majorHAnsi"/>
                    <w:sz w:val="24"/>
                    <w:szCs w:val="22"/>
                  </w:rPr>
                </w:pP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Название/имя"/>
                      </w:textInput>
                    </w:ffData>
                  </w:fldCha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instrText xml:space="preserve"> FORMTEXT </w:instrTex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separate"/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Название/имя</w: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end"/>
                </w:r>
              </w:p>
            </w:tc>
          </w:sdtContent>
        </w:sdt>
        <w:sdt>
          <w:sdtPr>
            <w:rPr>
              <w:rFonts w:asciiTheme="majorHAnsi" w:hAnsiTheme="majorHAnsi"/>
              <w:sz w:val="24"/>
              <w:szCs w:val="22"/>
            </w:rPr>
            <w:id w:val="270125971"/>
            <w:placeholder>
              <w:docPart w:val="391190932FCD46CFA723AF7393FE72CA"/>
            </w:placeholder>
          </w:sdtPr>
          <w:sdtEndPr/>
          <w:sdtContent>
            <w:tc>
              <w:tcPr>
                <w:tcW w:w="1000" w:type="pct"/>
                <w:gridSpan w:val="3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285267" w:rsidRDefault="0097734A" w:rsidP="0097734A">
                <w:pPr>
                  <w:rPr>
                    <w:rFonts w:asciiTheme="majorHAnsi" w:hAnsiTheme="majorHAnsi"/>
                    <w:sz w:val="22"/>
                    <w:szCs w:val="22"/>
                  </w:rPr>
                </w:pP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указать вид"/>
                      </w:textInput>
                    </w:ffData>
                  </w:fldCha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instrText xml:space="preserve"> FORMTEXT </w:instrTex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separate"/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указать вид</w: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end"/>
                </w:r>
              </w:p>
            </w:tc>
          </w:sdtContent>
        </w:sdt>
        <w:tc>
          <w:tcPr>
            <w:tcW w:w="1005" w:type="pct"/>
            <w:gridSpan w:val="3"/>
            <w:tcBorders>
              <w:left w:val="single" w:sz="2" w:space="0" w:color="999999"/>
              <w:right w:val="single" w:sz="2" w:space="0" w:color="999999"/>
            </w:tcBorders>
            <w:vAlign w:val="center"/>
          </w:tcPr>
          <w:p w:rsidR="0097734A" w:rsidRPr="00F301C4" w:rsidRDefault="0097734A" w:rsidP="0097734A">
            <w:pPr>
              <w:rPr>
                <w:rFonts w:asciiTheme="majorHAnsi" w:hAnsiTheme="majorHAnsi"/>
                <w:sz w:val="18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"/>
                    <w:maxLength w:val="12"/>
                    <w:format w:val="0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0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  <w:sdt>
          <w:sdtPr>
            <w:rPr>
              <w:rFonts w:asciiTheme="majorHAnsi" w:hAnsiTheme="majorHAnsi"/>
              <w:sz w:val="18"/>
              <w:szCs w:val="22"/>
            </w:rPr>
            <w:id w:val="561685759"/>
            <w:placeholder>
              <w:docPart w:val="81CDC2FE30294194B23EA38F44C8AD04"/>
            </w:placeholder>
            <w:showingPlcHdr/>
            <w:date>
              <w:dateFormat w:val="MMM-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1000" w:type="pct"/>
                <w:gridSpan w:val="2"/>
                <w:tcBorders>
                  <w:left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F301C4" w:rsidRDefault="0097734A" w:rsidP="0097734A">
                <w:pPr>
                  <w:rPr>
                    <w:rFonts w:asciiTheme="majorHAnsi" w:hAnsiTheme="majorHAnsi"/>
                    <w:sz w:val="18"/>
                    <w:szCs w:val="22"/>
                  </w:rPr>
                </w:pPr>
                <w:r w:rsidRPr="00F301C4">
                  <w:rPr>
                    <w:rStyle w:val="a9"/>
                    <w:sz w:val="18"/>
                    <w:szCs w:val="22"/>
                  </w:rPr>
                  <w:t>Место для ввода даты.</w:t>
                </w:r>
              </w:p>
            </w:tc>
          </w:sdtContent>
        </w:sdt>
        <w:tc>
          <w:tcPr>
            <w:tcW w:w="996" w:type="pct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97734A" w:rsidRPr="00F301C4" w:rsidRDefault="0097734A" w:rsidP="0097734A">
            <w:pPr>
              <w:rPr>
                <w:rFonts w:asciiTheme="majorHAnsi" w:hAnsiTheme="majorHAnsi"/>
                <w:sz w:val="18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%"/>
                    <w:maxLength w:val="4"/>
                    <w:format w:val="0%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0%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</w:tr>
      <w:tr w:rsidR="0097734A" w:rsidRPr="0083234E" w:rsidTr="00C45278">
        <w:trPr>
          <w:trHeight w:val="227"/>
        </w:trPr>
        <w:sdt>
          <w:sdtPr>
            <w:rPr>
              <w:rFonts w:asciiTheme="majorHAnsi" w:hAnsiTheme="majorHAnsi"/>
              <w:sz w:val="24"/>
              <w:szCs w:val="22"/>
            </w:rPr>
            <w:id w:val="-588307963"/>
            <w:placeholder>
              <w:docPart w:val="E9370D3767554638B5C829B7FFA15201"/>
            </w:placeholder>
          </w:sdtPr>
          <w:sdtEndPr/>
          <w:sdtContent>
            <w:tc>
              <w:tcPr>
                <w:tcW w:w="1000" w:type="pct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285267" w:rsidRDefault="0097734A" w:rsidP="0097734A">
                <w:pPr>
                  <w:rPr>
                    <w:rFonts w:asciiTheme="majorHAnsi" w:hAnsiTheme="majorHAnsi"/>
                    <w:sz w:val="24"/>
                    <w:szCs w:val="22"/>
                  </w:rPr>
                </w:pP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Название/имя"/>
                      </w:textInput>
                    </w:ffData>
                  </w:fldCha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instrText xml:space="preserve"> FORMTEXT </w:instrTex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separate"/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Название/имя</w: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end"/>
                </w:r>
              </w:p>
            </w:tc>
          </w:sdtContent>
        </w:sdt>
        <w:sdt>
          <w:sdtPr>
            <w:rPr>
              <w:rFonts w:asciiTheme="majorHAnsi" w:hAnsiTheme="majorHAnsi"/>
              <w:sz w:val="24"/>
              <w:szCs w:val="22"/>
            </w:rPr>
            <w:id w:val="-40596729"/>
            <w:placeholder>
              <w:docPart w:val="299050C8421F489AB58B8C46B918A037"/>
            </w:placeholder>
          </w:sdtPr>
          <w:sdtEndPr/>
          <w:sdtContent>
            <w:tc>
              <w:tcPr>
                <w:tcW w:w="1000" w:type="pct"/>
                <w:gridSpan w:val="3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285267" w:rsidRDefault="0097734A" w:rsidP="0097734A">
                <w:pPr>
                  <w:rPr>
                    <w:rFonts w:asciiTheme="majorHAnsi" w:hAnsiTheme="majorHAnsi"/>
                    <w:sz w:val="22"/>
                    <w:szCs w:val="22"/>
                  </w:rPr>
                </w:pP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указать вид"/>
                      </w:textInput>
                    </w:ffData>
                  </w:fldCha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instrText xml:space="preserve"> FORMTEXT </w:instrTex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separate"/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указать вид</w: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end"/>
                </w:r>
              </w:p>
            </w:tc>
          </w:sdtContent>
        </w:sdt>
        <w:tc>
          <w:tcPr>
            <w:tcW w:w="1005" w:type="pct"/>
            <w:gridSpan w:val="3"/>
            <w:tcBorders>
              <w:left w:val="single" w:sz="2" w:space="0" w:color="999999"/>
              <w:right w:val="single" w:sz="2" w:space="0" w:color="999999"/>
            </w:tcBorders>
            <w:vAlign w:val="center"/>
          </w:tcPr>
          <w:p w:rsidR="0097734A" w:rsidRPr="00F301C4" w:rsidRDefault="0097734A" w:rsidP="0097734A">
            <w:pPr>
              <w:rPr>
                <w:rFonts w:asciiTheme="majorHAnsi" w:hAnsiTheme="majorHAnsi"/>
                <w:sz w:val="18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"/>
                    <w:maxLength w:val="12"/>
                    <w:format w:val="0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  <w:sdt>
          <w:sdtPr>
            <w:rPr>
              <w:rFonts w:asciiTheme="majorHAnsi" w:hAnsiTheme="majorHAnsi"/>
              <w:sz w:val="18"/>
              <w:szCs w:val="22"/>
            </w:rPr>
            <w:id w:val="277232654"/>
            <w:placeholder>
              <w:docPart w:val="A0070DC5C87F4C2C813428F578052DA8"/>
            </w:placeholder>
            <w:showingPlcHdr/>
            <w:date>
              <w:dateFormat w:val="MMM-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1000" w:type="pct"/>
                <w:gridSpan w:val="2"/>
                <w:tcBorders>
                  <w:left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F301C4" w:rsidRDefault="0097734A" w:rsidP="0097734A">
                <w:pPr>
                  <w:rPr>
                    <w:rFonts w:asciiTheme="majorHAnsi" w:hAnsiTheme="majorHAnsi"/>
                    <w:sz w:val="18"/>
                    <w:szCs w:val="22"/>
                  </w:rPr>
                </w:pPr>
                <w:r w:rsidRPr="00F301C4">
                  <w:rPr>
                    <w:rStyle w:val="a9"/>
                    <w:sz w:val="18"/>
                    <w:szCs w:val="22"/>
                  </w:rPr>
                  <w:t>Место для ввода даты.</w:t>
                </w:r>
              </w:p>
            </w:tc>
          </w:sdtContent>
        </w:sdt>
        <w:tc>
          <w:tcPr>
            <w:tcW w:w="996" w:type="pct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97734A" w:rsidRPr="00F301C4" w:rsidRDefault="0097734A" w:rsidP="0097734A">
            <w:pPr>
              <w:rPr>
                <w:rFonts w:asciiTheme="majorHAnsi" w:hAnsiTheme="majorHAnsi"/>
                <w:sz w:val="18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%"/>
                    <w:maxLength w:val="4"/>
                    <w:format w:val="0%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0%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</w:tr>
      <w:tr w:rsidR="00C45278" w:rsidRPr="0083234E" w:rsidTr="0016796D">
        <w:trPr>
          <w:trHeight w:val="432"/>
        </w:trPr>
        <w:tc>
          <w:tcPr>
            <w:tcW w:w="5000" w:type="pct"/>
            <w:gridSpan w:val="1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C45278" w:rsidRPr="0097734A" w:rsidRDefault="00C45278" w:rsidP="00C45278">
            <w:pPr>
              <w:jc w:val="center"/>
              <w:rPr>
                <w:rFonts w:asciiTheme="majorHAnsi" w:hAnsiTheme="majorHAnsi"/>
                <w:b/>
                <w:sz w:val="24"/>
                <w:szCs w:val="22"/>
              </w:rPr>
            </w:pPr>
            <w:r w:rsidRPr="0097734A">
              <w:rPr>
                <w:rFonts w:asciiTheme="majorHAnsi" w:hAnsiTheme="majorHAnsi"/>
                <w:b/>
                <w:sz w:val="24"/>
                <w:szCs w:val="22"/>
              </w:rPr>
              <w:t>ЕС</w:t>
            </w:r>
            <w:r>
              <w:rPr>
                <w:rFonts w:asciiTheme="majorHAnsi" w:hAnsiTheme="majorHAnsi"/>
                <w:b/>
                <w:sz w:val="24"/>
                <w:szCs w:val="22"/>
              </w:rPr>
              <w:t>ЛИ ВЫ ВЛАДЕЛИ БИЗНЕСОМ РАНЕЕ, ЗАПОЛНИТЕ РАЗДЕЛ НИЖЕ:</w:t>
            </w:r>
          </w:p>
        </w:tc>
      </w:tr>
      <w:tr w:rsidR="0097734A" w:rsidRPr="0083234E" w:rsidTr="0097734A">
        <w:trPr>
          <w:trHeight w:val="227"/>
        </w:trPr>
        <w:tc>
          <w:tcPr>
            <w:tcW w:w="1020" w:type="pct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97734A" w:rsidRPr="00285267" w:rsidRDefault="0097734A" w:rsidP="0097734A">
            <w:pPr>
              <w:jc w:val="center"/>
              <w:rPr>
                <w:rFonts w:asciiTheme="majorHAnsi" w:hAnsiTheme="majorHAnsi" w:cstheme="minorHAnsi"/>
                <w:b/>
                <w:sz w:val="24"/>
              </w:rPr>
            </w:pPr>
            <w:r>
              <w:rPr>
                <w:rFonts w:asciiTheme="majorHAnsi" w:hAnsiTheme="majorHAnsi" w:cstheme="minorHAnsi"/>
                <w:b/>
                <w:sz w:val="24"/>
              </w:rPr>
              <w:t>Название компании</w:t>
            </w:r>
            <w:r w:rsidR="00C45278">
              <w:rPr>
                <w:rFonts w:asciiTheme="majorHAnsi" w:hAnsiTheme="majorHAnsi" w:cstheme="minorHAnsi"/>
                <w:b/>
                <w:sz w:val="24"/>
              </w:rPr>
              <w:t>/ИП</w:t>
            </w:r>
          </w:p>
        </w:tc>
        <w:tc>
          <w:tcPr>
            <w:tcW w:w="994" w:type="pct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97734A" w:rsidRPr="00285267" w:rsidRDefault="0097734A" w:rsidP="0097734A">
            <w:pPr>
              <w:jc w:val="center"/>
              <w:rPr>
                <w:rFonts w:asciiTheme="majorHAnsi" w:hAnsiTheme="majorHAnsi" w:cstheme="minorHAnsi"/>
                <w:b/>
                <w:sz w:val="24"/>
              </w:rPr>
            </w:pPr>
            <w:r>
              <w:rPr>
                <w:rFonts w:asciiTheme="majorHAnsi" w:hAnsiTheme="majorHAnsi" w:cstheme="minorHAnsi"/>
                <w:b/>
                <w:sz w:val="24"/>
              </w:rPr>
              <w:t>Вид деятельности</w:t>
            </w:r>
          </w:p>
        </w:tc>
        <w:tc>
          <w:tcPr>
            <w:tcW w:w="678" w:type="pct"/>
            <w:tcBorders>
              <w:top w:val="single" w:sz="2" w:space="0" w:color="999999"/>
              <w:left w:val="single" w:sz="2" w:space="0" w:color="999999"/>
              <w:right w:val="single" w:sz="2" w:space="0" w:color="999999"/>
            </w:tcBorders>
            <w:vAlign w:val="center"/>
          </w:tcPr>
          <w:p w:rsidR="0097734A" w:rsidRPr="00285267" w:rsidRDefault="0097734A" w:rsidP="0097734A">
            <w:pPr>
              <w:jc w:val="center"/>
              <w:rPr>
                <w:rFonts w:asciiTheme="majorHAnsi" w:hAnsiTheme="majorHAnsi" w:cstheme="minorHAnsi"/>
                <w:b/>
                <w:sz w:val="24"/>
              </w:rPr>
            </w:pPr>
            <w:r>
              <w:rPr>
                <w:rFonts w:asciiTheme="majorHAnsi" w:hAnsiTheme="majorHAnsi" w:cstheme="minorHAnsi"/>
                <w:b/>
                <w:sz w:val="24"/>
              </w:rPr>
              <w:t>Год создания</w:t>
            </w:r>
          </w:p>
        </w:tc>
        <w:tc>
          <w:tcPr>
            <w:tcW w:w="711" w:type="pct"/>
            <w:gridSpan w:val="2"/>
            <w:tcBorders>
              <w:top w:val="single" w:sz="2" w:space="0" w:color="999999"/>
              <w:left w:val="single" w:sz="2" w:space="0" w:color="999999"/>
              <w:right w:val="single" w:sz="2" w:space="0" w:color="999999"/>
            </w:tcBorders>
            <w:vAlign w:val="center"/>
          </w:tcPr>
          <w:p w:rsidR="0097734A" w:rsidRPr="00285267" w:rsidRDefault="0097734A" w:rsidP="0097734A">
            <w:pPr>
              <w:jc w:val="center"/>
              <w:rPr>
                <w:rFonts w:asciiTheme="majorHAnsi" w:hAnsiTheme="majorHAnsi" w:cstheme="minorHAnsi"/>
                <w:b/>
                <w:sz w:val="24"/>
              </w:rPr>
            </w:pPr>
            <w:r>
              <w:rPr>
                <w:rFonts w:asciiTheme="majorHAnsi" w:hAnsiTheme="majorHAnsi" w:cstheme="minorHAnsi"/>
                <w:b/>
                <w:sz w:val="24"/>
              </w:rPr>
              <w:t>Год закрытия</w:t>
            </w:r>
          </w:p>
        </w:tc>
        <w:tc>
          <w:tcPr>
            <w:tcW w:w="854" w:type="pct"/>
            <w:gridSpan w:val="2"/>
            <w:tcBorders>
              <w:top w:val="single" w:sz="2" w:space="0" w:color="999999"/>
              <w:left w:val="single" w:sz="2" w:space="0" w:color="999999"/>
              <w:right w:val="single" w:sz="2" w:space="0" w:color="999999"/>
            </w:tcBorders>
            <w:vAlign w:val="center"/>
          </w:tcPr>
          <w:p w:rsidR="0097734A" w:rsidRPr="00285267" w:rsidRDefault="0097734A" w:rsidP="0097734A">
            <w:pPr>
              <w:jc w:val="center"/>
              <w:rPr>
                <w:rFonts w:asciiTheme="majorHAnsi" w:hAnsiTheme="majorHAnsi" w:cstheme="minorHAnsi"/>
                <w:b/>
                <w:sz w:val="24"/>
              </w:rPr>
            </w:pPr>
            <w:r>
              <w:rPr>
                <w:rFonts w:asciiTheme="majorHAnsi" w:hAnsiTheme="majorHAnsi" w:cstheme="minorHAnsi"/>
                <w:b/>
                <w:sz w:val="24"/>
              </w:rPr>
              <w:t>Доля владения</w:t>
            </w:r>
          </w:p>
        </w:tc>
        <w:tc>
          <w:tcPr>
            <w:tcW w:w="743" w:type="pct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97734A" w:rsidRPr="00285267" w:rsidRDefault="0097734A" w:rsidP="0097734A">
            <w:pPr>
              <w:jc w:val="center"/>
              <w:rPr>
                <w:rFonts w:asciiTheme="majorHAnsi" w:hAnsiTheme="majorHAnsi" w:cstheme="minorHAnsi"/>
                <w:b/>
                <w:sz w:val="24"/>
              </w:rPr>
            </w:pPr>
            <w:r>
              <w:rPr>
                <w:rFonts w:asciiTheme="majorHAnsi" w:hAnsiTheme="majorHAnsi" w:cstheme="minorHAnsi"/>
                <w:b/>
                <w:sz w:val="24"/>
              </w:rPr>
              <w:t>Причина закрытия</w:t>
            </w:r>
          </w:p>
        </w:tc>
      </w:tr>
      <w:tr w:rsidR="0097734A" w:rsidRPr="0083234E" w:rsidTr="0097734A">
        <w:trPr>
          <w:trHeight w:val="227"/>
        </w:trPr>
        <w:sdt>
          <w:sdtPr>
            <w:rPr>
              <w:rFonts w:asciiTheme="majorHAnsi" w:hAnsiTheme="majorHAnsi"/>
              <w:i/>
              <w:sz w:val="24"/>
              <w:szCs w:val="22"/>
            </w:rPr>
            <w:id w:val="-203721505"/>
            <w:placeholder>
              <w:docPart w:val="FCCC686FAAEB48C8826ADD4C5F1328AC"/>
            </w:placeholder>
          </w:sdtPr>
          <w:sdtEndPr/>
          <w:sdtContent>
            <w:tc>
              <w:tcPr>
                <w:tcW w:w="1020" w:type="pct"/>
                <w:gridSpan w:val="2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ED549F" w:rsidRDefault="0097734A" w:rsidP="0097734A">
                <w:pPr>
                  <w:rPr>
                    <w:rFonts w:asciiTheme="majorHAnsi" w:hAnsiTheme="majorHAnsi"/>
                    <w:i/>
                    <w:sz w:val="24"/>
                    <w:szCs w:val="22"/>
                  </w:rPr>
                </w:pP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Название/имя"/>
                      </w:textInput>
                    </w:ffData>
                  </w:fldChar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instrText xml:space="preserve"> FORMTEXT </w:instrText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fldChar w:fldCharType="separate"/>
                </w:r>
                <w:r w:rsidRPr="00ED549F">
                  <w:rPr>
                    <w:rFonts w:asciiTheme="majorHAnsi" w:hAnsiTheme="majorHAnsi"/>
                    <w:i/>
                    <w:noProof/>
                    <w:sz w:val="24"/>
                    <w:szCs w:val="22"/>
                  </w:rPr>
                  <w:t>Название/имя</w:t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fldChar w:fldCharType="end"/>
                </w:r>
              </w:p>
            </w:tc>
          </w:sdtContent>
        </w:sdt>
        <w:sdt>
          <w:sdtPr>
            <w:rPr>
              <w:rFonts w:asciiTheme="majorHAnsi" w:hAnsiTheme="majorHAnsi"/>
              <w:i/>
              <w:sz w:val="24"/>
              <w:szCs w:val="22"/>
            </w:rPr>
            <w:id w:val="-590391750"/>
            <w:placeholder>
              <w:docPart w:val="59974C139D8F49D6BFC835F9ADF6D918"/>
            </w:placeholder>
          </w:sdtPr>
          <w:sdtEndPr/>
          <w:sdtContent>
            <w:tc>
              <w:tcPr>
                <w:tcW w:w="994" w:type="pct"/>
                <w:gridSpan w:val="3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ED549F" w:rsidRDefault="0097734A" w:rsidP="0097734A">
                <w:pPr>
                  <w:rPr>
                    <w:rFonts w:asciiTheme="majorHAnsi" w:hAnsiTheme="majorHAnsi"/>
                    <w:i/>
                    <w:sz w:val="22"/>
                    <w:szCs w:val="22"/>
                  </w:rPr>
                </w:pP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указать вид"/>
                      </w:textInput>
                    </w:ffData>
                  </w:fldChar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instrText xml:space="preserve"> FORMTEXT </w:instrText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fldChar w:fldCharType="separate"/>
                </w:r>
                <w:r w:rsidRPr="00ED549F">
                  <w:rPr>
                    <w:rFonts w:asciiTheme="majorHAnsi" w:hAnsiTheme="majorHAnsi"/>
                    <w:i/>
                    <w:noProof/>
                    <w:sz w:val="24"/>
                    <w:szCs w:val="22"/>
                  </w:rPr>
                  <w:t>указать вид</w:t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fldChar w:fldCharType="end"/>
                </w:r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22"/>
            </w:rPr>
            <w:id w:val="-14071278"/>
            <w:placeholder>
              <w:docPart w:val="3AF4A4288BB9459BAFE3675CEB2812B2"/>
            </w:placeholder>
            <w:showingPlcHdr/>
            <w:date>
              <w:dateFormat w:val="MMM-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678" w:type="pct"/>
                <w:tcBorders>
                  <w:left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F301C4" w:rsidRDefault="0097734A" w:rsidP="0097734A">
                <w:pPr>
                  <w:rPr>
                    <w:rFonts w:asciiTheme="majorHAnsi" w:hAnsiTheme="majorHAnsi"/>
                    <w:sz w:val="18"/>
                    <w:szCs w:val="22"/>
                  </w:rPr>
                </w:pPr>
                <w:r w:rsidRPr="00F301C4">
                  <w:rPr>
                    <w:rStyle w:val="a9"/>
                    <w:sz w:val="18"/>
                    <w:szCs w:val="22"/>
                  </w:rPr>
                  <w:t>Место для ввода даты.</w:t>
                </w:r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22"/>
            </w:rPr>
            <w:id w:val="-726060732"/>
            <w:placeholder>
              <w:docPart w:val="1A65BB56069B43CA834608A55809A39A"/>
            </w:placeholder>
            <w:showingPlcHdr/>
            <w:date>
              <w:dateFormat w:val="MMM-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1" w:type="pct"/>
                <w:gridSpan w:val="2"/>
                <w:tcBorders>
                  <w:left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F301C4" w:rsidRDefault="0097734A" w:rsidP="0097734A">
                <w:pPr>
                  <w:rPr>
                    <w:rFonts w:asciiTheme="majorHAnsi" w:hAnsiTheme="majorHAnsi"/>
                    <w:sz w:val="18"/>
                    <w:szCs w:val="22"/>
                  </w:rPr>
                </w:pPr>
                <w:r w:rsidRPr="00F301C4">
                  <w:rPr>
                    <w:rStyle w:val="a9"/>
                    <w:sz w:val="18"/>
                    <w:szCs w:val="22"/>
                  </w:rPr>
                  <w:t>Место для ввода даты.</w:t>
                </w:r>
              </w:p>
            </w:tc>
          </w:sdtContent>
        </w:sdt>
        <w:tc>
          <w:tcPr>
            <w:tcW w:w="854" w:type="pct"/>
            <w:gridSpan w:val="2"/>
            <w:tcBorders>
              <w:left w:val="single" w:sz="2" w:space="0" w:color="999999"/>
              <w:right w:val="single" w:sz="2" w:space="0" w:color="999999"/>
            </w:tcBorders>
            <w:vAlign w:val="center"/>
          </w:tcPr>
          <w:p w:rsidR="0097734A" w:rsidRPr="00F301C4" w:rsidRDefault="0097734A" w:rsidP="0097734A">
            <w:pPr>
              <w:rPr>
                <w:rFonts w:asciiTheme="majorHAnsi" w:hAnsiTheme="majorHAnsi"/>
                <w:sz w:val="18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%"/>
                    <w:maxLength w:val="4"/>
                    <w:format w:val="0%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0%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  <w:sdt>
          <w:sdtPr>
            <w:rPr>
              <w:rFonts w:asciiTheme="majorHAnsi" w:hAnsiTheme="majorHAnsi"/>
              <w:i/>
              <w:sz w:val="24"/>
              <w:szCs w:val="22"/>
            </w:rPr>
            <w:id w:val="1600751326"/>
            <w:placeholder>
              <w:docPart w:val="9FA651F439124DB2BD53C0912052EA02"/>
            </w:placeholder>
          </w:sdtPr>
          <w:sdtEndPr/>
          <w:sdtContent>
            <w:tc>
              <w:tcPr>
                <w:tcW w:w="743" w:type="pct"/>
                <w:gridSpan w:val="2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ED549F" w:rsidRDefault="0097734A" w:rsidP="0097734A">
                <w:pPr>
                  <w:rPr>
                    <w:rFonts w:asciiTheme="majorHAnsi" w:hAnsiTheme="majorHAnsi"/>
                    <w:i/>
                    <w:sz w:val="18"/>
                    <w:szCs w:val="22"/>
                  </w:rPr>
                </w:pP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указать"/>
                      </w:textInput>
                    </w:ffData>
                  </w:fldChar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instrText xml:space="preserve"> FORMTEXT </w:instrText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fldChar w:fldCharType="separate"/>
                </w:r>
                <w:r w:rsidRPr="00ED549F">
                  <w:rPr>
                    <w:rFonts w:asciiTheme="majorHAnsi" w:hAnsiTheme="majorHAnsi"/>
                    <w:i/>
                    <w:noProof/>
                    <w:sz w:val="24"/>
                    <w:szCs w:val="22"/>
                  </w:rPr>
                  <w:t>указать</w:t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fldChar w:fldCharType="end"/>
                </w:r>
              </w:p>
            </w:tc>
          </w:sdtContent>
        </w:sdt>
      </w:tr>
      <w:tr w:rsidR="0097734A" w:rsidRPr="0083234E" w:rsidTr="0097734A">
        <w:trPr>
          <w:trHeight w:val="227"/>
        </w:trPr>
        <w:sdt>
          <w:sdtPr>
            <w:rPr>
              <w:rFonts w:asciiTheme="majorHAnsi" w:hAnsiTheme="majorHAnsi"/>
              <w:i/>
              <w:sz w:val="24"/>
              <w:szCs w:val="22"/>
            </w:rPr>
            <w:id w:val="-1886019379"/>
            <w:placeholder>
              <w:docPart w:val="DE60ED533DF2441A94A7C9E2C72E81C0"/>
            </w:placeholder>
          </w:sdtPr>
          <w:sdtEndPr/>
          <w:sdtContent>
            <w:tc>
              <w:tcPr>
                <w:tcW w:w="1020" w:type="pct"/>
                <w:gridSpan w:val="2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ED549F" w:rsidRDefault="0097734A" w:rsidP="0097734A">
                <w:pPr>
                  <w:rPr>
                    <w:rFonts w:asciiTheme="majorHAnsi" w:hAnsiTheme="majorHAnsi"/>
                    <w:i/>
                    <w:sz w:val="24"/>
                    <w:szCs w:val="22"/>
                  </w:rPr>
                </w:pP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Название/имя"/>
                      </w:textInput>
                    </w:ffData>
                  </w:fldChar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instrText xml:space="preserve"> FORMTEXT </w:instrText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fldChar w:fldCharType="separate"/>
                </w:r>
                <w:r w:rsidRPr="00ED549F">
                  <w:rPr>
                    <w:rFonts w:asciiTheme="majorHAnsi" w:hAnsiTheme="majorHAnsi"/>
                    <w:i/>
                    <w:noProof/>
                    <w:sz w:val="24"/>
                    <w:szCs w:val="22"/>
                  </w:rPr>
                  <w:t>Название/имя</w:t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fldChar w:fldCharType="end"/>
                </w:r>
              </w:p>
            </w:tc>
          </w:sdtContent>
        </w:sdt>
        <w:sdt>
          <w:sdtPr>
            <w:rPr>
              <w:rFonts w:asciiTheme="majorHAnsi" w:hAnsiTheme="majorHAnsi"/>
              <w:i/>
              <w:sz w:val="24"/>
              <w:szCs w:val="22"/>
            </w:rPr>
            <w:id w:val="1038085620"/>
            <w:placeholder>
              <w:docPart w:val="737B9D5489784C40B979A9C173FE9A02"/>
            </w:placeholder>
          </w:sdtPr>
          <w:sdtEndPr/>
          <w:sdtContent>
            <w:tc>
              <w:tcPr>
                <w:tcW w:w="994" w:type="pct"/>
                <w:gridSpan w:val="3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ED549F" w:rsidRDefault="0097734A" w:rsidP="0097734A">
                <w:pPr>
                  <w:rPr>
                    <w:rFonts w:asciiTheme="majorHAnsi" w:hAnsiTheme="majorHAnsi"/>
                    <w:i/>
                    <w:sz w:val="22"/>
                    <w:szCs w:val="22"/>
                  </w:rPr>
                </w:pP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указать вид"/>
                      </w:textInput>
                    </w:ffData>
                  </w:fldChar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instrText xml:space="preserve"> FORMTEXT </w:instrText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fldChar w:fldCharType="separate"/>
                </w:r>
                <w:r w:rsidRPr="00ED549F">
                  <w:rPr>
                    <w:rFonts w:asciiTheme="majorHAnsi" w:hAnsiTheme="majorHAnsi"/>
                    <w:i/>
                    <w:noProof/>
                    <w:sz w:val="24"/>
                    <w:szCs w:val="22"/>
                  </w:rPr>
                  <w:t>указать вид</w:t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fldChar w:fldCharType="end"/>
                </w:r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22"/>
            </w:rPr>
            <w:id w:val="1081721210"/>
            <w:placeholder>
              <w:docPart w:val="0313E10331584BB7846F9DDD18F1A17A"/>
            </w:placeholder>
            <w:showingPlcHdr/>
            <w:date>
              <w:dateFormat w:val="MMM-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678" w:type="pct"/>
                <w:tcBorders>
                  <w:left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F301C4" w:rsidRDefault="0097734A" w:rsidP="0097734A">
                <w:pPr>
                  <w:rPr>
                    <w:rFonts w:asciiTheme="majorHAnsi" w:hAnsiTheme="majorHAnsi"/>
                    <w:sz w:val="18"/>
                    <w:szCs w:val="22"/>
                  </w:rPr>
                </w:pPr>
                <w:r w:rsidRPr="00F301C4">
                  <w:rPr>
                    <w:rStyle w:val="a9"/>
                    <w:sz w:val="18"/>
                    <w:szCs w:val="22"/>
                  </w:rPr>
                  <w:t>Место для ввода даты.</w:t>
                </w:r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22"/>
            </w:rPr>
            <w:id w:val="615646617"/>
            <w:placeholder>
              <w:docPart w:val="357BEB8363304124B8616A3BC27241D0"/>
            </w:placeholder>
            <w:showingPlcHdr/>
            <w:date>
              <w:dateFormat w:val="MMM-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1" w:type="pct"/>
                <w:gridSpan w:val="2"/>
                <w:tcBorders>
                  <w:left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F301C4" w:rsidRDefault="0097734A" w:rsidP="0097734A">
                <w:pPr>
                  <w:rPr>
                    <w:rFonts w:asciiTheme="majorHAnsi" w:hAnsiTheme="majorHAnsi"/>
                    <w:sz w:val="18"/>
                    <w:szCs w:val="22"/>
                  </w:rPr>
                </w:pPr>
                <w:r w:rsidRPr="00F301C4">
                  <w:rPr>
                    <w:rStyle w:val="a9"/>
                    <w:sz w:val="18"/>
                    <w:szCs w:val="22"/>
                  </w:rPr>
                  <w:t>Место для ввода даты.</w:t>
                </w:r>
              </w:p>
            </w:tc>
          </w:sdtContent>
        </w:sdt>
        <w:tc>
          <w:tcPr>
            <w:tcW w:w="854" w:type="pct"/>
            <w:gridSpan w:val="2"/>
            <w:tcBorders>
              <w:left w:val="single" w:sz="2" w:space="0" w:color="999999"/>
              <w:right w:val="single" w:sz="2" w:space="0" w:color="999999"/>
            </w:tcBorders>
            <w:vAlign w:val="center"/>
          </w:tcPr>
          <w:p w:rsidR="0097734A" w:rsidRPr="00F301C4" w:rsidRDefault="0097734A" w:rsidP="0097734A">
            <w:pPr>
              <w:rPr>
                <w:rFonts w:asciiTheme="majorHAnsi" w:hAnsiTheme="majorHAnsi"/>
                <w:sz w:val="18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%"/>
                    <w:maxLength w:val="4"/>
                    <w:format w:val="0%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0%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  <w:sdt>
          <w:sdtPr>
            <w:rPr>
              <w:rFonts w:asciiTheme="majorHAnsi" w:hAnsiTheme="majorHAnsi"/>
              <w:i/>
              <w:sz w:val="24"/>
              <w:szCs w:val="22"/>
            </w:rPr>
            <w:id w:val="154114303"/>
            <w:placeholder>
              <w:docPart w:val="9E38BA57EE3C4569A9B0EAB4E2BB9BAF"/>
            </w:placeholder>
          </w:sdtPr>
          <w:sdtEndPr/>
          <w:sdtContent>
            <w:tc>
              <w:tcPr>
                <w:tcW w:w="743" w:type="pct"/>
                <w:gridSpan w:val="2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ED549F" w:rsidRDefault="0097734A" w:rsidP="0097734A">
                <w:pPr>
                  <w:rPr>
                    <w:rFonts w:asciiTheme="majorHAnsi" w:hAnsiTheme="majorHAnsi"/>
                    <w:i/>
                    <w:sz w:val="18"/>
                    <w:szCs w:val="22"/>
                  </w:rPr>
                </w:pP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указать"/>
                      </w:textInput>
                    </w:ffData>
                  </w:fldChar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instrText xml:space="preserve"> FORMTEXT </w:instrText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fldChar w:fldCharType="separate"/>
                </w:r>
                <w:r w:rsidRPr="00ED549F">
                  <w:rPr>
                    <w:rFonts w:asciiTheme="majorHAnsi" w:hAnsiTheme="majorHAnsi"/>
                    <w:i/>
                    <w:noProof/>
                    <w:sz w:val="24"/>
                    <w:szCs w:val="22"/>
                  </w:rPr>
                  <w:t>указать</w:t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fldChar w:fldCharType="end"/>
                </w:r>
              </w:p>
            </w:tc>
          </w:sdtContent>
        </w:sdt>
      </w:tr>
      <w:tr w:rsidR="0097734A" w:rsidRPr="0083234E" w:rsidTr="0097734A">
        <w:trPr>
          <w:trHeight w:val="227"/>
        </w:trPr>
        <w:sdt>
          <w:sdtPr>
            <w:rPr>
              <w:rFonts w:asciiTheme="majorHAnsi" w:hAnsiTheme="majorHAnsi"/>
              <w:i/>
              <w:sz w:val="24"/>
              <w:szCs w:val="22"/>
            </w:rPr>
            <w:id w:val="-1922712662"/>
            <w:placeholder>
              <w:docPart w:val="FD912E45640D4C4C90679F9E6EA55139"/>
            </w:placeholder>
          </w:sdtPr>
          <w:sdtEndPr/>
          <w:sdtContent>
            <w:tc>
              <w:tcPr>
                <w:tcW w:w="1020" w:type="pct"/>
                <w:gridSpan w:val="2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ED549F" w:rsidRDefault="0097734A" w:rsidP="0097734A">
                <w:pPr>
                  <w:rPr>
                    <w:rFonts w:asciiTheme="majorHAnsi" w:hAnsiTheme="majorHAnsi"/>
                    <w:i/>
                    <w:sz w:val="24"/>
                    <w:szCs w:val="22"/>
                  </w:rPr>
                </w:pP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Название/имя"/>
                      </w:textInput>
                    </w:ffData>
                  </w:fldChar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instrText xml:space="preserve"> FORMTEXT </w:instrText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fldChar w:fldCharType="separate"/>
                </w:r>
                <w:r w:rsidRPr="00ED549F">
                  <w:rPr>
                    <w:rFonts w:asciiTheme="majorHAnsi" w:hAnsiTheme="majorHAnsi"/>
                    <w:i/>
                    <w:noProof/>
                    <w:sz w:val="24"/>
                    <w:szCs w:val="22"/>
                  </w:rPr>
                  <w:t>Название/имя</w:t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fldChar w:fldCharType="end"/>
                </w:r>
              </w:p>
            </w:tc>
          </w:sdtContent>
        </w:sdt>
        <w:sdt>
          <w:sdtPr>
            <w:rPr>
              <w:rFonts w:asciiTheme="majorHAnsi" w:hAnsiTheme="majorHAnsi"/>
              <w:i/>
              <w:sz w:val="24"/>
              <w:szCs w:val="22"/>
            </w:rPr>
            <w:id w:val="-619681981"/>
            <w:placeholder>
              <w:docPart w:val="8BA1F2E45AEB4119B3C03C4096AF9200"/>
            </w:placeholder>
          </w:sdtPr>
          <w:sdtEndPr/>
          <w:sdtContent>
            <w:tc>
              <w:tcPr>
                <w:tcW w:w="994" w:type="pct"/>
                <w:gridSpan w:val="3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ED549F" w:rsidRDefault="0097734A" w:rsidP="0097734A">
                <w:pPr>
                  <w:rPr>
                    <w:rFonts w:asciiTheme="majorHAnsi" w:hAnsiTheme="majorHAnsi"/>
                    <w:i/>
                    <w:sz w:val="22"/>
                    <w:szCs w:val="22"/>
                  </w:rPr>
                </w:pP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указать вид"/>
                      </w:textInput>
                    </w:ffData>
                  </w:fldChar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instrText xml:space="preserve"> FORMTEXT </w:instrText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fldChar w:fldCharType="separate"/>
                </w:r>
                <w:r w:rsidRPr="00ED549F">
                  <w:rPr>
                    <w:rFonts w:asciiTheme="majorHAnsi" w:hAnsiTheme="majorHAnsi"/>
                    <w:i/>
                    <w:noProof/>
                    <w:sz w:val="24"/>
                    <w:szCs w:val="22"/>
                  </w:rPr>
                  <w:t>указать вид</w:t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fldChar w:fldCharType="end"/>
                </w:r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22"/>
            </w:rPr>
            <w:id w:val="497702655"/>
            <w:placeholder>
              <w:docPart w:val="FC41F157E87B4253ADD539FC6755BCEB"/>
            </w:placeholder>
            <w:showingPlcHdr/>
            <w:date>
              <w:dateFormat w:val="MMM-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678" w:type="pct"/>
                <w:tcBorders>
                  <w:left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F301C4" w:rsidRDefault="0097734A" w:rsidP="0097734A">
                <w:pPr>
                  <w:rPr>
                    <w:rFonts w:asciiTheme="majorHAnsi" w:hAnsiTheme="majorHAnsi"/>
                    <w:sz w:val="18"/>
                    <w:szCs w:val="22"/>
                  </w:rPr>
                </w:pPr>
                <w:r w:rsidRPr="00F301C4">
                  <w:rPr>
                    <w:rStyle w:val="a9"/>
                    <w:sz w:val="18"/>
                    <w:szCs w:val="22"/>
                  </w:rPr>
                  <w:t>Место для ввода даты.</w:t>
                </w:r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22"/>
            </w:rPr>
            <w:id w:val="-1320874209"/>
            <w:placeholder>
              <w:docPart w:val="C151D928A3E945ED9466435BDE440C20"/>
            </w:placeholder>
            <w:showingPlcHdr/>
            <w:date>
              <w:dateFormat w:val="MMM-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1" w:type="pct"/>
                <w:gridSpan w:val="2"/>
                <w:tcBorders>
                  <w:left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F301C4" w:rsidRDefault="0097734A" w:rsidP="0097734A">
                <w:pPr>
                  <w:rPr>
                    <w:rFonts w:asciiTheme="majorHAnsi" w:hAnsiTheme="majorHAnsi"/>
                    <w:sz w:val="18"/>
                    <w:szCs w:val="22"/>
                  </w:rPr>
                </w:pPr>
                <w:r w:rsidRPr="00F301C4">
                  <w:rPr>
                    <w:rStyle w:val="a9"/>
                    <w:sz w:val="18"/>
                    <w:szCs w:val="22"/>
                  </w:rPr>
                  <w:t>Место для ввода даты.</w:t>
                </w:r>
              </w:p>
            </w:tc>
          </w:sdtContent>
        </w:sdt>
        <w:tc>
          <w:tcPr>
            <w:tcW w:w="854" w:type="pct"/>
            <w:gridSpan w:val="2"/>
            <w:tcBorders>
              <w:left w:val="single" w:sz="2" w:space="0" w:color="999999"/>
              <w:right w:val="single" w:sz="2" w:space="0" w:color="999999"/>
            </w:tcBorders>
            <w:vAlign w:val="center"/>
          </w:tcPr>
          <w:p w:rsidR="0097734A" w:rsidRPr="00F301C4" w:rsidRDefault="0097734A" w:rsidP="0097734A">
            <w:pPr>
              <w:rPr>
                <w:rFonts w:asciiTheme="majorHAnsi" w:hAnsiTheme="majorHAnsi"/>
                <w:sz w:val="18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%"/>
                    <w:maxLength w:val="4"/>
                    <w:format w:val="0%"/>
                  </w:textInput>
                </w:ffData>
              </w:fldChar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0%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  <w:sdt>
          <w:sdtPr>
            <w:rPr>
              <w:rFonts w:asciiTheme="majorHAnsi" w:hAnsiTheme="majorHAnsi"/>
              <w:i/>
              <w:sz w:val="24"/>
              <w:szCs w:val="22"/>
            </w:rPr>
            <w:id w:val="-1158767216"/>
            <w:placeholder>
              <w:docPart w:val="05B94437F4744AB9B3487A7E0FB7F464"/>
            </w:placeholder>
          </w:sdtPr>
          <w:sdtEndPr/>
          <w:sdtContent>
            <w:tc>
              <w:tcPr>
                <w:tcW w:w="743" w:type="pct"/>
                <w:gridSpan w:val="2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ED549F" w:rsidRDefault="0097734A" w:rsidP="0097734A">
                <w:pPr>
                  <w:rPr>
                    <w:rFonts w:asciiTheme="majorHAnsi" w:hAnsiTheme="majorHAnsi"/>
                    <w:i/>
                    <w:sz w:val="18"/>
                    <w:szCs w:val="22"/>
                  </w:rPr>
                </w:pP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указать"/>
                      </w:textInput>
                    </w:ffData>
                  </w:fldChar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instrText xml:space="preserve"> FORMTEXT </w:instrText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fldChar w:fldCharType="separate"/>
                </w:r>
                <w:r w:rsidRPr="00ED549F">
                  <w:rPr>
                    <w:rFonts w:asciiTheme="majorHAnsi" w:hAnsiTheme="majorHAnsi"/>
                    <w:i/>
                    <w:noProof/>
                    <w:sz w:val="24"/>
                    <w:szCs w:val="22"/>
                  </w:rPr>
                  <w:t>указать</w:t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fldChar w:fldCharType="end"/>
                </w:r>
              </w:p>
            </w:tc>
          </w:sdtContent>
        </w:sdt>
      </w:tr>
      <w:tr w:rsidR="0097734A" w:rsidRPr="00D340C4" w:rsidTr="00ED0907">
        <w:trPr>
          <w:trHeight w:val="227"/>
        </w:trPr>
        <w:tc>
          <w:tcPr>
            <w:tcW w:w="5000" w:type="pct"/>
            <w:gridSpan w:val="1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</w:tcPr>
          <w:p w:rsidR="0097734A" w:rsidRDefault="0097734A" w:rsidP="0097734A">
            <w:pPr>
              <w:pStyle w:val="SectionHeading"/>
              <w:rPr>
                <w:rFonts w:asciiTheme="majorHAnsi" w:hAnsiTheme="majorHAnsi"/>
                <w:b/>
                <w:sz w:val="28"/>
                <w:szCs w:val="22"/>
              </w:rPr>
            </w:pPr>
            <w:r>
              <w:rPr>
                <w:rFonts w:asciiTheme="majorHAnsi" w:hAnsiTheme="majorHAnsi"/>
                <w:b/>
                <w:sz w:val="28"/>
                <w:szCs w:val="22"/>
              </w:rPr>
              <w:t>ВИД ТРЕБУЕМОЙ ПОДДЕРЖКИ ОТ ФОНДА ИМЕНИ ШЕЙХА ЗАЙЕДА</w:t>
            </w:r>
          </w:p>
          <w:p w:rsidR="0097734A" w:rsidRPr="00212913" w:rsidRDefault="0097734A" w:rsidP="0097734A">
            <w:pPr>
              <w:pStyle w:val="SectionHeading"/>
              <w:rPr>
                <w:rFonts w:asciiTheme="majorHAnsi" w:hAnsiTheme="majorHAnsi"/>
                <w:i/>
                <w:caps w:val="0"/>
                <w:sz w:val="28"/>
                <w:szCs w:val="22"/>
              </w:rPr>
            </w:pPr>
            <w:r w:rsidRPr="0097734A">
              <w:rPr>
                <w:rFonts w:asciiTheme="majorHAnsi" w:hAnsiTheme="majorHAnsi"/>
                <w:i/>
                <w:sz w:val="22"/>
                <w:szCs w:val="22"/>
              </w:rPr>
              <w:t>(</w:t>
            </w:r>
            <w:r w:rsidRPr="0097734A">
              <w:rPr>
                <w:rFonts w:asciiTheme="majorHAnsi" w:hAnsiTheme="majorHAnsi"/>
                <w:i/>
                <w:caps w:val="0"/>
                <w:sz w:val="22"/>
                <w:szCs w:val="22"/>
              </w:rPr>
              <w:t>отметьте все необходимые виды поддержки)</w:t>
            </w:r>
          </w:p>
        </w:tc>
      </w:tr>
      <w:tr w:rsidR="0097734A" w:rsidRPr="0083234E" w:rsidTr="0097734A">
        <w:trPr>
          <w:trHeight w:val="227"/>
        </w:trPr>
        <w:tc>
          <w:tcPr>
            <w:tcW w:w="2014" w:type="pct"/>
            <w:gridSpan w:val="5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97734A" w:rsidRPr="00307B28" w:rsidRDefault="0097734A" w:rsidP="0097734A">
            <w:pPr>
              <w:rPr>
                <w:rFonts w:asciiTheme="majorHAnsi" w:hAnsiTheme="majorHAnsi"/>
                <w:sz w:val="24"/>
                <w:szCs w:val="22"/>
              </w:rPr>
            </w:pPr>
            <w:r>
              <w:rPr>
                <w:rFonts w:asciiTheme="majorHAnsi" w:hAnsiTheme="majorHAnsi"/>
                <w:sz w:val="24"/>
                <w:szCs w:val="22"/>
              </w:rPr>
              <w:t>Заемное финансирование</w:t>
            </w:r>
          </w:p>
        </w:tc>
        <w:sdt>
          <w:sdtPr>
            <w:rPr>
              <w:rFonts w:asciiTheme="majorHAnsi" w:hAnsiTheme="majorHAnsi"/>
              <w:sz w:val="32"/>
              <w:szCs w:val="22"/>
            </w:rPr>
            <w:id w:val="-6802049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8" w:type="pct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307B28" w:rsidRDefault="0097734A" w:rsidP="0097734A">
                <w:pPr>
                  <w:rPr>
                    <w:rFonts w:asciiTheme="majorHAnsi" w:hAnsiTheme="majorHAnsi"/>
                    <w:sz w:val="3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p>
            </w:tc>
          </w:sdtContent>
        </w:sdt>
        <w:tc>
          <w:tcPr>
            <w:tcW w:w="1936" w:type="pct"/>
            <w:gridSpan w:val="5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97734A" w:rsidRPr="009F593F" w:rsidRDefault="0097734A" w:rsidP="0097734A">
            <w:pPr>
              <w:rPr>
                <w:rFonts w:asciiTheme="majorHAnsi" w:hAnsiTheme="majorHAnsi"/>
                <w:i/>
                <w:sz w:val="24"/>
                <w:szCs w:val="22"/>
              </w:rPr>
            </w:pPr>
            <w:r>
              <w:rPr>
                <w:rFonts w:asciiTheme="majorHAnsi" w:hAnsiTheme="majorHAnsi"/>
                <w:sz w:val="24"/>
                <w:szCs w:val="22"/>
              </w:rPr>
              <w:t xml:space="preserve">Обучение </w:t>
            </w:r>
            <w:r w:rsidRPr="009F593F">
              <w:rPr>
                <w:rFonts w:asciiTheme="majorHAnsi" w:hAnsiTheme="majorHAnsi"/>
                <w:i/>
                <w:sz w:val="24"/>
                <w:szCs w:val="22"/>
              </w:rPr>
              <w:t>(на тренингах, организуемых Фондом)</w:t>
            </w:r>
          </w:p>
        </w:tc>
        <w:sdt>
          <w:sdtPr>
            <w:rPr>
              <w:rFonts w:asciiTheme="majorHAnsi" w:hAnsiTheme="majorHAnsi"/>
              <w:sz w:val="32"/>
              <w:szCs w:val="22"/>
            </w:rPr>
            <w:id w:val="1221633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2" w:type="pct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307B28" w:rsidRDefault="0097734A" w:rsidP="0097734A">
                <w:pPr>
                  <w:rPr>
                    <w:rFonts w:asciiTheme="majorHAnsi" w:hAnsiTheme="majorHAnsi"/>
                    <w:sz w:val="3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97734A" w:rsidRPr="0083234E" w:rsidTr="00C45278">
        <w:trPr>
          <w:trHeight w:val="227"/>
        </w:trPr>
        <w:tc>
          <w:tcPr>
            <w:tcW w:w="2014" w:type="pct"/>
            <w:gridSpan w:val="5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97734A" w:rsidRPr="00307B28" w:rsidRDefault="0097734A" w:rsidP="0097734A">
            <w:pPr>
              <w:rPr>
                <w:rFonts w:asciiTheme="majorHAnsi" w:hAnsiTheme="majorHAnsi"/>
                <w:sz w:val="24"/>
                <w:szCs w:val="22"/>
              </w:rPr>
            </w:pPr>
            <w:r>
              <w:rPr>
                <w:rFonts w:asciiTheme="majorHAnsi" w:hAnsiTheme="majorHAnsi"/>
                <w:sz w:val="24"/>
                <w:szCs w:val="22"/>
              </w:rPr>
              <w:t>Административная поддержка</w:t>
            </w:r>
          </w:p>
        </w:tc>
        <w:sdt>
          <w:sdtPr>
            <w:rPr>
              <w:rFonts w:asciiTheme="majorHAnsi" w:hAnsiTheme="majorHAnsi"/>
              <w:sz w:val="32"/>
              <w:szCs w:val="22"/>
            </w:rPr>
            <w:id w:val="1551117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8" w:type="pct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307B28" w:rsidRDefault="0097734A" w:rsidP="0097734A">
                <w:pPr>
                  <w:rPr>
                    <w:rFonts w:asciiTheme="majorHAnsi" w:hAnsiTheme="majorHAnsi"/>
                    <w:sz w:val="3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p>
            </w:tc>
          </w:sdtContent>
        </w:sdt>
        <w:tc>
          <w:tcPr>
            <w:tcW w:w="2308" w:type="pct"/>
            <w:gridSpan w:val="6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FFFFFF" w:themeFill="background1"/>
            <w:vAlign w:val="center"/>
          </w:tcPr>
          <w:p w:rsidR="0097734A" w:rsidRPr="00307B28" w:rsidRDefault="0097734A" w:rsidP="0097734A">
            <w:pPr>
              <w:rPr>
                <w:rFonts w:asciiTheme="majorHAnsi" w:hAnsiTheme="majorHAnsi"/>
                <w:sz w:val="32"/>
                <w:szCs w:val="22"/>
              </w:rPr>
            </w:pPr>
          </w:p>
        </w:tc>
      </w:tr>
      <w:tr w:rsidR="0097734A" w:rsidRPr="00D340C4" w:rsidTr="00ED0907">
        <w:trPr>
          <w:trHeight w:val="227"/>
        </w:trPr>
        <w:tc>
          <w:tcPr>
            <w:tcW w:w="5000" w:type="pct"/>
            <w:gridSpan w:val="1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</w:tcPr>
          <w:p w:rsidR="0097734A" w:rsidRPr="00212913" w:rsidRDefault="0097734A" w:rsidP="0097734A">
            <w:pPr>
              <w:pStyle w:val="SectionHeading"/>
              <w:rPr>
                <w:rFonts w:asciiTheme="majorHAnsi" w:hAnsiTheme="majorHAnsi"/>
                <w:i/>
                <w:caps w:val="0"/>
                <w:sz w:val="28"/>
                <w:szCs w:val="22"/>
              </w:rPr>
            </w:pPr>
            <w:r>
              <w:rPr>
                <w:rFonts w:asciiTheme="majorHAnsi" w:hAnsiTheme="majorHAnsi"/>
                <w:b/>
                <w:sz w:val="28"/>
                <w:szCs w:val="22"/>
              </w:rPr>
              <w:t>БИЗНЕС ИДЕЯ</w:t>
            </w:r>
          </w:p>
        </w:tc>
      </w:tr>
      <w:tr w:rsidR="0097734A" w:rsidRPr="0083234E" w:rsidTr="0097734A">
        <w:trPr>
          <w:trHeight w:val="227"/>
        </w:trPr>
        <w:tc>
          <w:tcPr>
            <w:tcW w:w="2014" w:type="pct"/>
            <w:gridSpan w:val="5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97734A" w:rsidRPr="00307B28" w:rsidRDefault="0097734A" w:rsidP="0097734A">
            <w:pPr>
              <w:rPr>
                <w:rFonts w:asciiTheme="majorHAnsi" w:hAnsiTheme="majorHAnsi"/>
                <w:sz w:val="24"/>
                <w:szCs w:val="22"/>
              </w:rPr>
            </w:pPr>
            <w:r>
              <w:rPr>
                <w:rFonts w:asciiTheme="majorHAnsi" w:hAnsiTheme="majorHAnsi"/>
                <w:sz w:val="24"/>
                <w:szCs w:val="22"/>
              </w:rPr>
              <w:t>Новый проект</w:t>
            </w:r>
          </w:p>
        </w:tc>
        <w:sdt>
          <w:sdtPr>
            <w:rPr>
              <w:rFonts w:asciiTheme="majorHAnsi" w:hAnsiTheme="majorHAnsi"/>
              <w:sz w:val="32"/>
              <w:szCs w:val="22"/>
            </w:rPr>
            <w:id w:val="1409293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8" w:type="pct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307B28" w:rsidRDefault="0097734A" w:rsidP="0097734A">
                <w:pPr>
                  <w:rPr>
                    <w:rFonts w:asciiTheme="majorHAnsi" w:hAnsiTheme="majorHAnsi"/>
                    <w:sz w:val="32"/>
                    <w:szCs w:val="22"/>
                  </w:rPr>
                </w:pPr>
                <w:r w:rsidRPr="00307B28"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p>
            </w:tc>
          </w:sdtContent>
        </w:sdt>
        <w:tc>
          <w:tcPr>
            <w:tcW w:w="1936" w:type="pct"/>
            <w:gridSpan w:val="5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97734A" w:rsidRPr="009F593F" w:rsidRDefault="0097734A" w:rsidP="0097734A">
            <w:pPr>
              <w:rPr>
                <w:rFonts w:asciiTheme="majorHAnsi" w:hAnsiTheme="majorHAnsi"/>
                <w:i/>
                <w:sz w:val="24"/>
                <w:szCs w:val="22"/>
              </w:rPr>
            </w:pPr>
            <w:r>
              <w:rPr>
                <w:rFonts w:asciiTheme="majorHAnsi" w:hAnsiTheme="majorHAnsi"/>
                <w:sz w:val="24"/>
                <w:szCs w:val="22"/>
              </w:rPr>
              <w:t>Существующий бизнес</w:t>
            </w:r>
          </w:p>
        </w:tc>
        <w:sdt>
          <w:sdtPr>
            <w:rPr>
              <w:rFonts w:asciiTheme="majorHAnsi" w:hAnsiTheme="majorHAnsi"/>
              <w:sz w:val="32"/>
              <w:szCs w:val="22"/>
            </w:rPr>
            <w:id w:val="-4621920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2" w:type="pct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307B28" w:rsidRDefault="0097734A" w:rsidP="0097734A">
                <w:pPr>
                  <w:rPr>
                    <w:rFonts w:asciiTheme="majorHAnsi" w:hAnsiTheme="majorHAnsi"/>
                    <w:sz w:val="3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97734A" w:rsidRPr="0083234E" w:rsidTr="00C45278">
        <w:trPr>
          <w:trHeight w:val="618"/>
        </w:trPr>
        <w:tc>
          <w:tcPr>
            <w:tcW w:w="1397" w:type="pct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97734A" w:rsidRPr="00B44D49" w:rsidRDefault="0097734A" w:rsidP="0097734A">
            <w:pPr>
              <w:rPr>
                <w:rFonts w:asciiTheme="majorHAnsi" w:hAnsiTheme="majorHAnsi"/>
                <w:b/>
                <w:caps/>
                <w:sz w:val="24"/>
                <w:szCs w:val="22"/>
              </w:rPr>
            </w:pPr>
            <w:r>
              <w:rPr>
                <w:rFonts w:asciiTheme="majorHAnsi" w:hAnsiTheme="majorHAnsi"/>
                <w:b/>
                <w:caps/>
                <w:sz w:val="24"/>
                <w:szCs w:val="22"/>
              </w:rPr>
              <w:t>МЕСТО реализации проекта</w:t>
            </w:r>
          </w:p>
        </w:tc>
        <w:tc>
          <w:tcPr>
            <w:tcW w:w="3603" w:type="pct"/>
            <w:gridSpan w:val="9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sdt>
            <w:sdtPr>
              <w:rPr>
                <w:rFonts w:asciiTheme="majorHAnsi" w:hAnsiTheme="majorHAnsi"/>
                <w:sz w:val="22"/>
                <w:szCs w:val="22"/>
              </w:rPr>
              <w:id w:val="167295306"/>
              <w:placeholder>
                <w:docPart w:val="0FCA36646689420BBAF592975C5720CF"/>
              </w:placeholder>
              <w:dropDownList>
                <w:listItem w:value="Выберите элемент."/>
                <w:listItem w:displayText="г. Грозный" w:value="г. Грозный"/>
                <w:listItem w:displayText="г. Гудермес" w:value="г. Гудермес"/>
                <w:listItem w:displayText="г. Аргун" w:value="г. Аргун"/>
                <w:listItem w:displayText="Ачхой-Мартановский район" w:value="Ачхой-Мартановский район"/>
                <w:listItem w:displayText="Веденский район" w:value="Веденский район"/>
                <w:listItem w:displayText="Галанчожский район" w:value="Галанчожский район"/>
                <w:listItem w:displayText="Грозненский район" w:value="Грозненский район"/>
                <w:listItem w:displayText="Гудермесский район" w:value="Гудермесский район"/>
                <w:listItem w:displayText="Итум-Калинский район" w:value="Итум-Калинский район"/>
                <w:listItem w:displayText="Курчалоевский район" w:value="Курчалоевский район"/>
                <w:listItem w:displayText="Надтеречный район" w:value="Надтеречный район"/>
                <w:listItem w:displayText="Наурский район" w:value="Наурский район"/>
                <w:listItem w:displayText="Ножай-юртовский район" w:value="Ножай-юртовский район"/>
                <w:listItem w:displayText="Сунженский район" w:value="Сунженский район"/>
                <w:listItem w:displayText="Урус-Мартановский район" w:value="Урус-Мартановский район"/>
                <w:listItem w:displayText="Чеберлоевский район" w:value="Чеберлоевский район"/>
                <w:listItem w:displayText="Шалинский район" w:value="Шалинский район"/>
                <w:listItem w:displayText="Шаройский район" w:value="Шаройский район"/>
                <w:listItem w:displayText="Шатойский район" w:value="Шатойский район"/>
                <w:listItem w:displayText="Шелковской район" w:value="Шелковской район"/>
              </w:dropDownList>
            </w:sdtPr>
            <w:sdtEndPr/>
            <w:sdtContent>
              <w:p w:rsidR="0097734A" w:rsidRDefault="0097734A" w:rsidP="0097734A">
                <w:pPr>
                  <w:rPr>
                    <w:rFonts w:asciiTheme="majorHAnsi" w:hAnsiTheme="majorHAnsi"/>
                    <w:sz w:val="22"/>
                    <w:szCs w:val="22"/>
                  </w:rPr>
                </w:pPr>
                <w:r>
                  <w:rPr>
                    <w:rFonts w:asciiTheme="majorHAnsi" w:hAnsiTheme="majorHAnsi"/>
                    <w:sz w:val="22"/>
                    <w:szCs w:val="22"/>
                  </w:rPr>
                  <w:t>г. Грозный</w:t>
                </w:r>
              </w:p>
            </w:sdtContent>
          </w:sdt>
          <w:p w:rsidR="0097734A" w:rsidRPr="00ED549F" w:rsidRDefault="0097734A" w:rsidP="0097734A">
            <w:pPr>
              <w:rPr>
                <w:rFonts w:asciiTheme="majorHAnsi" w:hAnsiTheme="majorHAnsi"/>
                <w:i/>
                <w:sz w:val="22"/>
                <w:szCs w:val="22"/>
              </w:rPr>
            </w:pPr>
            <w:r w:rsidRPr="00ED549F">
              <w:rPr>
                <w:rFonts w:asciiTheme="majorHAnsi" w:hAnsiTheme="majorHAnsi"/>
                <w:i/>
                <w:color w:val="7F7F7F" w:themeColor="text1" w:themeTint="80"/>
                <w:sz w:val="22"/>
                <w:szCs w:val="22"/>
              </w:rPr>
              <w:t>Выберите район из выпадающего списка</w:t>
            </w:r>
          </w:p>
        </w:tc>
      </w:tr>
      <w:tr w:rsidR="0097734A" w:rsidRPr="0083234E" w:rsidTr="00C45278">
        <w:trPr>
          <w:trHeight w:val="618"/>
        </w:trPr>
        <w:tc>
          <w:tcPr>
            <w:tcW w:w="1397" w:type="pct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97734A" w:rsidRPr="00B44D49" w:rsidRDefault="0097734A" w:rsidP="0097734A">
            <w:pPr>
              <w:rPr>
                <w:rFonts w:asciiTheme="majorHAnsi" w:hAnsiTheme="majorHAnsi"/>
                <w:b/>
                <w:caps/>
                <w:sz w:val="24"/>
                <w:szCs w:val="22"/>
              </w:rPr>
            </w:pPr>
            <w:r>
              <w:rPr>
                <w:rFonts w:asciiTheme="majorHAnsi" w:hAnsiTheme="majorHAnsi"/>
                <w:b/>
                <w:caps/>
                <w:sz w:val="24"/>
                <w:szCs w:val="22"/>
              </w:rPr>
              <w:t>ОТРАСЛЬ</w:t>
            </w:r>
          </w:p>
        </w:tc>
        <w:tc>
          <w:tcPr>
            <w:tcW w:w="3603" w:type="pct"/>
            <w:gridSpan w:val="9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sdt>
            <w:sdtPr>
              <w:rPr>
                <w:rFonts w:asciiTheme="majorHAnsi" w:hAnsiTheme="majorHAnsi"/>
                <w:sz w:val="22"/>
                <w:szCs w:val="22"/>
              </w:rPr>
              <w:id w:val="65080749"/>
              <w:placeholder>
                <w:docPart w:val="DB803FA73714429FBF353B1498EE2EFB"/>
              </w:placeholder>
              <w:showingPlcHdr/>
              <w:dropDownList>
                <w:listItem w:value="Выберите элемент."/>
                <w:listItem w:displayText="Гостиничный бизнес/туризм" w:value="Гостиничный бизнес/туризм"/>
                <w:listItem w:displayText="Животноводство" w:value="Животноводство"/>
                <w:listItem w:displayText="Кадровые, консалтинговые и управленческие услуги, НИОКР" w:value="Кадровые, консалтинговые и управленческие услуги, НИОКР"/>
                <w:listItem w:displayText="Маркетинг, издательская деятельность, СМИ" w:value="Маркетинг, издательская деятельность, СМИ"/>
                <w:listItem w:displayText="Оптовая торговля и дистрибуция" w:value="Оптовая торговля и дистрибуция"/>
                <w:listItem w:displayText="Производство напитков" w:value="Производство напитков"/>
                <w:listItem w:displayText="Производство продуктов питания" w:value="Производство продуктов питания"/>
                <w:listItem w:displayText="Производство строительных материалов" w:value="Производство строительных материалов"/>
                <w:listItem w:displayText="Растениеводство" w:value="Растениеводство"/>
                <w:listItem w:displayText="Строительные услуги" w:value="Строительные услуги"/>
                <w:listItem w:displayText="Транспортные и логистические услуги" w:value="Транспортные и логистические услуги"/>
                <w:listItem w:displayText="Услуги в области здравоохранения и салонный бизнес" w:value="Услуги в области здравоохранения и салонный бизнес"/>
                <w:listItem w:displayText="Финансирование, лизинг, страхование и прочие брокерские услуги" w:value="Финансирование, лизинг, страхование и прочие брокерские услуги"/>
                <w:listItem w:displayText="Другая (укажите)" w:value="Другая (укажите)"/>
              </w:dropDownList>
            </w:sdtPr>
            <w:sdtEndPr/>
            <w:sdtContent>
              <w:p w:rsidR="0097734A" w:rsidRDefault="0097734A" w:rsidP="0097734A">
                <w:pPr>
                  <w:rPr>
                    <w:rFonts w:asciiTheme="majorHAnsi" w:hAnsiTheme="majorHAnsi"/>
                    <w:sz w:val="22"/>
                    <w:szCs w:val="22"/>
                  </w:rPr>
                </w:pPr>
                <w:r w:rsidRPr="000629F4">
                  <w:rPr>
                    <w:rStyle w:val="a9"/>
                    <w:sz w:val="22"/>
                  </w:rPr>
                  <w:t>Выберите элемент.</w:t>
                </w:r>
              </w:p>
            </w:sdtContent>
          </w:sdt>
          <w:p w:rsidR="0097734A" w:rsidRPr="00ED549F" w:rsidRDefault="0097734A" w:rsidP="0097734A">
            <w:pPr>
              <w:rPr>
                <w:rFonts w:asciiTheme="majorHAnsi" w:hAnsiTheme="majorHAnsi"/>
                <w:i/>
                <w:sz w:val="22"/>
                <w:szCs w:val="22"/>
              </w:rPr>
            </w:pPr>
            <w:r w:rsidRPr="00ED549F">
              <w:rPr>
                <w:rFonts w:asciiTheme="majorHAnsi" w:hAnsiTheme="majorHAnsi"/>
                <w:i/>
                <w:color w:val="7F7F7F" w:themeColor="text1" w:themeTint="80"/>
                <w:sz w:val="22"/>
                <w:szCs w:val="22"/>
              </w:rPr>
              <w:t>Выберите отрасль из выпадающего списка</w:t>
            </w:r>
          </w:p>
        </w:tc>
      </w:tr>
      <w:tr w:rsidR="0097734A" w:rsidRPr="0083234E" w:rsidTr="00C45278">
        <w:trPr>
          <w:trHeight w:val="618"/>
        </w:trPr>
        <w:tc>
          <w:tcPr>
            <w:tcW w:w="1397" w:type="pct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97734A" w:rsidRPr="00B44D49" w:rsidRDefault="0097734A" w:rsidP="0097734A">
            <w:pPr>
              <w:rPr>
                <w:rFonts w:asciiTheme="majorHAnsi" w:hAnsiTheme="majorHAnsi"/>
                <w:b/>
                <w:caps/>
                <w:sz w:val="24"/>
                <w:szCs w:val="22"/>
              </w:rPr>
            </w:pPr>
            <w:r>
              <w:rPr>
                <w:rFonts w:asciiTheme="majorHAnsi" w:hAnsiTheme="majorHAnsi"/>
                <w:b/>
                <w:caps/>
                <w:sz w:val="24"/>
                <w:szCs w:val="22"/>
              </w:rPr>
              <w:t>ЕСЛИ ДРУГАЯ ОТРАСЛЬ</w:t>
            </w:r>
          </w:p>
        </w:tc>
        <w:sdt>
          <w:sdtPr>
            <w:rPr>
              <w:rFonts w:asciiTheme="majorHAnsi" w:hAnsiTheme="majorHAnsi"/>
              <w:sz w:val="24"/>
              <w:szCs w:val="22"/>
            </w:rPr>
            <w:id w:val="623036449"/>
            <w:placeholder>
              <w:docPart w:val="89FEFF35E50F471BBC2A90DA587311CC"/>
            </w:placeholder>
          </w:sdtPr>
          <w:sdtEndPr/>
          <w:sdtContent>
            <w:tc>
              <w:tcPr>
                <w:tcW w:w="3603" w:type="pct"/>
                <w:gridSpan w:val="9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ED549F" w:rsidRDefault="0097734A" w:rsidP="0097734A">
                <w:pPr>
                  <w:rPr>
                    <w:rFonts w:asciiTheme="majorHAnsi" w:hAnsiTheme="majorHAnsi"/>
                    <w:i/>
                    <w:sz w:val="22"/>
                    <w:szCs w:val="22"/>
                  </w:rPr>
                </w:pP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укажите отрасль"/>
                      </w:textInput>
                    </w:ffData>
                  </w:fldChar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instrText xml:space="preserve"> FORMTEXT </w:instrText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fldChar w:fldCharType="separate"/>
                </w:r>
                <w:r w:rsidRPr="00ED549F">
                  <w:rPr>
                    <w:rFonts w:asciiTheme="majorHAnsi" w:hAnsiTheme="majorHAnsi"/>
                    <w:i/>
                    <w:noProof/>
                    <w:sz w:val="24"/>
                    <w:szCs w:val="22"/>
                  </w:rPr>
                  <w:t>укажите отрасль</w:t>
                </w:r>
                <w:r w:rsidRPr="00ED549F">
                  <w:rPr>
                    <w:rFonts w:asciiTheme="majorHAnsi" w:hAnsiTheme="majorHAnsi"/>
                    <w:i/>
                    <w:sz w:val="24"/>
                    <w:szCs w:val="22"/>
                  </w:rPr>
                  <w:fldChar w:fldCharType="end"/>
                </w:r>
              </w:p>
            </w:tc>
          </w:sdtContent>
        </w:sdt>
      </w:tr>
      <w:tr w:rsidR="0097734A" w:rsidRPr="0083234E" w:rsidTr="00C45278">
        <w:trPr>
          <w:trHeight w:val="2980"/>
        </w:trPr>
        <w:tc>
          <w:tcPr>
            <w:tcW w:w="1397" w:type="pct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97734A" w:rsidRPr="00B44D49" w:rsidRDefault="0097734A" w:rsidP="0097734A">
            <w:pPr>
              <w:rPr>
                <w:rFonts w:asciiTheme="majorHAnsi" w:hAnsiTheme="majorHAnsi"/>
                <w:b/>
                <w:caps/>
                <w:sz w:val="24"/>
                <w:szCs w:val="22"/>
              </w:rPr>
            </w:pPr>
            <w:r>
              <w:rPr>
                <w:rFonts w:asciiTheme="majorHAnsi" w:hAnsiTheme="majorHAnsi"/>
                <w:b/>
                <w:caps/>
                <w:sz w:val="24"/>
                <w:szCs w:val="22"/>
              </w:rPr>
              <w:t>КРАТКОЕ ОПИСАНИЕ ИДЕИ БИЗНЕСА</w:t>
            </w:r>
          </w:p>
        </w:tc>
        <w:sdt>
          <w:sdtPr>
            <w:rPr>
              <w:rFonts w:asciiTheme="majorHAnsi" w:hAnsiTheme="majorHAnsi"/>
              <w:sz w:val="24"/>
              <w:szCs w:val="22"/>
            </w:rPr>
            <w:id w:val="980813786"/>
            <w:placeholder>
              <w:docPart w:val="6B4748D24B2F4BE885668727F1ECB5BC"/>
            </w:placeholder>
          </w:sdtPr>
          <w:sdtEndPr/>
          <w:sdtContent>
            <w:tc>
              <w:tcPr>
                <w:tcW w:w="3603" w:type="pct"/>
                <w:gridSpan w:val="9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97734A" w:rsidRPr="000629F4" w:rsidRDefault="0097734A" w:rsidP="0097734A">
                <w:pPr>
                  <w:rPr>
                    <w:rFonts w:asciiTheme="majorHAnsi" w:hAnsiTheme="majorHAnsi"/>
                    <w:sz w:val="24"/>
                    <w:szCs w:val="22"/>
                  </w:rPr>
                </w:pPr>
                <w:r>
                  <w:rPr>
                    <w:rFonts w:asciiTheme="majorHAnsi" w:hAnsiTheme="majorHAnsi"/>
                    <w:i/>
                    <w:sz w:val="24"/>
                    <w:szCs w:val="22"/>
                    <w:highlight w:val="lightGray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не более 750 знаков"/>
                        <w:maxLength w:val="750"/>
                      </w:textInput>
                    </w:ffData>
                  </w:fldChar>
                </w:r>
                <w:r>
                  <w:rPr>
                    <w:rFonts w:asciiTheme="majorHAnsi" w:hAnsiTheme="majorHAnsi"/>
                    <w:i/>
                    <w:sz w:val="24"/>
                    <w:szCs w:val="22"/>
                    <w:highlight w:val="lightGray"/>
                  </w:rPr>
                  <w:instrText xml:space="preserve"> FORMTEXT </w:instrText>
                </w:r>
                <w:r>
                  <w:rPr>
                    <w:rFonts w:asciiTheme="majorHAnsi" w:hAnsiTheme="majorHAnsi"/>
                    <w:i/>
                    <w:sz w:val="24"/>
                    <w:szCs w:val="22"/>
                    <w:highlight w:val="lightGray"/>
                  </w:rPr>
                </w:r>
                <w:r>
                  <w:rPr>
                    <w:rFonts w:asciiTheme="majorHAnsi" w:hAnsiTheme="majorHAnsi"/>
                    <w:i/>
                    <w:sz w:val="24"/>
                    <w:szCs w:val="22"/>
                    <w:highlight w:val="lightGray"/>
                  </w:rPr>
                  <w:fldChar w:fldCharType="separate"/>
                </w:r>
                <w:r>
                  <w:rPr>
                    <w:rFonts w:asciiTheme="majorHAnsi" w:hAnsiTheme="majorHAnsi"/>
                    <w:i/>
                    <w:noProof/>
                    <w:sz w:val="24"/>
                    <w:szCs w:val="22"/>
                    <w:highlight w:val="lightGray"/>
                  </w:rPr>
                  <w:t>не более 750 знаков</w:t>
                </w:r>
                <w:r>
                  <w:rPr>
                    <w:rFonts w:asciiTheme="majorHAnsi" w:hAnsiTheme="majorHAnsi"/>
                    <w:i/>
                    <w:sz w:val="24"/>
                    <w:szCs w:val="22"/>
                    <w:highlight w:val="lightGray"/>
                  </w:rPr>
                  <w:fldChar w:fldCharType="end"/>
                </w:r>
              </w:p>
            </w:tc>
          </w:sdtContent>
        </w:sdt>
      </w:tr>
    </w:tbl>
    <w:p w:rsidR="00ED0907" w:rsidRDefault="00ED0907">
      <w:pPr>
        <w:rPr>
          <w:rFonts w:asciiTheme="minorHAnsi" w:hAnsiTheme="minorHAnsi" w:cstheme="minorHAnsi"/>
        </w:rPr>
      </w:pPr>
    </w:p>
    <w:p w:rsidR="00ED0907" w:rsidRDefault="00ED0907">
      <w:pPr>
        <w:rPr>
          <w:rFonts w:asciiTheme="minorHAnsi" w:hAnsiTheme="minorHAnsi" w:cstheme="minorHAnsi"/>
        </w:rPr>
      </w:pPr>
    </w:p>
    <w:tbl>
      <w:tblPr>
        <w:tblStyle w:val="a4"/>
        <w:tblpPr w:leftFromText="180" w:rightFromText="180" w:vertAnchor="page" w:horzAnchor="margin" w:tblpY="1452"/>
        <w:tblW w:w="4877" w:type="pct"/>
        <w:tblLayout w:type="fixed"/>
        <w:tblLook w:val="01E0" w:firstRow="1" w:lastRow="1" w:firstColumn="1" w:lastColumn="1" w:noHBand="0" w:noVBand="0"/>
      </w:tblPr>
      <w:tblGrid>
        <w:gridCol w:w="2853"/>
        <w:gridCol w:w="1759"/>
        <w:gridCol w:w="880"/>
        <w:gridCol w:w="3951"/>
        <w:gridCol w:w="761"/>
      </w:tblGrid>
      <w:tr w:rsidR="00ED0907" w:rsidRPr="00D340C4" w:rsidTr="00826405">
        <w:trPr>
          <w:trHeight w:val="227"/>
        </w:trPr>
        <w:tc>
          <w:tcPr>
            <w:tcW w:w="5000" w:type="pct"/>
            <w:gridSpan w:val="5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</w:tcPr>
          <w:p w:rsidR="00ED0907" w:rsidRPr="00D340C4" w:rsidRDefault="00ED0907" w:rsidP="00826405">
            <w:pPr>
              <w:pStyle w:val="SectionHeading"/>
              <w:rPr>
                <w:rFonts w:asciiTheme="majorHAnsi" w:hAnsiTheme="majorHAnsi"/>
                <w:b/>
                <w:sz w:val="28"/>
                <w:szCs w:val="22"/>
              </w:rPr>
            </w:pPr>
            <w:r>
              <w:rPr>
                <w:rFonts w:asciiTheme="majorHAnsi" w:hAnsiTheme="majorHAnsi"/>
                <w:b/>
                <w:sz w:val="28"/>
                <w:szCs w:val="22"/>
              </w:rPr>
              <w:t>КАК ВЫ УЗНАЛИ О ФОНДЕ ИМЕНИ ШЕЙХА ЗАЙЕДА?</w:t>
            </w:r>
          </w:p>
        </w:tc>
      </w:tr>
      <w:tr w:rsidR="00ED0907" w:rsidRPr="0083234E" w:rsidTr="00826405">
        <w:trPr>
          <w:trHeight w:val="227"/>
        </w:trPr>
        <w:tc>
          <w:tcPr>
            <w:tcW w:w="2260" w:type="pct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ED0907" w:rsidRPr="00307B28" w:rsidRDefault="00826405" w:rsidP="00826405">
            <w:pPr>
              <w:rPr>
                <w:rFonts w:asciiTheme="majorHAnsi" w:hAnsiTheme="majorHAnsi"/>
                <w:sz w:val="24"/>
                <w:szCs w:val="22"/>
              </w:rPr>
            </w:pPr>
            <w:r>
              <w:rPr>
                <w:rFonts w:asciiTheme="majorHAnsi" w:hAnsiTheme="majorHAnsi"/>
                <w:sz w:val="24"/>
                <w:szCs w:val="22"/>
              </w:rPr>
              <w:t>Пресс-релизы</w:t>
            </w:r>
          </w:p>
        </w:tc>
        <w:sdt>
          <w:sdtPr>
            <w:rPr>
              <w:rFonts w:asciiTheme="majorHAnsi" w:hAnsiTheme="majorHAnsi"/>
              <w:sz w:val="32"/>
              <w:szCs w:val="22"/>
            </w:rPr>
            <w:id w:val="1502089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1" w:type="pct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ED0907" w:rsidRPr="00307B28" w:rsidRDefault="00ED0907" w:rsidP="00826405">
                <w:pPr>
                  <w:rPr>
                    <w:rFonts w:asciiTheme="majorHAnsi" w:hAnsiTheme="majorHAnsi"/>
                    <w:sz w:val="32"/>
                    <w:szCs w:val="22"/>
                  </w:rPr>
                </w:pPr>
                <w:r w:rsidRPr="00307B28"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p>
            </w:tc>
          </w:sdtContent>
        </w:sdt>
        <w:tc>
          <w:tcPr>
            <w:tcW w:w="1936" w:type="pc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ED0907" w:rsidRPr="009F593F" w:rsidRDefault="00826405" w:rsidP="00826405">
            <w:pPr>
              <w:rPr>
                <w:rFonts w:asciiTheme="majorHAnsi" w:hAnsiTheme="majorHAnsi"/>
                <w:i/>
                <w:sz w:val="24"/>
                <w:szCs w:val="22"/>
              </w:rPr>
            </w:pPr>
            <w:r>
              <w:rPr>
                <w:rFonts w:asciiTheme="majorHAnsi" w:hAnsiTheme="majorHAnsi"/>
                <w:sz w:val="24"/>
                <w:szCs w:val="22"/>
              </w:rPr>
              <w:t>Радио</w:t>
            </w:r>
          </w:p>
        </w:tc>
        <w:sdt>
          <w:sdtPr>
            <w:rPr>
              <w:rFonts w:asciiTheme="majorHAnsi" w:hAnsiTheme="majorHAnsi"/>
              <w:sz w:val="32"/>
              <w:szCs w:val="22"/>
            </w:rPr>
            <w:id w:val="5583690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3" w:type="pct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ED0907" w:rsidRPr="00307B28" w:rsidRDefault="00ED0907" w:rsidP="00826405">
                <w:pPr>
                  <w:rPr>
                    <w:rFonts w:asciiTheme="majorHAnsi" w:hAnsiTheme="majorHAnsi"/>
                    <w:sz w:val="3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826405" w:rsidRPr="0083234E" w:rsidTr="00826405">
        <w:trPr>
          <w:trHeight w:val="227"/>
        </w:trPr>
        <w:tc>
          <w:tcPr>
            <w:tcW w:w="2260" w:type="pct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826405" w:rsidRPr="00307B28" w:rsidRDefault="00826405" w:rsidP="00826405">
            <w:pPr>
              <w:rPr>
                <w:rFonts w:asciiTheme="majorHAnsi" w:hAnsiTheme="majorHAnsi"/>
                <w:sz w:val="24"/>
                <w:szCs w:val="22"/>
              </w:rPr>
            </w:pPr>
            <w:r>
              <w:rPr>
                <w:rFonts w:asciiTheme="majorHAnsi" w:hAnsiTheme="majorHAnsi"/>
                <w:sz w:val="24"/>
                <w:szCs w:val="22"/>
              </w:rPr>
              <w:t>Конференции</w:t>
            </w:r>
          </w:p>
        </w:tc>
        <w:sdt>
          <w:sdtPr>
            <w:rPr>
              <w:rFonts w:asciiTheme="majorHAnsi" w:hAnsiTheme="majorHAnsi"/>
              <w:sz w:val="32"/>
              <w:szCs w:val="22"/>
            </w:rPr>
            <w:id w:val="1689794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1" w:type="pct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826405" w:rsidRPr="00307B28" w:rsidRDefault="00826405" w:rsidP="00826405">
                <w:pPr>
                  <w:rPr>
                    <w:rFonts w:asciiTheme="majorHAnsi" w:hAnsiTheme="majorHAnsi"/>
                    <w:sz w:val="32"/>
                    <w:szCs w:val="22"/>
                  </w:rPr>
                </w:pPr>
                <w:r w:rsidRPr="00307B28"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p>
            </w:tc>
          </w:sdtContent>
        </w:sdt>
        <w:tc>
          <w:tcPr>
            <w:tcW w:w="1936" w:type="pc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826405" w:rsidRPr="00826405" w:rsidRDefault="00826405" w:rsidP="00826405">
            <w:pPr>
              <w:rPr>
                <w:rFonts w:asciiTheme="majorHAnsi" w:hAnsiTheme="majorHAnsi"/>
                <w:sz w:val="24"/>
                <w:szCs w:val="22"/>
              </w:rPr>
            </w:pPr>
            <w:r w:rsidRPr="00826405">
              <w:rPr>
                <w:rFonts w:asciiTheme="majorHAnsi" w:hAnsiTheme="majorHAnsi"/>
                <w:sz w:val="24"/>
                <w:szCs w:val="22"/>
              </w:rPr>
              <w:t>Телевидение</w:t>
            </w:r>
          </w:p>
        </w:tc>
        <w:sdt>
          <w:sdtPr>
            <w:rPr>
              <w:rFonts w:asciiTheme="majorHAnsi" w:hAnsiTheme="majorHAnsi"/>
              <w:sz w:val="32"/>
              <w:szCs w:val="22"/>
            </w:rPr>
            <w:id w:val="8287185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3" w:type="pct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826405" w:rsidRPr="00307B28" w:rsidRDefault="00826405" w:rsidP="00826405">
                <w:pPr>
                  <w:rPr>
                    <w:rFonts w:asciiTheme="majorHAnsi" w:hAnsiTheme="majorHAnsi"/>
                    <w:sz w:val="3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826405" w:rsidRPr="0083234E" w:rsidTr="00826405">
        <w:trPr>
          <w:trHeight w:val="227"/>
        </w:trPr>
        <w:tc>
          <w:tcPr>
            <w:tcW w:w="2260" w:type="pct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826405" w:rsidRPr="007418EB" w:rsidRDefault="007418EB" w:rsidP="00826405">
            <w:pPr>
              <w:rPr>
                <w:rFonts w:asciiTheme="majorHAnsi" w:hAnsiTheme="majorHAnsi"/>
                <w:sz w:val="24"/>
                <w:szCs w:val="22"/>
              </w:rPr>
            </w:pPr>
            <w:r>
              <w:rPr>
                <w:rFonts w:asciiTheme="majorHAnsi" w:hAnsiTheme="majorHAnsi"/>
                <w:sz w:val="24"/>
                <w:szCs w:val="22"/>
                <w:lang w:val="en-US"/>
              </w:rPr>
              <w:t>Журналы</w:t>
            </w:r>
          </w:p>
        </w:tc>
        <w:sdt>
          <w:sdtPr>
            <w:rPr>
              <w:rFonts w:asciiTheme="majorHAnsi" w:hAnsiTheme="majorHAnsi"/>
              <w:sz w:val="32"/>
              <w:szCs w:val="22"/>
            </w:rPr>
            <w:id w:val="1453824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1" w:type="pct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826405" w:rsidRPr="00307B28" w:rsidRDefault="00826405" w:rsidP="00826405">
                <w:pPr>
                  <w:rPr>
                    <w:rFonts w:asciiTheme="majorHAnsi" w:hAnsiTheme="majorHAnsi"/>
                    <w:sz w:val="32"/>
                    <w:szCs w:val="22"/>
                  </w:rPr>
                </w:pPr>
                <w:r w:rsidRPr="00307B28"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p>
            </w:tc>
          </w:sdtContent>
        </w:sdt>
        <w:tc>
          <w:tcPr>
            <w:tcW w:w="1936" w:type="pc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826405" w:rsidRPr="009F593F" w:rsidRDefault="007418EB" w:rsidP="00826405">
            <w:pPr>
              <w:rPr>
                <w:rFonts w:asciiTheme="majorHAnsi" w:hAnsiTheme="majorHAnsi"/>
                <w:i/>
                <w:sz w:val="24"/>
                <w:szCs w:val="22"/>
              </w:rPr>
            </w:pPr>
            <w:r>
              <w:rPr>
                <w:rFonts w:asciiTheme="majorHAnsi" w:hAnsiTheme="majorHAnsi"/>
                <w:sz w:val="24"/>
                <w:szCs w:val="22"/>
              </w:rPr>
              <w:t>Вебсайты</w:t>
            </w:r>
          </w:p>
        </w:tc>
        <w:sdt>
          <w:sdtPr>
            <w:rPr>
              <w:rFonts w:asciiTheme="majorHAnsi" w:hAnsiTheme="majorHAnsi"/>
              <w:sz w:val="32"/>
              <w:szCs w:val="22"/>
            </w:rPr>
            <w:id w:val="360092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3" w:type="pct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826405" w:rsidRPr="00307B28" w:rsidRDefault="00826405" w:rsidP="00826405">
                <w:pPr>
                  <w:rPr>
                    <w:rFonts w:asciiTheme="majorHAnsi" w:hAnsiTheme="majorHAnsi"/>
                    <w:sz w:val="3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826405" w:rsidRPr="0083234E" w:rsidTr="00826405">
        <w:trPr>
          <w:trHeight w:val="227"/>
        </w:trPr>
        <w:tc>
          <w:tcPr>
            <w:tcW w:w="2260" w:type="pct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826405" w:rsidRPr="00307B28" w:rsidRDefault="007418EB" w:rsidP="00826405">
            <w:pPr>
              <w:rPr>
                <w:rFonts w:asciiTheme="majorHAnsi" w:hAnsiTheme="majorHAnsi"/>
                <w:sz w:val="24"/>
                <w:szCs w:val="22"/>
              </w:rPr>
            </w:pPr>
            <w:r>
              <w:rPr>
                <w:rFonts w:asciiTheme="majorHAnsi" w:hAnsiTheme="majorHAnsi"/>
                <w:sz w:val="24"/>
                <w:szCs w:val="22"/>
              </w:rPr>
              <w:t>От друзей/знакомых</w:t>
            </w:r>
          </w:p>
        </w:tc>
        <w:sdt>
          <w:sdtPr>
            <w:rPr>
              <w:rFonts w:asciiTheme="majorHAnsi" w:hAnsiTheme="majorHAnsi"/>
              <w:sz w:val="32"/>
              <w:szCs w:val="22"/>
            </w:rPr>
            <w:id w:val="-1440678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1" w:type="pct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826405" w:rsidRPr="00307B28" w:rsidRDefault="00826405" w:rsidP="00826405">
                <w:pPr>
                  <w:rPr>
                    <w:rFonts w:asciiTheme="majorHAnsi" w:hAnsiTheme="majorHAnsi"/>
                    <w:sz w:val="32"/>
                    <w:szCs w:val="22"/>
                  </w:rPr>
                </w:pPr>
                <w:r w:rsidRPr="00307B28"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p>
            </w:tc>
          </w:sdtContent>
        </w:sdt>
        <w:tc>
          <w:tcPr>
            <w:tcW w:w="1936" w:type="pc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826405" w:rsidRPr="007418EB" w:rsidRDefault="007418EB" w:rsidP="00826405">
            <w:pPr>
              <w:rPr>
                <w:rFonts w:asciiTheme="majorHAnsi" w:hAnsiTheme="majorHAnsi"/>
                <w:sz w:val="24"/>
                <w:szCs w:val="22"/>
              </w:rPr>
            </w:pPr>
            <w:r w:rsidRPr="007418EB">
              <w:rPr>
                <w:rFonts w:asciiTheme="majorHAnsi" w:hAnsiTheme="majorHAnsi"/>
                <w:sz w:val="24"/>
                <w:szCs w:val="22"/>
              </w:rPr>
              <w:t>Реклама в газете</w:t>
            </w:r>
          </w:p>
        </w:tc>
        <w:sdt>
          <w:sdtPr>
            <w:rPr>
              <w:rFonts w:asciiTheme="majorHAnsi" w:hAnsiTheme="majorHAnsi"/>
              <w:sz w:val="32"/>
              <w:szCs w:val="22"/>
            </w:rPr>
            <w:id w:val="-14560097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3" w:type="pct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826405" w:rsidRPr="00307B28" w:rsidRDefault="00826405" w:rsidP="00826405">
                <w:pPr>
                  <w:rPr>
                    <w:rFonts w:asciiTheme="majorHAnsi" w:hAnsiTheme="majorHAnsi"/>
                    <w:sz w:val="3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826405" w:rsidRPr="0083234E" w:rsidTr="00826405">
        <w:trPr>
          <w:trHeight w:val="227"/>
        </w:trPr>
        <w:tc>
          <w:tcPr>
            <w:tcW w:w="2260" w:type="pct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826405" w:rsidRPr="00307B28" w:rsidRDefault="007418EB" w:rsidP="00826405">
            <w:pPr>
              <w:rPr>
                <w:rFonts w:asciiTheme="majorHAnsi" w:hAnsiTheme="majorHAnsi"/>
                <w:sz w:val="24"/>
                <w:szCs w:val="22"/>
              </w:rPr>
            </w:pPr>
            <w:r>
              <w:rPr>
                <w:rFonts w:asciiTheme="majorHAnsi" w:hAnsiTheme="majorHAnsi"/>
                <w:sz w:val="24"/>
                <w:szCs w:val="22"/>
              </w:rPr>
              <w:t>Наружная реклама</w:t>
            </w:r>
          </w:p>
        </w:tc>
        <w:sdt>
          <w:sdtPr>
            <w:rPr>
              <w:rFonts w:asciiTheme="majorHAnsi" w:hAnsiTheme="majorHAnsi"/>
              <w:sz w:val="32"/>
              <w:szCs w:val="22"/>
            </w:rPr>
            <w:id w:val="820320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1" w:type="pct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826405" w:rsidRPr="00307B28" w:rsidRDefault="00826405" w:rsidP="00826405">
                <w:pPr>
                  <w:rPr>
                    <w:rFonts w:asciiTheme="majorHAnsi" w:hAnsiTheme="majorHAnsi"/>
                    <w:sz w:val="32"/>
                    <w:szCs w:val="22"/>
                  </w:rPr>
                </w:pPr>
                <w:r w:rsidRPr="00307B28"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p>
            </w:tc>
          </w:sdtContent>
        </w:sdt>
        <w:tc>
          <w:tcPr>
            <w:tcW w:w="1936" w:type="pc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826405" w:rsidRPr="007418EB" w:rsidRDefault="007418EB" w:rsidP="00826405">
            <w:pPr>
              <w:rPr>
                <w:rFonts w:asciiTheme="majorHAnsi" w:hAnsiTheme="majorHAnsi"/>
                <w:sz w:val="24"/>
                <w:szCs w:val="22"/>
              </w:rPr>
            </w:pPr>
            <w:r w:rsidRPr="007418EB">
              <w:rPr>
                <w:rFonts w:asciiTheme="majorHAnsi" w:hAnsiTheme="majorHAnsi"/>
                <w:sz w:val="24"/>
                <w:szCs w:val="22"/>
              </w:rPr>
              <w:t>Мероприяти</w:t>
            </w:r>
            <w:r>
              <w:rPr>
                <w:rFonts w:asciiTheme="majorHAnsi" w:hAnsiTheme="majorHAnsi"/>
                <w:sz w:val="24"/>
                <w:szCs w:val="22"/>
              </w:rPr>
              <w:t>я Фонда</w:t>
            </w:r>
          </w:p>
        </w:tc>
        <w:sdt>
          <w:sdtPr>
            <w:rPr>
              <w:rFonts w:asciiTheme="majorHAnsi" w:hAnsiTheme="majorHAnsi"/>
              <w:sz w:val="32"/>
              <w:szCs w:val="22"/>
            </w:rPr>
            <w:id w:val="-1052078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3" w:type="pct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826405" w:rsidRPr="00307B28" w:rsidRDefault="00826405" w:rsidP="00826405">
                <w:pPr>
                  <w:rPr>
                    <w:rFonts w:asciiTheme="majorHAnsi" w:hAnsiTheme="majorHAnsi"/>
                    <w:sz w:val="3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826405" w:rsidRPr="0083234E" w:rsidTr="00826405">
        <w:trPr>
          <w:trHeight w:val="227"/>
        </w:trPr>
        <w:tc>
          <w:tcPr>
            <w:tcW w:w="2260" w:type="pct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826405" w:rsidRPr="00307B28" w:rsidRDefault="007418EB" w:rsidP="00826405">
            <w:pPr>
              <w:rPr>
                <w:rFonts w:asciiTheme="majorHAnsi" w:hAnsiTheme="majorHAnsi"/>
                <w:sz w:val="24"/>
                <w:szCs w:val="22"/>
              </w:rPr>
            </w:pPr>
            <w:r>
              <w:rPr>
                <w:rFonts w:asciiTheme="majorHAnsi" w:hAnsiTheme="majorHAnsi"/>
                <w:sz w:val="24"/>
                <w:szCs w:val="22"/>
              </w:rPr>
              <w:t>Соцсети</w:t>
            </w:r>
          </w:p>
        </w:tc>
        <w:sdt>
          <w:sdtPr>
            <w:rPr>
              <w:rFonts w:asciiTheme="majorHAnsi" w:hAnsiTheme="majorHAnsi"/>
              <w:sz w:val="32"/>
              <w:szCs w:val="22"/>
            </w:rPr>
            <w:id w:val="-520322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1" w:type="pct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826405" w:rsidRPr="00307B28" w:rsidRDefault="00826405" w:rsidP="00826405">
                <w:pPr>
                  <w:rPr>
                    <w:rFonts w:asciiTheme="majorHAnsi" w:hAnsiTheme="majorHAnsi"/>
                    <w:sz w:val="32"/>
                    <w:szCs w:val="22"/>
                  </w:rPr>
                </w:pPr>
                <w:r w:rsidRPr="00307B28"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p>
            </w:tc>
          </w:sdtContent>
        </w:sdt>
        <w:tc>
          <w:tcPr>
            <w:tcW w:w="1936" w:type="pc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826405" w:rsidRDefault="007418EB" w:rsidP="00826405">
            <w:pPr>
              <w:rPr>
                <w:rFonts w:asciiTheme="majorHAnsi" w:hAnsiTheme="majorHAnsi"/>
                <w:sz w:val="24"/>
                <w:szCs w:val="22"/>
              </w:rPr>
            </w:pPr>
            <w:r>
              <w:rPr>
                <w:rFonts w:asciiTheme="majorHAnsi" w:hAnsiTheme="majorHAnsi"/>
                <w:sz w:val="24"/>
                <w:szCs w:val="22"/>
              </w:rPr>
              <w:t>Другое</w:t>
            </w:r>
          </w:p>
          <w:sdt>
            <w:sdtPr>
              <w:rPr>
                <w:rFonts w:asciiTheme="majorHAnsi" w:hAnsiTheme="majorHAnsi"/>
                <w:sz w:val="24"/>
                <w:szCs w:val="22"/>
              </w:rPr>
              <w:id w:val="867953046"/>
              <w:placeholder>
                <w:docPart w:val="4743A3BE073143569634C8BAC5916AD3"/>
              </w:placeholder>
            </w:sdtPr>
            <w:sdtEndPr/>
            <w:sdtContent>
              <w:p w:rsidR="007418EB" w:rsidRPr="009F593F" w:rsidRDefault="007418EB" w:rsidP="00826405">
                <w:pPr>
                  <w:rPr>
                    <w:rFonts w:asciiTheme="majorHAnsi" w:hAnsiTheme="majorHAnsi"/>
                    <w:i/>
                    <w:sz w:val="24"/>
                    <w:szCs w:val="22"/>
                  </w:rPr>
                </w:pP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(укажите)"/>
                      </w:textInput>
                    </w:ffData>
                  </w:fldCha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instrText xml:space="preserve"> FORMTEXT </w:instrTex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separate"/>
                </w:r>
                <w:r>
                  <w:rPr>
                    <w:rFonts w:asciiTheme="majorHAnsi" w:hAnsiTheme="majorHAnsi"/>
                    <w:noProof/>
                    <w:sz w:val="24"/>
                    <w:szCs w:val="22"/>
                  </w:rPr>
                  <w:t>(укажите)</w:t>
                </w:r>
                <w:r>
                  <w:rPr>
                    <w:rFonts w:asciiTheme="majorHAnsi" w:hAnsiTheme="majorHAnsi"/>
                    <w:sz w:val="24"/>
                    <w:szCs w:val="22"/>
                  </w:rPr>
                  <w:fldChar w:fldCharType="end"/>
                </w:r>
              </w:p>
            </w:sdtContent>
          </w:sdt>
        </w:tc>
        <w:sdt>
          <w:sdtPr>
            <w:rPr>
              <w:rFonts w:asciiTheme="majorHAnsi" w:hAnsiTheme="majorHAnsi"/>
              <w:sz w:val="32"/>
              <w:szCs w:val="22"/>
            </w:rPr>
            <w:id w:val="2022200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3" w:type="pct"/>
                <w:tcBorders>
                  <w:top w:val="single" w:sz="2" w:space="0" w:color="999999"/>
                  <w:left w:val="single" w:sz="2" w:space="0" w:color="999999"/>
                  <w:bottom w:val="single" w:sz="2" w:space="0" w:color="999999"/>
                  <w:right w:val="single" w:sz="2" w:space="0" w:color="999999"/>
                </w:tcBorders>
                <w:vAlign w:val="center"/>
              </w:tcPr>
              <w:p w:rsidR="00826405" w:rsidRPr="00307B28" w:rsidRDefault="00826405" w:rsidP="00826405">
                <w:pPr>
                  <w:rPr>
                    <w:rFonts w:asciiTheme="majorHAnsi" w:hAnsiTheme="majorHAnsi"/>
                    <w:sz w:val="3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ED0907" w:rsidRPr="00D340C4" w:rsidTr="00826405">
        <w:trPr>
          <w:trHeight w:val="227"/>
        </w:trPr>
        <w:tc>
          <w:tcPr>
            <w:tcW w:w="5000" w:type="pct"/>
            <w:gridSpan w:val="5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</w:tcPr>
          <w:p w:rsidR="00ED0907" w:rsidRPr="00212913" w:rsidRDefault="007418EB" w:rsidP="00826405">
            <w:pPr>
              <w:pStyle w:val="SectionHeading"/>
              <w:rPr>
                <w:rFonts w:asciiTheme="majorHAnsi" w:hAnsiTheme="majorHAnsi"/>
                <w:i/>
                <w:caps w:val="0"/>
                <w:sz w:val="28"/>
                <w:szCs w:val="22"/>
              </w:rPr>
            </w:pPr>
            <w:r>
              <w:rPr>
                <w:rFonts w:asciiTheme="majorHAnsi" w:hAnsiTheme="majorHAnsi"/>
                <w:b/>
                <w:sz w:val="28"/>
                <w:szCs w:val="22"/>
              </w:rPr>
              <w:t>СОГЛАСИЕ ЗАЯВИТЕЛЯ</w:t>
            </w:r>
          </w:p>
        </w:tc>
      </w:tr>
      <w:tr w:rsidR="002F43AF" w:rsidRPr="0083234E" w:rsidTr="002F43AF">
        <w:trPr>
          <w:trHeight w:val="227"/>
        </w:trPr>
        <w:tc>
          <w:tcPr>
            <w:tcW w:w="5000" w:type="pct"/>
            <w:gridSpan w:val="5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2F43AF" w:rsidRPr="00C45278" w:rsidRDefault="002F43AF" w:rsidP="00826405">
            <w:pPr>
              <w:rPr>
                <w:rFonts w:asciiTheme="majorHAnsi" w:hAnsiTheme="majorHAnsi"/>
                <w:i/>
                <w:sz w:val="32"/>
                <w:szCs w:val="22"/>
              </w:rPr>
            </w:pPr>
            <w:r w:rsidRPr="00C45278">
              <w:rPr>
                <w:rFonts w:asciiTheme="majorHAnsi" w:hAnsiTheme="majorHAnsi"/>
                <w:i/>
                <w:sz w:val="32"/>
                <w:szCs w:val="22"/>
              </w:rPr>
              <w:t>Я, нижеподписавшийся заявитель, настоящим даю свое согласие и подтверждаю нижеследующее:</w:t>
            </w:r>
          </w:p>
        </w:tc>
      </w:tr>
      <w:tr w:rsidR="002F43AF" w:rsidRPr="0083234E" w:rsidTr="000E3A85">
        <w:trPr>
          <w:trHeight w:val="227"/>
        </w:trPr>
        <w:tc>
          <w:tcPr>
            <w:tcW w:w="5000" w:type="pct"/>
            <w:gridSpan w:val="5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2F43AF" w:rsidRPr="00DE6CB9" w:rsidRDefault="002F43AF" w:rsidP="002F43AF">
            <w:pPr>
              <w:pStyle w:val="ac"/>
              <w:numPr>
                <w:ilvl w:val="0"/>
                <w:numId w:val="5"/>
              </w:numPr>
              <w:tabs>
                <w:tab w:val="left" w:pos="714"/>
              </w:tabs>
              <w:ind w:left="289" w:firstLine="0"/>
              <w:rPr>
                <w:rFonts w:asciiTheme="majorHAnsi" w:hAnsiTheme="majorHAnsi" w:cstheme="minorHAnsi"/>
                <w:sz w:val="28"/>
                <w:szCs w:val="28"/>
              </w:rPr>
            </w:pPr>
            <w:r w:rsidRPr="00DE6CB9">
              <w:rPr>
                <w:rFonts w:asciiTheme="majorHAnsi" w:hAnsiTheme="majorHAnsi" w:cs="Times New Roman"/>
                <w:sz w:val="28"/>
                <w:szCs w:val="28"/>
              </w:rPr>
              <w:t>ООО «Фонд имени Шейха Зайеда»</w:t>
            </w:r>
            <w:r>
              <w:rPr>
                <w:rFonts w:asciiTheme="majorHAnsi" w:hAnsiTheme="majorHAnsi" w:cs="Times New Roman"/>
                <w:sz w:val="28"/>
                <w:szCs w:val="28"/>
              </w:rPr>
              <w:t xml:space="preserve"> (далее – Фонд)</w:t>
            </w:r>
            <w:r w:rsidRPr="00DE6CB9">
              <w:rPr>
                <w:rFonts w:asciiTheme="majorHAnsi" w:hAnsiTheme="majorHAnsi" w:cs="Times New Roman"/>
                <w:sz w:val="28"/>
                <w:szCs w:val="28"/>
              </w:rPr>
              <w:t xml:space="preserve"> имеет право отклонить это заявление по своему собственному усмотрению в любое время без объяснения причин отказа.</w:t>
            </w:r>
          </w:p>
        </w:tc>
      </w:tr>
      <w:tr w:rsidR="002F43AF" w:rsidRPr="0083234E" w:rsidTr="000E3A85">
        <w:trPr>
          <w:trHeight w:val="227"/>
        </w:trPr>
        <w:tc>
          <w:tcPr>
            <w:tcW w:w="5000" w:type="pct"/>
            <w:gridSpan w:val="5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2F43AF" w:rsidRPr="00DE6CB9" w:rsidRDefault="002F43AF" w:rsidP="002F43AF">
            <w:pPr>
              <w:pStyle w:val="ac"/>
              <w:numPr>
                <w:ilvl w:val="0"/>
                <w:numId w:val="5"/>
              </w:numPr>
              <w:tabs>
                <w:tab w:val="left" w:pos="714"/>
              </w:tabs>
              <w:ind w:left="289" w:firstLine="0"/>
              <w:rPr>
                <w:rFonts w:asciiTheme="majorHAnsi" w:hAnsiTheme="majorHAnsi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Несвоевременное или неполное предоставление мною документов, запрошенных Фондом, даёт Фонду право отклонить настоящее заявление</w:t>
            </w:r>
            <w:r w:rsidRPr="00DE6CB9">
              <w:rPr>
                <w:rFonts w:asciiTheme="majorHAnsi" w:hAnsiTheme="majorHAnsi" w:cs="Times New Roman"/>
                <w:sz w:val="28"/>
                <w:szCs w:val="28"/>
              </w:rPr>
              <w:t>.</w:t>
            </w:r>
          </w:p>
        </w:tc>
      </w:tr>
      <w:tr w:rsidR="002F43AF" w:rsidRPr="0083234E" w:rsidTr="000E3A85">
        <w:trPr>
          <w:trHeight w:val="227"/>
        </w:trPr>
        <w:tc>
          <w:tcPr>
            <w:tcW w:w="5000" w:type="pct"/>
            <w:gridSpan w:val="5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2F43AF" w:rsidRPr="00DE6CB9" w:rsidRDefault="002F43AF" w:rsidP="002F43AF">
            <w:pPr>
              <w:pStyle w:val="ac"/>
              <w:numPr>
                <w:ilvl w:val="0"/>
                <w:numId w:val="5"/>
              </w:numPr>
              <w:tabs>
                <w:tab w:val="left" w:pos="714"/>
              </w:tabs>
              <w:ind w:left="289" w:firstLine="0"/>
              <w:rPr>
                <w:rFonts w:asciiTheme="majorHAnsi" w:hAnsiTheme="majorHAnsi" w:cs="Times New Roman"/>
                <w:sz w:val="28"/>
                <w:szCs w:val="28"/>
              </w:rPr>
            </w:pPr>
            <w:r w:rsidRPr="00DE6CB9">
              <w:rPr>
                <w:rFonts w:asciiTheme="majorHAnsi" w:hAnsiTheme="majorHAnsi" w:cs="Times New Roman"/>
                <w:sz w:val="28"/>
                <w:szCs w:val="28"/>
              </w:rPr>
              <w:t xml:space="preserve">Вся информация и документы, предоставленные </w:t>
            </w:r>
            <w:r>
              <w:rPr>
                <w:rFonts w:asciiTheme="majorHAnsi" w:hAnsiTheme="majorHAnsi" w:cs="Times New Roman"/>
                <w:sz w:val="28"/>
                <w:szCs w:val="28"/>
              </w:rPr>
              <w:t>Фонду с настоящим заявлением</w:t>
            </w:r>
            <w:r w:rsidRPr="00DE6CB9">
              <w:rPr>
                <w:rFonts w:asciiTheme="majorHAnsi" w:hAnsiTheme="majorHAnsi" w:cs="Times New Roman"/>
                <w:sz w:val="28"/>
                <w:szCs w:val="28"/>
              </w:rPr>
              <w:t>, являются правильными и точными.</w:t>
            </w:r>
          </w:p>
        </w:tc>
      </w:tr>
      <w:tr w:rsidR="00664FA9" w:rsidRPr="0083234E" w:rsidTr="0008799C">
        <w:trPr>
          <w:trHeight w:val="227"/>
        </w:trPr>
        <w:tc>
          <w:tcPr>
            <w:tcW w:w="5000" w:type="pct"/>
            <w:gridSpan w:val="5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664FA9" w:rsidRDefault="00664FA9" w:rsidP="00664FA9">
            <w:pPr>
              <w:pStyle w:val="ac"/>
              <w:numPr>
                <w:ilvl w:val="0"/>
                <w:numId w:val="5"/>
              </w:numPr>
              <w:tabs>
                <w:tab w:val="left" w:pos="714"/>
              </w:tabs>
              <w:ind w:left="289" w:firstLine="0"/>
              <w:rPr>
                <w:rFonts w:asciiTheme="majorHAnsi" w:hAnsiTheme="majorHAnsi" w:cs="Times New Roman"/>
                <w:sz w:val="28"/>
                <w:szCs w:val="28"/>
              </w:rPr>
            </w:pPr>
            <w:r w:rsidRPr="00DE6CB9">
              <w:rPr>
                <w:rFonts w:asciiTheme="majorHAnsi" w:hAnsiTheme="majorHAnsi" w:cs="Times New Roman"/>
                <w:sz w:val="28"/>
                <w:szCs w:val="28"/>
              </w:rPr>
              <w:t>ООО «Фонд имени Шейха Зайеда» имеет полное право на обработку персональных данных указанных в этом заявлении, включая: сбор, запись, систематизацию, накопления, хранение, уточнение, использование, передачу (распространение, предоставления доступа), удаление, уничтожение персональных данных.</w:t>
            </w:r>
          </w:p>
          <w:p w:rsidR="00664FA9" w:rsidRPr="00DE6CB9" w:rsidRDefault="00664FA9" w:rsidP="00664FA9">
            <w:pPr>
              <w:pStyle w:val="ac"/>
              <w:tabs>
                <w:tab w:val="left" w:pos="714"/>
              </w:tabs>
              <w:ind w:left="289"/>
              <w:rPr>
                <w:rFonts w:asciiTheme="majorHAnsi" w:hAnsiTheme="majorHAnsi" w:cs="Times New Roman"/>
                <w:sz w:val="28"/>
                <w:szCs w:val="28"/>
              </w:rPr>
            </w:pPr>
            <w:r w:rsidRPr="002A0577">
              <w:rPr>
                <w:rFonts w:asciiTheme="majorHAnsi" w:hAnsiTheme="majorHAnsi" w:cs="Times New Roman"/>
                <w:sz w:val="28"/>
                <w:szCs w:val="28"/>
              </w:rPr>
              <w:t>Указанные данные обрабатываются с целью оценки общего соответствия заявителя критериям отбора заявки для дальнейшего консультирования.</w:t>
            </w:r>
          </w:p>
        </w:tc>
      </w:tr>
      <w:tr w:rsidR="00664FA9" w:rsidRPr="0083234E" w:rsidTr="0008799C">
        <w:trPr>
          <w:trHeight w:val="227"/>
        </w:trPr>
        <w:tc>
          <w:tcPr>
            <w:tcW w:w="5000" w:type="pct"/>
            <w:gridSpan w:val="5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664FA9" w:rsidRPr="00DE6CB9" w:rsidRDefault="00664FA9" w:rsidP="00664FA9">
            <w:pPr>
              <w:pStyle w:val="ac"/>
              <w:numPr>
                <w:ilvl w:val="0"/>
                <w:numId w:val="5"/>
              </w:numPr>
              <w:tabs>
                <w:tab w:val="left" w:pos="714"/>
              </w:tabs>
              <w:ind w:left="289" w:firstLine="0"/>
              <w:rPr>
                <w:rFonts w:asciiTheme="majorHAnsi" w:hAnsiTheme="majorHAnsi" w:cs="Times New Roman"/>
                <w:sz w:val="28"/>
                <w:szCs w:val="28"/>
              </w:rPr>
            </w:pPr>
            <w:r w:rsidRPr="00DE6CB9">
              <w:rPr>
                <w:rFonts w:asciiTheme="majorHAnsi" w:hAnsiTheme="majorHAnsi" w:cs="Times New Roman"/>
                <w:sz w:val="28"/>
                <w:szCs w:val="28"/>
              </w:rPr>
              <w:t>Я подтверждаю, что прочитал и понял все вышеупомянутые условия ООО «Фонд имени Шейха Зайеда» и буду соблюдать все эти условия.</w:t>
            </w:r>
          </w:p>
        </w:tc>
      </w:tr>
      <w:tr w:rsidR="00664FA9" w:rsidRPr="0083234E" w:rsidTr="0008799C">
        <w:trPr>
          <w:trHeight w:val="618"/>
        </w:trPr>
        <w:tc>
          <w:tcPr>
            <w:tcW w:w="1398" w:type="pc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664FA9" w:rsidRPr="00B44D49" w:rsidRDefault="00664FA9" w:rsidP="00664FA9">
            <w:pPr>
              <w:rPr>
                <w:rFonts w:asciiTheme="majorHAnsi" w:hAnsiTheme="majorHAnsi"/>
                <w:b/>
                <w:caps/>
                <w:sz w:val="24"/>
                <w:szCs w:val="22"/>
              </w:rPr>
            </w:pPr>
            <w:r>
              <w:rPr>
                <w:rFonts w:asciiTheme="majorHAnsi" w:hAnsiTheme="majorHAnsi"/>
                <w:b/>
                <w:caps/>
                <w:sz w:val="24"/>
                <w:szCs w:val="22"/>
              </w:rPr>
              <w:t>ПОДПИСЬ ЗАЯВИТЕЛЯ:</w:t>
            </w:r>
          </w:p>
        </w:tc>
        <w:tc>
          <w:tcPr>
            <w:tcW w:w="3602" w:type="pct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664FA9" w:rsidRDefault="00664FA9" w:rsidP="00664FA9">
            <w:pPr>
              <w:rPr>
                <w:rFonts w:asciiTheme="majorHAnsi" w:hAnsiTheme="majorHAnsi"/>
                <w:sz w:val="22"/>
                <w:szCs w:val="22"/>
                <w:u w:val="single"/>
              </w:rPr>
            </w:pPr>
          </w:p>
          <w:p w:rsidR="00664FA9" w:rsidRPr="002A0577" w:rsidRDefault="00664FA9" w:rsidP="00664FA9">
            <w:pPr>
              <w:rPr>
                <w:rFonts w:asciiTheme="majorHAnsi" w:hAnsiTheme="majorHAnsi"/>
                <w:sz w:val="22"/>
                <w:szCs w:val="22"/>
                <w:u w:val="single"/>
              </w:rPr>
            </w:pPr>
            <w:r w:rsidRPr="002A0577">
              <w:rPr>
                <w:rFonts w:asciiTheme="majorHAnsi" w:hAnsiTheme="majorHAnsi"/>
                <w:sz w:val="22"/>
                <w:szCs w:val="22"/>
                <w:u w:val="single"/>
              </w:rPr>
              <w:t>________________________________________</w:t>
            </w:r>
          </w:p>
        </w:tc>
      </w:tr>
      <w:tr w:rsidR="00664FA9" w:rsidRPr="0083234E" w:rsidTr="0008799C">
        <w:trPr>
          <w:trHeight w:val="618"/>
        </w:trPr>
        <w:tc>
          <w:tcPr>
            <w:tcW w:w="1398" w:type="pc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664FA9" w:rsidRPr="00B44D49" w:rsidRDefault="00664FA9" w:rsidP="00664FA9">
            <w:pPr>
              <w:rPr>
                <w:rFonts w:asciiTheme="majorHAnsi" w:hAnsiTheme="majorHAnsi"/>
                <w:b/>
                <w:caps/>
                <w:sz w:val="24"/>
                <w:szCs w:val="22"/>
              </w:rPr>
            </w:pPr>
            <w:r>
              <w:rPr>
                <w:rFonts w:asciiTheme="majorHAnsi" w:hAnsiTheme="majorHAnsi"/>
                <w:b/>
                <w:caps/>
                <w:sz w:val="24"/>
                <w:szCs w:val="22"/>
              </w:rPr>
              <w:t>ДАТА ПОДПИСАНИЯ:</w:t>
            </w:r>
          </w:p>
        </w:tc>
        <w:tc>
          <w:tcPr>
            <w:tcW w:w="3602" w:type="pct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664FA9" w:rsidRPr="009F593F" w:rsidRDefault="00664FA9" w:rsidP="00664FA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/>
            </w:r>
            <w:r>
              <w:rPr>
                <w:rFonts w:asciiTheme="majorHAnsi" w:hAnsiTheme="majorHAnsi"/>
                <w:sz w:val="22"/>
                <w:szCs w:val="22"/>
              </w:rPr>
              <w:instrText xml:space="preserve"> TIME \@ "dd.MM.yyyy" </w:instrText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 w:rsidR="007B4304">
              <w:rPr>
                <w:rFonts w:asciiTheme="majorHAnsi" w:hAnsiTheme="majorHAnsi"/>
                <w:noProof/>
                <w:sz w:val="22"/>
                <w:szCs w:val="22"/>
              </w:rPr>
              <w:t>25.05.2018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</w:p>
        </w:tc>
      </w:tr>
    </w:tbl>
    <w:p w:rsidR="002F43AF" w:rsidRDefault="002F43AF">
      <w:pPr>
        <w:rPr>
          <w:rFonts w:asciiTheme="minorHAnsi" w:hAnsiTheme="minorHAnsi" w:cstheme="minorHAnsi"/>
        </w:rPr>
      </w:pPr>
    </w:p>
    <w:p w:rsidR="0097734A" w:rsidRDefault="0097734A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p w:rsidR="001C7959" w:rsidRDefault="001C7959">
      <w:pPr>
        <w:rPr>
          <w:rFonts w:asciiTheme="minorHAnsi" w:hAnsiTheme="minorHAnsi" w:cstheme="minorHAnsi"/>
          <w:lang w:val="en-US"/>
        </w:rPr>
      </w:pPr>
    </w:p>
    <w:p w:rsidR="0097734A" w:rsidRPr="0097734A" w:rsidRDefault="0097734A" w:rsidP="0097734A">
      <w:pPr>
        <w:jc w:val="center"/>
        <w:rPr>
          <w:rFonts w:asciiTheme="minorHAnsi" w:hAnsiTheme="minorHAnsi" w:cstheme="minorHAnsi"/>
        </w:rPr>
      </w:pPr>
      <w:r>
        <w:rPr>
          <w:rFonts w:asciiTheme="majorHAnsi" w:hAnsiTheme="majorHAnsi" w:cstheme="minorHAnsi"/>
          <w:b/>
          <w:sz w:val="28"/>
          <w:szCs w:val="28"/>
        </w:rPr>
        <w:t>СПИСОК СОПРОВОДИТЕЛЬНЫХ ДОКУМЕНТОВ К ФОРМЕ РЕГИСТРАЦИИ</w:t>
      </w:r>
    </w:p>
    <w:p w:rsidR="0097734A" w:rsidRPr="0097734A" w:rsidRDefault="0097734A">
      <w:pPr>
        <w:rPr>
          <w:rFonts w:asciiTheme="minorHAnsi" w:hAnsiTheme="minorHAnsi" w:cstheme="minorHAnsi"/>
        </w:rPr>
      </w:pPr>
    </w:p>
    <w:tbl>
      <w:tblPr>
        <w:tblStyle w:val="a4"/>
        <w:tblpPr w:leftFromText="180" w:rightFromText="180" w:vertAnchor="page" w:horzAnchor="margin" w:tblpY="2439"/>
        <w:tblW w:w="4877" w:type="pct"/>
        <w:tblLayout w:type="fixed"/>
        <w:tblLook w:val="01E0" w:firstRow="1" w:lastRow="1" w:firstColumn="1" w:lastColumn="1" w:noHBand="0" w:noVBand="0"/>
      </w:tblPr>
      <w:tblGrid>
        <w:gridCol w:w="10204"/>
      </w:tblGrid>
      <w:tr w:rsidR="0097734A" w:rsidRPr="002A0577" w:rsidTr="0097734A">
        <w:trPr>
          <w:trHeight w:val="227"/>
        </w:trPr>
        <w:tc>
          <w:tcPr>
            <w:tcW w:w="5000" w:type="pc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</w:tcPr>
          <w:p w:rsidR="0097734A" w:rsidRPr="002A0577" w:rsidRDefault="0097734A" w:rsidP="0097734A">
            <w:pPr>
              <w:pStyle w:val="SectionHeading"/>
              <w:rPr>
                <w:rFonts w:asciiTheme="majorHAnsi" w:hAnsiTheme="majorHAnsi"/>
                <w:b/>
                <w:i/>
                <w:caps w:val="0"/>
                <w:sz w:val="28"/>
                <w:szCs w:val="22"/>
              </w:rPr>
            </w:pPr>
            <w:r w:rsidRPr="002A0577">
              <w:rPr>
                <w:rFonts w:asciiTheme="majorHAnsi" w:hAnsiTheme="majorHAnsi" w:cstheme="minorHAnsi"/>
                <w:b/>
                <w:sz w:val="28"/>
                <w:szCs w:val="28"/>
              </w:rPr>
              <w:t>Для обработки заявки необходимы следующие документы:</w:t>
            </w:r>
          </w:p>
        </w:tc>
      </w:tr>
      <w:tr w:rsidR="0097734A" w:rsidRPr="00DE6CB9" w:rsidTr="0097734A">
        <w:trPr>
          <w:trHeight w:val="227"/>
        </w:trPr>
        <w:tc>
          <w:tcPr>
            <w:tcW w:w="5000" w:type="pc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97734A" w:rsidRPr="00DE6CB9" w:rsidRDefault="0097734A" w:rsidP="0097734A">
            <w:pPr>
              <w:pStyle w:val="ac"/>
              <w:numPr>
                <w:ilvl w:val="0"/>
                <w:numId w:val="8"/>
              </w:numPr>
              <w:tabs>
                <w:tab w:val="left" w:pos="714"/>
              </w:tabs>
              <w:ind w:left="289" w:firstLine="0"/>
              <w:rPr>
                <w:rFonts w:asciiTheme="majorHAnsi" w:hAnsiTheme="majorHAnsi" w:cs="Times New Roman"/>
                <w:sz w:val="28"/>
                <w:szCs w:val="28"/>
              </w:rPr>
            </w:pPr>
            <w:r w:rsidRPr="00DE6CB9">
              <w:rPr>
                <w:rFonts w:asciiTheme="majorHAnsi" w:hAnsiTheme="majorHAnsi" w:cs="Times New Roman"/>
                <w:sz w:val="28"/>
                <w:szCs w:val="28"/>
              </w:rPr>
              <w:t>Краткое резюме вашей бизнес-идеи</w:t>
            </w:r>
            <w:r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r w:rsidRPr="002A0577">
              <w:rPr>
                <w:rFonts w:asciiTheme="majorHAnsi" w:hAnsiTheme="majorHAnsi" w:cs="Times New Roman"/>
                <w:i/>
                <w:sz w:val="28"/>
                <w:szCs w:val="28"/>
              </w:rPr>
              <w:t>(</w:t>
            </w:r>
            <w:r>
              <w:rPr>
                <w:rFonts w:asciiTheme="majorHAnsi" w:hAnsiTheme="majorHAnsi" w:cs="Times New Roman"/>
                <w:i/>
                <w:sz w:val="28"/>
                <w:szCs w:val="28"/>
              </w:rPr>
              <w:t>по прилагаемой форме</w:t>
            </w:r>
            <w:r w:rsidRPr="002A0577">
              <w:rPr>
                <w:rFonts w:asciiTheme="majorHAnsi" w:hAnsiTheme="majorHAnsi" w:cs="Times New Roman"/>
                <w:i/>
                <w:sz w:val="28"/>
                <w:szCs w:val="28"/>
              </w:rPr>
              <w:t>)</w:t>
            </w:r>
          </w:p>
        </w:tc>
      </w:tr>
      <w:tr w:rsidR="0097734A" w:rsidRPr="00DE6CB9" w:rsidTr="0097734A">
        <w:trPr>
          <w:trHeight w:val="227"/>
        </w:trPr>
        <w:tc>
          <w:tcPr>
            <w:tcW w:w="5000" w:type="pc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97734A" w:rsidRPr="00DE6CB9" w:rsidRDefault="0097734A" w:rsidP="0097734A">
            <w:pPr>
              <w:pStyle w:val="ac"/>
              <w:numPr>
                <w:ilvl w:val="0"/>
                <w:numId w:val="8"/>
              </w:numPr>
              <w:tabs>
                <w:tab w:val="left" w:pos="714"/>
              </w:tabs>
              <w:ind w:left="289" w:firstLine="0"/>
              <w:rPr>
                <w:rFonts w:asciiTheme="majorHAnsi" w:hAnsiTheme="majorHAnsi" w:cs="Times New Roman"/>
                <w:sz w:val="28"/>
                <w:szCs w:val="28"/>
              </w:rPr>
            </w:pPr>
            <w:r w:rsidRPr="00DE6CB9">
              <w:rPr>
                <w:rFonts w:asciiTheme="majorHAnsi" w:hAnsiTheme="majorHAnsi" w:cs="Times New Roman"/>
                <w:sz w:val="28"/>
                <w:szCs w:val="28"/>
              </w:rPr>
              <w:t>Копия документы об образовании</w:t>
            </w:r>
          </w:p>
        </w:tc>
      </w:tr>
      <w:tr w:rsidR="0097734A" w:rsidRPr="00DE6CB9" w:rsidTr="0097734A">
        <w:trPr>
          <w:trHeight w:val="227"/>
        </w:trPr>
        <w:tc>
          <w:tcPr>
            <w:tcW w:w="5000" w:type="pc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97734A" w:rsidRPr="00DE6CB9" w:rsidRDefault="0097734A" w:rsidP="0097734A">
            <w:pPr>
              <w:pStyle w:val="ac"/>
              <w:numPr>
                <w:ilvl w:val="0"/>
                <w:numId w:val="8"/>
              </w:numPr>
              <w:tabs>
                <w:tab w:val="left" w:pos="714"/>
              </w:tabs>
              <w:ind w:left="289" w:firstLine="0"/>
              <w:rPr>
                <w:rFonts w:asciiTheme="majorHAnsi" w:hAnsiTheme="majorHAnsi" w:cs="Times New Roman"/>
                <w:sz w:val="28"/>
                <w:szCs w:val="28"/>
              </w:rPr>
            </w:pPr>
            <w:r w:rsidRPr="00DE6CB9">
              <w:rPr>
                <w:rFonts w:asciiTheme="majorHAnsi" w:hAnsiTheme="majorHAnsi" w:cs="Times New Roman"/>
                <w:sz w:val="28"/>
                <w:szCs w:val="28"/>
              </w:rPr>
              <w:t>Копия сертификатов учебных курсов</w:t>
            </w:r>
          </w:p>
        </w:tc>
      </w:tr>
      <w:tr w:rsidR="0097734A" w:rsidRPr="00DE6CB9" w:rsidTr="0097734A">
        <w:trPr>
          <w:trHeight w:val="227"/>
        </w:trPr>
        <w:tc>
          <w:tcPr>
            <w:tcW w:w="5000" w:type="pc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97734A" w:rsidRPr="00DE6CB9" w:rsidRDefault="0097734A" w:rsidP="0097734A">
            <w:pPr>
              <w:pStyle w:val="ac"/>
              <w:numPr>
                <w:ilvl w:val="0"/>
                <w:numId w:val="8"/>
              </w:numPr>
              <w:tabs>
                <w:tab w:val="left" w:pos="714"/>
              </w:tabs>
              <w:ind w:left="289" w:firstLine="0"/>
              <w:rPr>
                <w:rFonts w:asciiTheme="majorHAnsi" w:hAnsiTheme="majorHAnsi" w:cs="Times New Roman"/>
                <w:sz w:val="28"/>
                <w:szCs w:val="28"/>
              </w:rPr>
            </w:pPr>
            <w:r w:rsidRPr="00DE6CB9">
              <w:rPr>
                <w:rFonts w:asciiTheme="majorHAnsi" w:hAnsiTheme="majorHAnsi" w:cs="Times New Roman"/>
                <w:sz w:val="28"/>
                <w:szCs w:val="28"/>
              </w:rPr>
              <w:t>Копия паспорта</w:t>
            </w:r>
          </w:p>
        </w:tc>
      </w:tr>
      <w:tr w:rsidR="0097734A" w:rsidRPr="00DE6CB9" w:rsidTr="0097734A">
        <w:trPr>
          <w:trHeight w:val="227"/>
        </w:trPr>
        <w:tc>
          <w:tcPr>
            <w:tcW w:w="5000" w:type="pc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97734A" w:rsidRPr="00DE6CB9" w:rsidRDefault="0097734A" w:rsidP="0097734A">
            <w:pPr>
              <w:pStyle w:val="ac"/>
              <w:numPr>
                <w:ilvl w:val="0"/>
                <w:numId w:val="8"/>
              </w:numPr>
              <w:tabs>
                <w:tab w:val="left" w:pos="714"/>
              </w:tabs>
              <w:ind w:left="289" w:firstLine="0"/>
              <w:rPr>
                <w:rFonts w:asciiTheme="majorHAnsi" w:hAnsiTheme="majorHAnsi" w:cs="Times New Roman"/>
                <w:sz w:val="28"/>
                <w:szCs w:val="28"/>
              </w:rPr>
            </w:pPr>
            <w:r w:rsidRPr="00943971">
              <w:rPr>
                <w:rFonts w:asciiTheme="majorHAnsi" w:hAnsiTheme="majorHAnsi" w:cs="Times New Roman"/>
                <w:sz w:val="28"/>
                <w:szCs w:val="28"/>
              </w:rPr>
              <w:t xml:space="preserve">Справка с места работы </w:t>
            </w:r>
            <w:r w:rsidRPr="002A0577">
              <w:rPr>
                <w:rFonts w:asciiTheme="majorHAnsi" w:hAnsiTheme="majorHAnsi" w:cs="Times New Roman"/>
                <w:i/>
                <w:sz w:val="28"/>
                <w:szCs w:val="28"/>
              </w:rPr>
              <w:t>(при наличии)</w:t>
            </w:r>
          </w:p>
        </w:tc>
      </w:tr>
      <w:tr w:rsidR="0097734A" w:rsidRPr="00943971" w:rsidTr="0097734A">
        <w:trPr>
          <w:trHeight w:val="227"/>
        </w:trPr>
        <w:tc>
          <w:tcPr>
            <w:tcW w:w="5000" w:type="pc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97734A" w:rsidRPr="00943971" w:rsidRDefault="0097734A" w:rsidP="0097734A">
            <w:pPr>
              <w:pStyle w:val="ac"/>
              <w:numPr>
                <w:ilvl w:val="0"/>
                <w:numId w:val="8"/>
              </w:numPr>
              <w:tabs>
                <w:tab w:val="left" w:pos="714"/>
              </w:tabs>
              <w:ind w:left="289" w:firstLine="0"/>
              <w:rPr>
                <w:rFonts w:asciiTheme="majorHAnsi" w:hAnsiTheme="majorHAnsi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Копия трудовой книжки</w:t>
            </w:r>
          </w:p>
        </w:tc>
      </w:tr>
      <w:tr w:rsidR="0097734A" w:rsidRPr="00DE6CB9" w:rsidTr="0097734A">
        <w:trPr>
          <w:trHeight w:val="227"/>
        </w:trPr>
        <w:tc>
          <w:tcPr>
            <w:tcW w:w="5000" w:type="pc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97734A" w:rsidRPr="00DE6CB9" w:rsidRDefault="0097734A" w:rsidP="0097734A">
            <w:pPr>
              <w:pStyle w:val="ac"/>
              <w:numPr>
                <w:ilvl w:val="0"/>
                <w:numId w:val="8"/>
              </w:numPr>
              <w:tabs>
                <w:tab w:val="left" w:pos="714"/>
              </w:tabs>
              <w:ind w:left="289" w:firstLine="0"/>
              <w:rPr>
                <w:rFonts w:asciiTheme="majorHAnsi" w:hAnsiTheme="majorHAnsi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Л</w:t>
            </w:r>
            <w:r w:rsidRPr="00DE6CB9">
              <w:rPr>
                <w:rFonts w:asciiTheme="majorHAnsi" w:hAnsiTheme="majorHAnsi" w:cs="Times New Roman"/>
                <w:sz w:val="28"/>
                <w:szCs w:val="28"/>
              </w:rPr>
              <w:t>ичн</w:t>
            </w:r>
            <w:r>
              <w:rPr>
                <w:rFonts w:asciiTheme="majorHAnsi" w:hAnsiTheme="majorHAnsi" w:cs="Times New Roman"/>
                <w:sz w:val="28"/>
                <w:szCs w:val="28"/>
              </w:rPr>
              <w:t>ая фотография</w:t>
            </w:r>
          </w:p>
        </w:tc>
      </w:tr>
      <w:tr w:rsidR="0097734A" w:rsidRPr="00DE6CB9" w:rsidTr="0097734A">
        <w:trPr>
          <w:trHeight w:val="227"/>
        </w:trPr>
        <w:tc>
          <w:tcPr>
            <w:tcW w:w="5000" w:type="pc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97734A" w:rsidRPr="00DE6CB9" w:rsidRDefault="0097734A" w:rsidP="0097734A">
            <w:pPr>
              <w:pStyle w:val="ac"/>
              <w:numPr>
                <w:ilvl w:val="0"/>
                <w:numId w:val="8"/>
              </w:numPr>
              <w:tabs>
                <w:tab w:val="left" w:pos="714"/>
              </w:tabs>
              <w:ind w:left="289" w:firstLine="0"/>
              <w:rPr>
                <w:rFonts w:asciiTheme="majorHAnsi" w:hAnsiTheme="majorHAnsi" w:cs="Times New Roman"/>
                <w:sz w:val="28"/>
                <w:szCs w:val="28"/>
              </w:rPr>
            </w:pPr>
            <w:r w:rsidRPr="00DE6CB9">
              <w:rPr>
                <w:rFonts w:asciiTheme="majorHAnsi" w:hAnsiTheme="majorHAnsi" w:cs="Times New Roman"/>
                <w:sz w:val="28"/>
                <w:szCs w:val="28"/>
              </w:rPr>
              <w:t>Личное резюме</w:t>
            </w:r>
          </w:p>
        </w:tc>
      </w:tr>
      <w:tr w:rsidR="0097734A" w:rsidRPr="00DE6CB9" w:rsidTr="0097734A">
        <w:trPr>
          <w:trHeight w:val="227"/>
        </w:trPr>
        <w:tc>
          <w:tcPr>
            <w:tcW w:w="5000" w:type="pc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97734A" w:rsidRPr="00DE6CB9" w:rsidRDefault="0097734A" w:rsidP="0097734A">
            <w:pPr>
              <w:pStyle w:val="ac"/>
              <w:numPr>
                <w:ilvl w:val="0"/>
                <w:numId w:val="8"/>
              </w:numPr>
              <w:tabs>
                <w:tab w:val="left" w:pos="714"/>
              </w:tabs>
              <w:ind w:left="289" w:firstLine="0"/>
              <w:rPr>
                <w:rFonts w:asciiTheme="majorHAnsi" w:hAnsiTheme="majorHAnsi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Форма согласия заявителя на получение кредитной истории</w:t>
            </w:r>
          </w:p>
        </w:tc>
      </w:tr>
      <w:tr w:rsidR="0097734A" w:rsidRPr="002A0577" w:rsidTr="0097734A">
        <w:trPr>
          <w:trHeight w:val="227"/>
        </w:trPr>
        <w:tc>
          <w:tcPr>
            <w:tcW w:w="5000" w:type="pc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</w:tcPr>
          <w:p w:rsidR="0097734A" w:rsidRDefault="0097734A" w:rsidP="0097734A">
            <w:pPr>
              <w:pStyle w:val="SectionHeading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2A0577">
              <w:rPr>
                <w:rFonts w:asciiTheme="majorHAnsi" w:hAnsiTheme="majorHAnsi" w:cstheme="minorHAnsi"/>
                <w:b/>
                <w:sz w:val="28"/>
                <w:szCs w:val="28"/>
              </w:rPr>
              <w:t xml:space="preserve">Для заявки </w:t>
            </w:r>
            <w:r>
              <w:rPr>
                <w:rFonts w:asciiTheme="majorHAnsi" w:hAnsiTheme="majorHAnsi" w:cstheme="minorHAnsi"/>
                <w:b/>
                <w:sz w:val="28"/>
                <w:szCs w:val="28"/>
              </w:rPr>
              <w:t>НА РАСШИРЕНИЕ БИЗНЕСА</w:t>
            </w:r>
          </w:p>
          <w:p w:rsidR="0097734A" w:rsidRPr="002A0577" w:rsidRDefault="0097734A" w:rsidP="0097734A">
            <w:pPr>
              <w:pStyle w:val="SectionHeading"/>
              <w:rPr>
                <w:rFonts w:asciiTheme="majorHAnsi" w:hAnsiTheme="majorHAnsi"/>
                <w:b/>
                <w:i/>
                <w:caps w:val="0"/>
                <w:sz w:val="28"/>
                <w:szCs w:val="22"/>
              </w:rPr>
            </w:pPr>
            <w:r>
              <w:rPr>
                <w:rFonts w:asciiTheme="majorHAnsi" w:hAnsiTheme="majorHAnsi" w:cstheme="minorHAnsi"/>
                <w:b/>
                <w:sz w:val="28"/>
                <w:szCs w:val="28"/>
              </w:rPr>
              <w:t xml:space="preserve">ДОПОЛНИТЕЛЬНО </w:t>
            </w:r>
            <w:r w:rsidRPr="002A0577">
              <w:rPr>
                <w:rFonts w:asciiTheme="majorHAnsi" w:hAnsiTheme="majorHAnsi" w:cstheme="minorHAnsi"/>
                <w:b/>
                <w:sz w:val="28"/>
                <w:szCs w:val="28"/>
              </w:rPr>
              <w:t>необходимы следующие документы:</w:t>
            </w:r>
          </w:p>
        </w:tc>
      </w:tr>
      <w:tr w:rsidR="0097734A" w:rsidRPr="00DE6CB9" w:rsidTr="0097734A">
        <w:trPr>
          <w:trHeight w:val="227"/>
        </w:trPr>
        <w:tc>
          <w:tcPr>
            <w:tcW w:w="5000" w:type="pc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97734A" w:rsidRPr="00DE6CB9" w:rsidRDefault="0097734A" w:rsidP="0097734A">
            <w:pPr>
              <w:pStyle w:val="ac"/>
              <w:numPr>
                <w:ilvl w:val="0"/>
                <w:numId w:val="11"/>
              </w:numPr>
              <w:tabs>
                <w:tab w:val="left" w:pos="714"/>
              </w:tabs>
              <w:ind w:left="289" w:firstLine="0"/>
              <w:rPr>
                <w:rFonts w:asciiTheme="majorHAnsi" w:hAnsiTheme="majorHAnsi" w:cs="Times New Roman"/>
                <w:sz w:val="28"/>
                <w:szCs w:val="28"/>
              </w:rPr>
            </w:pPr>
            <w:r w:rsidRPr="00DE6CB9">
              <w:rPr>
                <w:rFonts w:asciiTheme="majorHAnsi" w:hAnsiTheme="majorHAnsi" w:cs="Times New Roman"/>
                <w:sz w:val="28"/>
                <w:szCs w:val="28"/>
              </w:rPr>
              <w:t>Регистрационные документы предприятия</w:t>
            </w:r>
          </w:p>
        </w:tc>
      </w:tr>
      <w:tr w:rsidR="0097734A" w:rsidRPr="00DE6CB9" w:rsidTr="0097734A">
        <w:trPr>
          <w:trHeight w:val="227"/>
        </w:trPr>
        <w:tc>
          <w:tcPr>
            <w:tcW w:w="5000" w:type="pc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97734A" w:rsidRPr="00DE6CB9" w:rsidRDefault="0097734A" w:rsidP="0097734A">
            <w:pPr>
              <w:pStyle w:val="ac"/>
              <w:numPr>
                <w:ilvl w:val="0"/>
                <w:numId w:val="11"/>
              </w:numPr>
              <w:tabs>
                <w:tab w:val="left" w:pos="714"/>
              </w:tabs>
              <w:ind w:left="289" w:firstLine="0"/>
              <w:rPr>
                <w:rFonts w:asciiTheme="majorHAnsi" w:hAnsiTheme="majorHAnsi" w:cs="Times New Roman"/>
                <w:sz w:val="28"/>
                <w:szCs w:val="28"/>
              </w:rPr>
            </w:pPr>
            <w:r w:rsidRPr="00DE6CB9">
              <w:rPr>
                <w:rFonts w:asciiTheme="majorHAnsi" w:hAnsiTheme="majorHAnsi" w:cs="Times New Roman"/>
                <w:sz w:val="28"/>
                <w:szCs w:val="28"/>
              </w:rPr>
              <w:t>Подтвержденная финансовая отчетность за два года</w:t>
            </w:r>
          </w:p>
        </w:tc>
      </w:tr>
      <w:tr w:rsidR="0097734A" w:rsidRPr="00DE6CB9" w:rsidTr="0097734A">
        <w:trPr>
          <w:trHeight w:val="227"/>
        </w:trPr>
        <w:tc>
          <w:tcPr>
            <w:tcW w:w="5000" w:type="pc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97734A" w:rsidRPr="00DE6CB9" w:rsidRDefault="0097734A" w:rsidP="0097734A">
            <w:pPr>
              <w:pStyle w:val="ac"/>
              <w:numPr>
                <w:ilvl w:val="0"/>
                <w:numId w:val="11"/>
              </w:numPr>
              <w:tabs>
                <w:tab w:val="left" w:pos="714"/>
              </w:tabs>
              <w:ind w:left="289" w:firstLine="0"/>
              <w:rPr>
                <w:rFonts w:asciiTheme="majorHAnsi" w:hAnsiTheme="majorHAnsi" w:cs="Times New Roman"/>
                <w:sz w:val="28"/>
                <w:szCs w:val="28"/>
              </w:rPr>
            </w:pPr>
            <w:r w:rsidRPr="00DE6CB9">
              <w:rPr>
                <w:rFonts w:asciiTheme="majorHAnsi" w:hAnsiTheme="majorHAnsi" w:cs="Times New Roman"/>
                <w:sz w:val="28"/>
                <w:szCs w:val="28"/>
              </w:rPr>
              <w:t xml:space="preserve">Список </w:t>
            </w:r>
            <w:r>
              <w:rPr>
                <w:rFonts w:asciiTheme="majorHAnsi" w:hAnsiTheme="majorHAnsi" w:cs="Times New Roman"/>
                <w:sz w:val="28"/>
                <w:szCs w:val="28"/>
              </w:rPr>
              <w:t xml:space="preserve">штатных </w:t>
            </w:r>
            <w:r w:rsidRPr="00DE6CB9">
              <w:rPr>
                <w:rFonts w:asciiTheme="majorHAnsi" w:hAnsiTheme="majorHAnsi" w:cs="Times New Roman"/>
                <w:sz w:val="28"/>
                <w:szCs w:val="28"/>
              </w:rPr>
              <w:t>сотрудников</w:t>
            </w:r>
          </w:p>
        </w:tc>
      </w:tr>
    </w:tbl>
    <w:p w:rsidR="001450FB" w:rsidRPr="004B558C" w:rsidRDefault="001450FB">
      <w:pPr>
        <w:rPr>
          <w:rFonts w:asciiTheme="minorHAnsi" w:hAnsiTheme="minorHAnsi" w:cstheme="minorHAnsi"/>
          <w:lang w:val="en-US"/>
        </w:rPr>
      </w:pPr>
    </w:p>
    <w:sectPr w:rsidR="001450FB" w:rsidRPr="004B558C" w:rsidSect="00F301C4">
      <w:pgSz w:w="11907" w:h="16839"/>
      <w:pgMar w:top="1560" w:right="720" w:bottom="734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17B" w:rsidRDefault="00DC017B" w:rsidP="00FB72B2">
      <w:r>
        <w:separator/>
      </w:r>
    </w:p>
  </w:endnote>
  <w:endnote w:type="continuationSeparator" w:id="0">
    <w:p w:rsidR="00DC017B" w:rsidRDefault="00DC017B" w:rsidP="00FB72B2">
      <w:r>
        <w:continuationSeparator/>
      </w:r>
    </w:p>
  </w:endnote>
  <w:endnote w:type="continuationNotice" w:id="1">
    <w:p w:rsidR="00DC017B" w:rsidRDefault="00DC01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96D" w:rsidRDefault="0016796D">
    <w:pPr>
      <w:pStyle w:val="a7"/>
    </w:pPr>
    <w:r w:rsidRPr="00487585">
      <w:rPr>
        <w:noProof/>
      </w:rPr>
      <mc:AlternateContent>
        <mc:Choice Requires="wps">
          <w:drawing>
            <wp:anchor distT="45720" distB="45720" distL="114300" distR="114300" simplePos="0" relativeHeight="251658250" behindDoc="0" locked="0" layoutInCell="1" allowOverlap="1" wp14:anchorId="37EB85D8" wp14:editId="50F18C2F">
              <wp:simplePos x="0" y="0"/>
              <wp:positionH relativeFrom="margin">
                <wp:posOffset>3643630</wp:posOffset>
              </wp:positionH>
              <wp:positionV relativeFrom="paragraph">
                <wp:posOffset>10160</wp:posOffset>
              </wp:positionV>
              <wp:extent cx="3002915" cy="726440"/>
              <wp:effectExtent l="0" t="0" r="0" b="5715"/>
              <wp:wrapSquare wrapText="bothSides"/>
              <wp:docPr id="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2915" cy="726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6796D" w:rsidRPr="00487585" w:rsidRDefault="0016796D" w:rsidP="00487585">
                          <w:pPr>
                            <w:jc w:val="right"/>
                            <w:rPr>
                              <w:rFonts w:asciiTheme="majorHAnsi" w:hAnsiTheme="majorHAnsi" w:cstheme="majorHAnsi"/>
                              <w:sz w:val="20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0"/>
                              <w:szCs w:val="18"/>
                            </w:rPr>
                            <w:t xml:space="preserve">364021, г. Грозный, ЧР, </w:t>
                          </w:r>
                          <w:r w:rsidRPr="00487585">
                            <w:rPr>
                              <w:rFonts w:asciiTheme="majorHAnsi" w:hAnsiTheme="majorHAnsi" w:cstheme="majorHAnsi"/>
                              <w:sz w:val="20"/>
                              <w:szCs w:val="18"/>
                            </w:rPr>
                            <w:t>пр. Кадырова, 3/25</w:t>
                          </w:r>
                        </w:p>
                        <w:p w:rsidR="0016796D" w:rsidRPr="00487585" w:rsidRDefault="0016796D" w:rsidP="00487585">
                          <w:pPr>
                            <w:jc w:val="right"/>
                            <w:rPr>
                              <w:rFonts w:asciiTheme="majorHAnsi" w:hAnsiTheme="majorHAnsi" w:cstheme="majorHAnsi"/>
                              <w:sz w:val="20"/>
                              <w:szCs w:val="18"/>
                            </w:rPr>
                          </w:pPr>
                          <w:r w:rsidRPr="00487585">
                            <w:rPr>
                              <w:rFonts w:asciiTheme="majorHAnsi" w:hAnsiTheme="majorHAnsi" w:cstheme="majorHAnsi"/>
                              <w:sz w:val="20"/>
                              <w:szCs w:val="18"/>
                            </w:rPr>
                            <w:t>Бизнес-Центр Грозный-Сити, 13-й этаж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7EB85D8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286.9pt;margin-top:.8pt;width:236.45pt;height:57.2pt;z-index:25165825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" filled="f" stroked="f">
              <v:textbox style="mso-fit-shape-to-text:t">
                <w:txbxContent>
                  <w:p w14:paraId="2E77057D" w14:textId="77777777" w:rsidR="0016796D" w:rsidRPr="00487585" w:rsidRDefault="0016796D" w:rsidP="00487585">
                    <w:pPr>
                      <w:jc w:val="right"/>
                      <w:rPr>
                        <w:rFonts w:asciiTheme="majorHAnsi" w:hAnsiTheme="majorHAnsi" w:cstheme="majorHAnsi"/>
                        <w:sz w:val="20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20"/>
                        <w:szCs w:val="18"/>
                      </w:rPr>
                      <w:t xml:space="preserve">364021, г. Грозный, ЧР, </w:t>
                    </w:r>
                    <w:r w:rsidRPr="00487585">
                      <w:rPr>
                        <w:rFonts w:asciiTheme="majorHAnsi" w:hAnsiTheme="majorHAnsi" w:cstheme="majorHAnsi"/>
                        <w:sz w:val="20"/>
                        <w:szCs w:val="18"/>
                      </w:rPr>
                      <w:t>пр. Кадырова, 3/25</w:t>
                    </w:r>
                  </w:p>
                  <w:p w14:paraId="271A5ED5" w14:textId="77777777" w:rsidR="0016796D" w:rsidRPr="00487585" w:rsidRDefault="0016796D" w:rsidP="00487585">
                    <w:pPr>
                      <w:jc w:val="right"/>
                      <w:rPr>
                        <w:rFonts w:asciiTheme="majorHAnsi" w:hAnsiTheme="majorHAnsi" w:cstheme="majorHAnsi"/>
                        <w:sz w:val="20"/>
                        <w:szCs w:val="18"/>
                      </w:rPr>
                    </w:pPr>
                    <w:r w:rsidRPr="00487585">
                      <w:rPr>
                        <w:rFonts w:asciiTheme="majorHAnsi" w:hAnsiTheme="majorHAnsi" w:cstheme="majorHAnsi"/>
                        <w:sz w:val="20"/>
                        <w:szCs w:val="18"/>
                      </w:rPr>
                      <w:t>Бизнес-Центр Грозный-Сити, 13-й этаж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487585">
      <w:rPr>
        <w:noProof/>
      </w:rPr>
      <mc:AlternateContent>
        <mc:Choice Requires="wps">
          <w:drawing>
            <wp:anchor distT="45720" distB="45720" distL="114300" distR="114300" simplePos="0" relativeHeight="251658249" behindDoc="0" locked="0" layoutInCell="1" allowOverlap="1" wp14:anchorId="109E0EBC" wp14:editId="4640FB9F">
              <wp:simplePos x="0" y="0"/>
              <wp:positionH relativeFrom="margin">
                <wp:posOffset>0</wp:posOffset>
              </wp:positionH>
              <wp:positionV relativeFrom="paragraph">
                <wp:posOffset>11326</wp:posOffset>
              </wp:positionV>
              <wp:extent cx="2360930" cy="1404620"/>
              <wp:effectExtent l="0" t="0" r="0" b="5715"/>
              <wp:wrapSquare wrapText="bothSides"/>
              <wp:docPr id="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6796D" w:rsidRPr="00487585" w:rsidRDefault="0016796D" w:rsidP="00487585">
                          <w:pPr>
                            <w:rPr>
                              <w:rFonts w:asciiTheme="majorHAnsi" w:hAnsiTheme="majorHAnsi"/>
                              <w:sz w:val="20"/>
                            </w:rPr>
                          </w:pPr>
                          <w:r w:rsidRPr="00487585">
                            <w:rPr>
                              <w:rFonts w:asciiTheme="majorHAnsi" w:hAnsiTheme="majorHAnsi"/>
                              <w:sz w:val="20"/>
                            </w:rPr>
                            <w:t>ООО «Фонд имени Шейха Зайеда»</w:t>
                          </w:r>
                        </w:p>
                        <w:p w:rsidR="0016796D" w:rsidRPr="00487585" w:rsidRDefault="0016796D" w:rsidP="00487585">
                          <w:pPr>
                            <w:rPr>
                              <w:rFonts w:asciiTheme="majorHAnsi" w:hAnsiTheme="majorHAnsi" w:cstheme="majorHAnsi"/>
                              <w:noProof/>
                              <w:sz w:val="20"/>
                              <w:szCs w:val="18"/>
                            </w:rPr>
                          </w:pPr>
                          <w:r w:rsidRPr="00487585">
                            <w:rPr>
                              <w:rFonts w:asciiTheme="majorHAnsi" w:hAnsiTheme="majorHAnsi" w:cstheme="majorHAnsi"/>
                              <w:sz w:val="20"/>
                              <w:szCs w:val="18"/>
                            </w:rPr>
                            <w:t>ИНН/КПП 2014015071/</w:t>
                          </w:r>
                          <w:r w:rsidRPr="00487585">
                            <w:rPr>
                              <w:rFonts w:asciiTheme="majorHAnsi" w:hAnsiTheme="majorHAnsi" w:cstheme="majorHAnsi"/>
                              <w:noProof/>
                              <w:sz w:val="20"/>
                              <w:szCs w:val="18"/>
                            </w:rPr>
                            <w:t>201401001</w:t>
                          </w:r>
                        </w:p>
                        <w:p w:rsidR="0016796D" w:rsidRPr="00487585" w:rsidRDefault="0016796D" w:rsidP="00487585">
                          <w:pPr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r w:rsidRPr="00487585">
                            <w:rPr>
                              <w:rFonts w:asciiTheme="majorHAnsi" w:hAnsiTheme="majorHAnsi" w:cstheme="majorHAnsi"/>
                              <w:noProof/>
                              <w:sz w:val="20"/>
                              <w:szCs w:val="18"/>
                            </w:rPr>
                            <w:t>ОГРН 1172036001610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09E0EBC" id="_x0000_s1028" type="#_x0000_t202" style="position:absolute;margin-left:0;margin-top:.9pt;width:185.9pt;height:110.6pt;z-index:251658249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" filled="f" stroked="f">
              <v:textbox style="mso-fit-shape-to-text:t">
                <w:txbxContent>
                  <w:p w14:paraId="39D036C7" w14:textId="77777777" w:rsidR="0016796D" w:rsidRPr="00487585" w:rsidRDefault="0016796D" w:rsidP="00487585">
                    <w:pPr>
                      <w:rPr>
                        <w:rFonts w:asciiTheme="majorHAnsi" w:hAnsiTheme="majorHAnsi"/>
                        <w:sz w:val="20"/>
                      </w:rPr>
                    </w:pPr>
                    <w:r w:rsidRPr="00487585">
                      <w:rPr>
                        <w:rFonts w:asciiTheme="majorHAnsi" w:hAnsiTheme="majorHAnsi"/>
                        <w:sz w:val="20"/>
                      </w:rPr>
                      <w:t>ООО «Фонд имени Шейха Зайеда»</w:t>
                    </w:r>
                  </w:p>
                  <w:p w14:paraId="03D23F7F" w14:textId="77777777" w:rsidR="0016796D" w:rsidRPr="00487585" w:rsidRDefault="0016796D" w:rsidP="00487585">
                    <w:pPr>
                      <w:rPr>
                        <w:rFonts w:asciiTheme="majorHAnsi" w:hAnsiTheme="majorHAnsi" w:cstheme="majorHAnsi"/>
                        <w:noProof/>
                        <w:sz w:val="20"/>
                        <w:szCs w:val="18"/>
                      </w:rPr>
                    </w:pPr>
                    <w:r w:rsidRPr="00487585">
                      <w:rPr>
                        <w:rFonts w:asciiTheme="majorHAnsi" w:hAnsiTheme="majorHAnsi" w:cstheme="majorHAnsi"/>
                        <w:sz w:val="20"/>
                        <w:szCs w:val="18"/>
                      </w:rPr>
                      <w:t>ИНН/КПП 2014015071/</w:t>
                    </w:r>
                    <w:r w:rsidRPr="00487585">
                      <w:rPr>
                        <w:rFonts w:asciiTheme="majorHAnsi" w:hAnsiTheme="majorHAnsi" w:cstheme="majorHAnsi"/>
                        <w:noProof/>
                        <w:sz w:val="20"/>
                        <w:szCs w:val="18"/>
                      </w:rPr>
                      <w:t>201401001</w:t>
                    </w:r>
                  </w:p>
                  <w:p w14:paraId="33DA9E64" w14:textId="77777777" w:rsidR="0016796D" w:rsidRPr="00487585" w:rsidRDefault="0016796D" w:rsidP="00487585">
                    <w:pPr>
                      <w:rPr>
                        <w:rFonts w:asciiTheme="majorHAnsi" w:hAnsiTheme="majorHAnsi" w:cstheme="majorHAnsi"/>
                        <w:sz w:val="24"/>
                      </w:rPr>
                    </w:pPr>
                    <w:r w:rsidRPr="00487585">
                      <w:rPr>
                        <w:rFonts w:asciiTheme="majorHAnsi" w:hAnsiTheme="majorHAnsi" w:cstheme="majorHAnsi"/>
                        <w:noProof/>
                        <w:sz w:val="20"/>
                        <w:szCs w:val="18"/>
                      </w:rPr>
                      <w:t>ОГРН 1172036001610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0D2712E" wp14:editId="344CCE79">
              <wp:simplePos x="0" y="0"/>
              <wp:positionH relativeFrom="page">
                <wp:align>left</wp:align>
              </wp:positionH>
              <wp:positionV relativeFrom="paragraph">
                <wp:posOffset>-2927</wp:posOffset>
              </wp:positionV>
              <wp:extent cx="7787640" cy="579507"/>
              <wp:effectExtent l="0" t="0" r="3810" b="0"/>
              <wp:wrapNone/>
              <wp:docPr id="196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87640" cy="579507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796D" w:rsidRDefault="0016796D" w:rsidP="00100C0A">
                          <w:pPr>
                            <w:pStyle w:val="a7"/>
                            <w:jc w:val="center"/>
                            <w:rPr>
                              <w:b/>
                              <w:sz w:val="22"/>
                            </w:rPr>
                          </w:pPr>
                        </w:p>
                        <w:p w:rsidR="0016796D" w:rsidRPr="00100C0A" w:rsidRDefault="0016796D" w:rsidP="00100C0A">
                          <w:pPr>
                            <w:pStyle w:val="a7"/>
                            <w:jc w:val="center"/>
                            <w:rPr>
                              <w:b/>
                              <w:sz w:val="22"/>
                            </w:rPr>
                          </w:pPr>
                          <w:r w:rsidRPr="00100C0A">
                            <w:rPr>
                              <w:b/>
                              <w:sz w:val="22"/>
                            </w:rPr>
                            <w:fldChar w:fldCharType="begin"/>
                          </w:r>
                          <w:r w:rsidRPr="00100C0A">
                            <w:rPr>
                              <w:b/>
                              <w:sz w:val="22"/>
                            </w:rPr>
                            <w:instrText>PAGE   \* MERGEFORMAT</w:instrText>
                          </w:r>
                          <w:r w:rsidRPr="00100C0A">
                            <w:rPr>
                              <w:b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sz w:val="22"/>
                            </w:rPr>
                            <w:t>2</w:t>
                          </w:r>
                          <w:r w:rsidRPr="00100C0A">
                            <w:rPr>
                              <w:b/>
                              <w:sz w:val="22"/>
                            </w:rPr>
                            <w:fldChar w:fldCharType="end"/>
                          </w:r>
                        </w:p>
                        <w:p w:rsidR="0016796D" w:rsidRDefault="0016796D" w:rsidP="00100C0A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D2712E" id="Rectangle 9" o:spid="_x0000_s1029" style="position:absolute;margin-left:0;margin-top:-.25pt;width:613.2pt;height:45.65pt;z-index:25165824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" fillcolor="#d8d8d8 [2732]" stroked="f">
              <v:textbox>
                <w:txbxContent>
                  <w:p w14:paraId="32DF0C0F" w14:textId="77777777" w:rsidR="0016796D" w:rsidRDefault="0016796D" w:rsidP="00100C0A">
                    <w:pPr>
                      <w:pStyle w:val="a7"/>
                      <w:jc w:val="center"/>
                      <w:rPr>
                        <w:b/>
                        <w:sz w:val="22"/>
                      </w:rPr>
                    </w:pPr>
                  </w:p>
                  <w:p w14:paraId="31DE71C5" w14:textId="77777777" w:rsidR="0016796D" w:rsidRPr="00100C0A" w:rsidRDefault="0016796D" w:rsidP="00100C0A">
                    <w:pPr>
                      <w:pStyle w:val="a7"/>
                      <w:jc w:val="center"/>
                      <w:rPr>
                        <w:b/>
                        <w:sz w:val="22"/>
                      </w:rPr>
                    </w:pPr>
                    <w:r w:rsidRPr="00100C0A">
                      <w:rPr>
                        <w:b/>
                        <w:sz w:val="22"/>
                      </w:rPr>
                      <w:fldChar w:fldCharType="begin"/>
                    </w:r>
                    <w:r w:rsidRPr="00100C0A">
                      <w:rPr>
                        <w:b/>
                        <w:sz w:val="22"/>
                      </w:rPr>
                      <w:instrText>PAGE   \* MERGEFORMAT</w:instrText>
                    </w:r>
                    <w:r w:rsidRPr="00100C0A">
                      <w:rPr>
                        <w:b/>
                        <w:sz w:val="22"/>
                      </w:rPr>
                      <w:fldChar w:fldCharType="separate"/>
                    </w:r>
                    <w:r>
                      <w:rPr>
                        <w:b/>
                        <w:noProof/>
                        <w:sz w:val="22"/>
                      </w:rPr>
                      <w:t>2</w:t>
                    </w:r>
                    <w:r w:rsidRPr="00100C0A">
                      <w:rPr>
                        <w:b/>
                        <w:sz w:val="22"/>
                      </w:rPr>
                      <w:fldChar w:fldCharType="end"/>
                    </w:r>
                  </w:p>
                  <w:p w14:paraId="3DBF4FA2" w14:textId="77777777" w:rsidR="0016796D" w:rsidRDefault="0016796D" w:rsidP="00100C0A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96D" w:rsidRDefault="0016796D">
    <w:pPr>
      <w:pStyle w:val="a7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8" behindDoc="0" locked="0" layoutInCell="1" allowOverlap="1" wp14:anchorId="46D5371C" wp14:editId="2721B8A6">
              <wp:simplePos x="0" y="0"/>
              <wp:positionH relativeFrom="margin">
                <wp:align>right</wp:align>
              </wp:positionH>
              <wp:positionV relativeFrom="paragraph">
                <wp:posOffset>-27940</wp:posOffset>
              </wp:positionV>
              <wp:extent cx="3002915" cy="726440"/>
              <wp:effectExtent l="0" t="0" r="0" b="5715"/>
              <wp:wrapSquare wrapText="bothSides"/>
              <wp:docPr id="19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2915" cy="726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6796D" w:rsidRPr="00487585" w:rsidRDefault="0016796D" w:rsidP="00487585">
                          <w:pPr>
                            <w:jc w:val="right"/>
                            <w:rPr>
                              <w:rFonts w:asciiTheme="majorHAnsi" w:hAnsiTheme="majorHAnsi" w:cstheme="majorHAnsi"/>
                              <w:sz w:val="20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0"/>
                              <w:szCs w:val="18"/>
                            </w:rPr>
                            <w:t xml:space="preserve">364021, г. Грозный, ЧР, </w:t>
                          </w:r>
                          <w:r w:rsidRPr="00487585">
                            <w:rPr>
                              <w:rFonts w:asciiTheme="majorHAnsi" w:hAnsiTheme="majorHAnsi" w:cstheme="majorHAnsi"/>
                              <w:sz w:val="20"/>
                              <w:szCs w:val="18"/>
                            </w:rPr>
                            <w:t>пр. Кадырова, 3/25</w:t>
                          </w:r>
                        </w:p>
                        <w:p w:rsidR="0016796D" w:rsidRPr="00487585" w:rsidRDefault="0016796D" w:rsidP="00487585">
                          <w:pPr>
                            <w:jc w:val="right"/>
                            <w:rPr>
                              <w:rFonts w:asciiTheme="majorHAnsi" w:hAnsiTheme="majorHAnsi" w:cstheme="majorHAnsi"/>
                              <w:sz w:val="20"/>
                              <w:szCs w:val="18"/>
                            </w:rPr>
                          </w:pPr>
                          <w:r w:rsidRPr="00487585">
                            <w:rPr>
                              <w:rFonts w:asciiTheme="majorHAnsi" w:hAnsiTheme="majorHAnsi" w:cstheme="majorHAnsi"/>
                              <w:sz w:val="20"/>
                              <w:szCs w:val="18"/>
                            </w:rPr>
                            <w:t>Бизнес-Центр Грозный-Сити, 13-й этаж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6D5371C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185.25pt;margin-top:-2.2pt;width:236.45pt;height:57.2pt;z-index:2516582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" filled="f" stroked="f">
              <v:textbox style="mso-fit-shape-to-text:t">
                <w:txbxContent>
                  <w:p w14:paraId="286F9A1C" w14:textId="77777777" w:rsidR="0016796D" w:rsidRPr="00487585" w:rsidRDefault="0016796D" w:rsidP="00487585">
                    <w:pPr>
                      <w:jc w:val="right"/>
                      <w:rPr>
                        <w:rFonts w:asciiTheme="majorHAnsi" w:hAnsiTheme="majorHAnsi" w:cstheme="majorHAnsi"/>
                        <w:sz w:val="20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20"/>
                        <w:szCs w:val="18"/>
                      </w:rPr>
                      <w:t xml:space="preserve">364021, г. Грозный, ЧР, </w:t>
                    </w:r>
                    <w:r w:rsidRPr="00487585">
                      <w:rPr>
                        <w:rFonts w:asciiTheme="majorHAnsi" w:hAnsiTheme="majorHAnsi" w:cstheme="majorHAnsi"/>
                        <w:sz w:val="20"/>
                        <w:szCs w:val="18"/>
                      </w:rPr>
                      <w:t>пр. Кадырова, 3/25</w:t>
                    </w:r>
                  </w:p>
                  <w:p w14:paraId="5C77FC10" w14:textId="77777777" w:rsidR="0016796D" w:rsidRPr="00487585" w:rsidRDefault="0016796D" w:rsidP="00487585">
                    <w:pPr>
                      <w:jc w:val="right"/>
                      <w:rPr>
                        <w:rFonts w:asciiTheme="majorHAnsi" w:hAnsiTheme="majorHAnsi" w:cstheme="majorHAnsi"/>
                        <w:sz w:val="20"/>
                        <w:szCs w:val="18"/>
                      </w:rPr>
                    </w:pPr>
                    <w:r w:rsidRPr="00487585">
                      <w:rPr>
                        <w:rFonts w:asciiTheme="majorHAnsi" w:hAnsiTheme="majorHAnsi" w:cstheme="majorHAnsi"/>
                        <w:sz w:val="20"/>
                        <w:szCs w:val="18"/>
                      </w:rPr>
                      <w:t>Бизнес-Центр Грозный-Сити, 13-й этаж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7" behindDoc="0" locked="0" layoutInCell="1" allowOverlap="1" wp14:anchorId="4222EDBD" wp14:editId="53B57957">
              <wp:simplePos x="0" y="0"/>
              <wp:positionH relativeFrom="margin">
                <wp:align>left</wp:align>
              </wp:positionH>
              <wp:positionV relativeFrom="paragraph">
                <wp:posOffset>-27305</wp:posOffset>
              </wp:positionV>
              <wp:extent cx="2360930" cy="1404620"/>
              <wp:effectExtent l="0" t="0" r="0" b="5715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6796D" w:rsidRPr="00487585" w:rsidRDefault="0016796D" w:rsidP="00487585">
                          <w:pPr>
                            <w:rPr>
                              <w:rFonts w:asciiTheme="majorHAnsi" w:hAnsiTheme="majorHAnsi"/>
                              <w:sz w:val="20"/>
                            </w:rPr>
                          </w:pPr>
                          <w:r w:rsidRPr="00487585">
                            <w:rPr>
                              <w:rFonts w:asciiTheme="majorHAnsi" w:hAnsiTheme="majorHAnsi"/>
                              <w:sz w:val="20"/>
                            </w:rPr>
                            <w:t>ООО «Фонд имени Шейха Зайеда»</w:t>
                          </w:r>
                        </w:p>
                        <w:p w:rsidR="0016796D" w:rsidRPr="00487585" w:rsidRDefault="0016796D" w:rsidP="00487585">
                          <w:pPr>
                            <w:rPr>
                              <w:rFonts w:asciiTheme="majorHAnsi" w:hAnsiTheme="majorHAnsi" w:cstheme="majorHAnsi"/>
                              <w:noProof/>
                              <w:sz w:val="20"/>
                              <w:szCs w:val="18"/>
                            </w:rPr>
                          </w:pPr>
                          <w:r w:rsidRPr="00487585">
                            <w:rPr>
                              <w:rFonts w:asciiTheme="majorHAnsi" w:hAnsiTheme="majorHAnsi" w:cstheme="majorHAnsi"/>
                              <w:sz w:val="20"/>
                              <w:szCs w:val="18"/>
                            </w:rPr>
                            <w:t>ИНН/КПП 2014015071/</w:t>
                          </w:r>
                          <w:r w:rsidRPr="00487585">
                            <w:rPr>
                              <w:rFonts w:asciiTheme="majorHAnsi" w:hAnsiTheme="majorHAnsi" w:cstheme="majorHAnsi"/>
                              <w:noProof/>
                              <w:sz w:val="20"/>
                              <w:szCs w:val="18"/>
                            </w:rPr>
                            <w:t>201401001</w:t>
                          </w:r>
                        </w:p>
                        <w:p w:rsidR="0016796D" w:rsidRPr="00487585" w:rsidRDefault="0016796D" w:rsidP="00487585">
                          <w:pPr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r w:rsidRPr="00487585">
                            <w:rPr>
                              <w:rFonts w:asciiTheme="majorHAnsi" w:hAnsiTheme="majorHAnsi" w:cstheme="majorHAnsi"/>
                              <w:noProof/>
                              <w:sz w:val="20"/>
                              <w:szCs w:val="18"/>
                            </w:rPr>
                            <w:t>ОГРН 1172036001610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222EDBD" id="_x0000_s1033" type="#_x0000_t202" style="position:absolute;margin-left:0;margin-top:-2.15pt;width:185.9pt;height:110.6pt;z-index:251658247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" filled="f" stroked="f">
              <v:textbox style="mso-fit-shape-to-text:t">
                <w:txbxContent>
                  <w:p w14:paraId="0DB06464" w14:textId="77777777" w:rsidR="0016796D" w:rsidRPr="00487585" w:rsidRDefault="0016796D" w:rsidP="00487585">
                    <w:pPr>
                      <w:rPr>
                        <w:rFonts w:asciiTheme="majorHAnsi" w:hAnsiTheme="majorHAnsi"/>
                        <w:sz w:val="20"/>
                      </w:rPr>
                    </w:pPr>
                    <w:r w:rsidRPr="00487585">
                      <w:rPr>
                        <w:rFonts w:asciiTheme="majorHAnsi" w:hAnsiTheme="majorHAnsi"/>
                        <w:sz w:val="20"/>
                      </w:rPr>
                      <w:t>ООО «Фонд имени Шейха Зайеда»</w:t>
                    </w:r>
                  </w:p>
                  <w:p w14:paraId="43081B8E" w14:textId="77777777" w:rsidR="0016796D" w:rsidRPr="00487585" w:rsidRDefault="0016796D" w:rsidP="00487585">
                    <w:pPr>
                      <w:rPr>
                        <w:rFonts w:asciiTheme="majorHAnsi" w:hAnsiTheme="majorHAnsi" w:cstheme="majorHAnsi"/>
                        <w:noProof/>
                        <w:sz w:val="20"/>
                        <w:szCs w:val="18"/>
                      </w:rPr>
                    </w:pPr>
                    <w:r w:rsidRPr="00487585">
                      <w:rPr>
                        <w:rFonts w:asciiTheme="majorHAnsi" w:hAnsiTheme="majorHAnsi" w:cstheme="majorHAnsi"/>
                        <w:sz w:val="20"/>
                        <w:szCs w:val="18"/>
                      </w:rPr>
                      <w:t>ИНН/КПП 2014015071/</w:t>
                    </w:r>
                    <w:r w:rsidRPr="00487585">
                      <w:rPr>
                        <w:rFonts w:asciiTheme="majorHAnsi" w:hAnsiTheme="majorHAnsi" w:cstheme="majorHAnsi"/>
                        <w:noProof/>
                        <w:sz w:val="20"/>
                        <w:szCs w:val="18"/>
                      </w:rPr>
                      <w:t>201401001</w:t>
                    </w:r>
                  </w:p>
                  <w:p w14:paraId="2915FE83" w14:textId="77777777" w:rsidR="0016796D" w:rsidRPr="00487585" w:rsidRDefault="0016796D" w:rsidP="00487585">
                    <w:pPr>
                      <w:rPr>
                        <w:rFonts w:asciiTheme="majorHAnsi" w:hAnsiTheme="majorHAnsi" w:cstheme="majorHAnsi"/>
                        <w:sz w:val="24"/>
                      </w:rPr>
                    </w:pPr>
                    <w:r w:rsidRPr="00487585">
                      <w:rPr>
                        <w:rFonts w:asciiTheme="majorHAnsi" w:hAnsiTheme="majorHAnsi" w:cstheme="majorHAnsi"/>
                        <w:noProof/>
                        <w:sz w:val="20"/>
                        <w:szCs w:val="18"/>
                      </w:rPr>
                      <w:t>ОГРН 1172036001610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03EFF811" wp14:editId="73FCF1EB">
              <wp:simplePos x="0" y="0"/>
              <wp:positionH relativeFrom="margin">
                <wp:posOffset>-572494</wp:posOffset>
              </wp:positionH>
              <wp:positionV relativeFrom="paragraph">
                <wp:posOffset>1049</wp:posOffset>
              </wp:positionV>
              <wp:extent cx="7787640" cy="567580"/>
              <wp:effectExtent l="0" t="0" r="3810" b="4445"/>
              <wp:wrapNone/>
              <wp:docPr id="8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87640" cy="5675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75501661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b/>
                              <w:sz w:val="22"/>
                            </w:rPr>
                          </w:sdtEndPr>
                          <w:sdtContent>
                            <w:p w:rsidR="0016796D" w:rsidRDefault="0016796D" w:rsidP="00100C0A">
                              <w:pPr>
                                <w:pStyle w:val="a7"/>
                                <w:jc w:val="center"/>
                              </w:pPr>
                            </w:p>
                            <w:p w:rsidR="0016796D" w:rsidRPr="00100C0A" w:rsidRDefault="0016796D" w:rsidP="00100C0A">
                              <w:pPr>
                                <w:pStyle w:val="a7"/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00C0A">
                                <w:rPr>
                                  <w:b/>
                                  <w:sz w:val="22"/>
                                </w:rPr>
                                <w:fldChar w:fldCharType="begin"/>
                              </w:r>
                              <w:r w:rsidRPr="00100C0A">
                                <w:rPr>
                                  <w:b/>
                                  <w:sz w:val="22"/>
                                </w:rPr>
                                <w:instrText>PAGE   \* MERGEFORMAT</w:instrText>
                              </w:r>
                              <w:r w:rsidRPr="00100C0A">
                                <w:rPr>
                                  <w:b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noProof/>
                                  <w:sz w:val="22"/>
                                </w:rPr>
                                <w:t>1</w:t>
                              </w:r>
                              <w:r w:rsidRPr="00100C0A">
                                <w:rPr>
                                  <w:b/>
                                  <w:sz w:val="22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16796D" w:rsidRDefault="0016796D" w:rsidP="00100C0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EFF811" id="_x0000_s1034" style="position:absolute;margin-left:-45.1pt;margin-top:.1pt;width:613.2pt;height:44.7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" fillcolor="#d8d8d8 [2732]" stroked="f">
              <v:textbox>
                <w:txbxContent>
                  <w:sdt>
                    <w:sdtPr>
                      <w:id w:val="755016618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b/>
                        <w:sz w:val="22"/>
                      </w:rPr>
                    </w:sdtEndPr>
                    <w:sdtContent>
                      <w:p w14:paraId="7951FBD9" w14:textId="77777777" w:rsidR="0016796D" w:rsidRDefault="0016796D" w:rsidP="00100C0A">
                        <w:pPr>
                          <w:pStyle w:val="a7"/>
                          <w:jc w:val="center"/>
                        </w:pPr>
                      </w:p>
                      <w:p w14:paraId="59379C0E" w14:textId="77777777" w:rsidR="0016796D" w:rsidRPr="00100C0A" w:rsidRDefault="0016796D" w:rsidP="00100C0A">
                        <w:pPr>
                          <w:pStyle w:val="a7"/>
                          <w:jc w:val="center"/>
                          <w:rPr>
                            <w:b/>
                            <w:sz w:val="22"/>
                          </w:rPr>
                        </w:pPr>
                        <w:r w:rsidRPr="00100C0A">
                          <w:rPr>
                            <w:b/>
                            <w:sz w:val="22"/>
                          </w:rPr>
                          <w:fldChar w:fldCharType="begin"/>
                        </w:r>
                        <w:r w:rsidRPr="00100C0A">
                          <w:rPr>
                            <w:b/>
                            <w:sz w:val="22"/>
                          </w:rPr>
                          <w:instrText>PAGE   \* MERGEFORMAT</w:instrText>
                        </w:r>
                        <w:r w:rsidRPr="00100C0A">
                          <w:rPr>
                            <w:b/>
                            <w:sz w:val="22"/>
                          </w:rPr>
                          <w:fldChar w:fldCharType="separate"/>
                        </w:r>
                        <w:r>
                          <w:rPr>
                            <w:b/>
                            <w:noProof/>
                            <w:sz w:val="22"/>
                          </w:rPr>
                          <w:t>1</w:t>
                        </w:r>
                        <w:r w:rsidRPr="00100C0A">
                          <w:rPr>
                            <w:b/>
                            <w:sz w:val="22"/>
                          </w:rPr>
                          <w:fldChar w:fldCharType="end"/>
                        </w:r>
                      </w:p>
                    </w:sdtContent>
                  </w:sdt>
                  <w:p w14:paraId="456AB867" w14:textId="77777777" w:rsidR="0016796D" w:rsidRDefault="0016796D" w:rsidP="00100C0A"/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17B" w:rsidRDefault="00DC017B" w:rsidP="00FB72B2">
      <w:r>
        <w:separator/>
      </w:r>
    </w:p>
  </w:footnote>
  <w:footnote w:type="continuationSeparator" w:id="0">
    <w:p w:rsidR="00DC017B" w:rsidRDefault="00DC017B" w:rsidP="00FB72B2">
      <w:r>
        <w:continuationSeparator/>
      </w:r>
    </w:p>
  </w:footnote>
  <w:footnote w:type="continuationNotice" w:id="1">
    <w:p w:rsidR="00DC017B" w:rsidRDefault="00DC01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96D" w:rsidRDefault="0016796D" w:rsidP="00100C0A">
    <w:pPr>
      <w:pStyle w:val="a5"/>
      <w:tabs>
        <w:tab w:val="clear" w:pos="4677"/>
        <w:tab w:val="clear" w:pos="9355"/>
        <w:tab w:val="left" w:pos="89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44CD7E3D" wp14:editId="6023A183">
              <wp:simplePos x="0" y="0"/>
              <wp:positionH relativeFrom="margin">
                <wp:align>right</wp:align>
              </wp:positionH>
              <wp:positionV relativeFrom="paragraph">
                <wp:posOffset>-252484</wp:posOffset>
              </wp:positionV>
              <wp:extent cx="1727048" cy="38925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7048" cy="389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796D" w:rsidRDefault="0016796D" w:rsidP="00EE57D0">
                          <w:pPr>
                            <w:jc w:val="center"/>
                            <w:rPr>
                              <w:rFonts w:asciiTheme="majorHAnsi" w:hAnsiTheme="majorHAnsi"/>
                              <w:sz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0"/>
                            </w:rPr>
                            <w:t>только для</w:t>
                          </w:r>
                        </w:p>
                        <w:p w:rsidR="0016796D" w:rsidRDefault="0016796D" w:rsidP="00EE57D0">
                          <w:pPr>
                            <w:jc w:val="center"/>
                            <w:rPr>
                              <w:rFonts w:asciiTheme="majorHAnsi" w:hAnsiTheme="majorHAnsi"/>
                              <w:sz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0"/>
                            </w:rPr>
                            <w:t>официального</w:t>
                          </w:r>
                        </w:p>
                        <w:p w:rsidR="0016796D" w:rsidRPr="004723A0" w:rsidRDefault="0016796D" w:rsidP="00EE57D0">
                          <w:pPr>
                            <w:jc w:val="center"/>
                            <w:rPr>
                              <w:rFonts w:asciiTheme="majorHAnsi" w:hAnsiTheme="majorHAnsi"/>
                              <w:sz w:val="14"/>
                            </w:rPr>
                          </w:pPr>
                          <w:r w:rsidRPr="004723A0">
                            <w:rPr>
                              <w:rFonts w:asciiTheme="majorHAnsi" w:hAnsiTheme="majorHAnsi"/>
                              <w:sz w:val="20"/>
                            </w:rPr>
                            <w:t>использования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CD7E3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4.8pt;margin-top:-19.9pt;width:136pt;height:30.65pt;z-index:25165824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u7sw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" filled="f" stroked="f">
              <v:textbox style="mso-fit-shape-to-text:t">
                <w:txbxContent>
                  <w:p w14:paraId="16388E90" w14:textId="77777777" w:rsidR="0016796D" w:rsidRDefault="0016796D" w:rsidP="00EE57D0">
                    <w:pPr>
                      <w:jc w:val="center"/>
                      <w:rPr>
                        <w:rFonts w:asciiTheme="majorHAnsi" w:hAnsiTheme="majorHAnsi"/>
                        <w:sz w:val="20"/>
                      </w:rPr>
                    </w:pPr>
                    <w:r>
                      <w:rPr>
                        <w:rFonts w:asciiTheme="majorHAnsi" w:hAnsiTheme="majorHAnsi"/>
                        <w:sz w:val="20"/>
                      </w:rPr>
                      <w:t>только для</w:t>
                    </w:r>
                  </w:p>
                  <w:p w14:paraId="12C1F744" w14:textId="77777777" w:rsidR="0016796D" w:rsidRDefault="0016796D" w:rsidP="00EE57D0">
                    <w:pPr>
                      <w:jc w:val="center"/>
                      <w:rPr>
                        <w:rFonts w:asciiTheme="majorHAnsi" w:hAnsiTheme="majorHAnsi"/>
                        <w:sz w:val="20"/>
                      </w:rPr>
                    </w:pPr>
                    <w:r>
                      <w:rPr>
                        <w:rFonts w:asciiTheme="majorHAnsi" w:hAnsiTheme="majorHAnsi"/>
                        <w:sz w:val="20"/>
                      </w:rPr>
                      <w:t>официального</w:t>
                    </w:r>
                  </w:p>
                  <w:p w14:paraId="3637B416" w14:textId="77777777" w:rsidR="0016796D" w:rsidRPr="004723A0" w:rsidRDefault="0016796D" w:rsidP="00EE57D0">
                    <w:pPr>
                      <w:jc w:val="center"/>
                      <w:rPr>
                        <w:rFonts w:asciiTheme="majorHAnsi" w:hAnsiTheme="majorHAnsi"/>
                        <w:sz w:val="14"/>
                      </w:rPr>
                    </w:pPr>
                    <w:r w:rsidRPr="004723A0">
                      <w:rPr>
                        <w:rFonts w:asciiTheme="majorHAnsi" w:hAnsiTheme="majorHAnsi"/>
                        <w:sz w:val="20"/>
                      </w:rPr>
                      <w:t>использования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09EFADAE" wp14:editId="71404F05">
          <wp:simplePos x="0" y="0"/>
          <wp:positionH relativeFrom="margin">
            <wp:posOffset>-505988</wp:posOffset>
          </wp:positionH>
          <wp:positionV relativeFrom="paragraph">
            <wp:posOffset>-458331</wp:posOffset>
          </wp:positionV>
          <wp:extent cx="7609205" cy="880110"/>
          <wp:effectExtent l="19050" t="0" r="0" b="0"/>
          <wp:wrapNone/>
          <wp:docPr id="2" name="Рисунок 2" descr="letter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205" cy="880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96D" w:rsidRDefault="0016796D" w:rsidP="00100C0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EF23823" wp14:editId="403323A9">
              <wp:simplePos x="0" y="0"/>
              <wp:positionH relativeFrom="margin">
                <wp:align>right</wp:align>
              </wp:positionH>
              <wp:positionV relativeFrom="paragraph">
                <wp:posOffset>-259080</wp:posOffset>
              </wp:positionV>
              <wp:extent cx="1727048" cy="389255"/>
              <wp:effectExtent l="0" t="0" r="0" b="0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7048" cy="389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796D" w:rsidRDefault="0016796D" w:rsidP="003C2481">
                          <w:pPr>
                            <w:jc w:val="center"/>
                            <w:rPr>
                              <w:rFonts w:asciiTheme="majorHAnsi" w:hAnsiTheme="majorHAnsi"/>
                              <w:sz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0"/>
                            </w:rPr>
                            <w:t>только для</w:t>
                          </w:r>
                        </w:p>
                        <w:p w:rsidR="0016796D" w:rsidRDefault="0016796D" w:rsidP="003C2481">
                          <w:pPr>
                            <w:jc w:val="center"/>
                            <w:rPr>
                              <w:rFonts w:asciiTheme="majorHAnsi" w:hAnsiTheme="majorHAnsi"/>
                              <w:sz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0"/>
                            </w:rPr>
                            <w:t>официального</w:t>
                          </w:r>
                        </w:p>
                        <w:p w:rsidR="0016796D" w:rsidRPr="004723A0" w:rsidRDefault="0016796D" w:rsidP="003C2481">
                          <w:pPr>
                            <w:jc w:val="center"/>
                            <w:rPr>
                              <w:rFonts w:asciiTheme="majorHAnsi" w:hAnsiTheme="majorHAnsi"/>
                              <w:sz w:val="14"/>
                            </w:rPr>
                          </w:pPr>
                          <w:r w:rsidRPr="004723A0">
                            <w:rPr>
                              <w:rFonts w:asciiTheme="majorHAnsi" w:hAnsiTheme="majorHAnsi"/>
                              <w:sz w:val="20"/>
                            </w:rPr>
                            <w:t>использования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EF23823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84.8pt;margin-top:-20.4pt;width:136pt;height:30.65pt;z-index:25165824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TqktwIAAME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" filled="f" stroked="f">
              <v:textbox style="mso-fit-shape-to-text:t">
                <w:txbxContent>
                  <w:p w14:paraId="06C1BF1B" w14:textId="77777777" w:rsidR="0016796D" w:rsidRDefault="0016796D" w:rsidP="003C2481">
                    <w:pPr>
                      <w:jc w:val="center"/>
                      <w:rPr>
                        <w:rFonts w:asciiTheme="majorHAnsi" w:hAnsiTheme="majorHAnsi"/>
                        <w:sz w:val="20"/>
                      </w:rPr>
                    </w:pPr>
                    <w:r>
                      <w:rPr>
                        <w:rFonts w:asciiTheme="majorHAnsi" w:hAnsiTheme="majorHAnsi"/>
                        <w:sz w:val="20"/>
                      </w:rPr>
                      <w:t>только для</w:t>
                    </w:r>
                  </w:p>
                  <w:p w14:paraId="51CD334B" w14:textId="77777777" w:rsidR="0016796D" w:rsidRDefault="0016796D" w:rsidP="003C2481">
                    <w:pPr>
                      <w:jc w:val="center"/>
                      <w:rPr>
                        <w:rFonts w:asciiTheme="majorHAnsi" w:hAnsiTheme="majorHAnsi"/>
                        <w:sz w:val="20"/>
                      </w:rPr>
                    </w:pPr>
                    <w:r>
                      <w:rPr>
                        <w:rFonts w:asciiTheme="majorHAnsi" w:hAnsiTheme="majorHAnsi"/>
                        <w:sz w:val="20"/>
                      </w:rPr>
                      <w:t>официального</w:t>
                    </w:r>
                  </w:p>
                  <w:p w14:paraId="48359ED6" w14:textId="77777777" w:rsidR="0016796D" w:rsidRPr="004723A0" w:rsidRDefault="0016796D" w:rsidP="003C2481">
                    <w:pPr>
                      <w:jc w:val="center"/>
                      <w:rPr>
                        <w:rFonts w:asciiTheme="majorHAnsi" w:hAnsiTheme="majorHAnsi"/>
                        <w:sz w:val="14"/>
                      </w:rPr>
                    </w:pPr>
                    <w:r w:rsidRPr="004723A0">
                      <w:rPr>
                        <w:rFonts w:asciiTheme="majorHAnsi" w:hAnsiTheme="majorHAnsi"/>
                        <w:sz w:val="20"/>
                      </w:rPr>
                      <w:t>использования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editId="0FEB7AC8">
              <wp:simplePos x="0" y="0"/>
              <wp:positionH relativeFrom="margin">
                <wp:align>center</wp:align>
              </wp:positionH>
              <wp:positionV relativeFrom="paragraph">
                <wp:posOffset>52051</wp:posOffset>
              </wp:positionV>
              <wp:extent cx="4986020" cy="359410"/>
              <wp:effectExtent l="0" t="0" r="0" b="2540"/>
              <wp:wrapNone/>
              <wp:docPr id="195" name="Надпись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602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796D" w:rsidRPr="004723A0" w:rsidRDefault="0016796D" w:rsidP="00F301C4">
                          <w:pPr>
                            <w:jc w:val="center"/>
                            <w:rPr>
                              <w:rFonts w:asciiTheme="majorHAnsi" w:hAnsiTheme="majorHAnsi"/>
                            </w:rPr>
                          </w:pPr>
                          <w:r w:rsidRPr="004723A0">
                            <w:rPr>
                              <w:rFonts w:asciiTheme="majorHAnsi" w:hAnsiTheme="majorHAnsi"/>
                              <w:b/>
                              <w:sz w:val="36"/>
                            </w:rPr>
                            <w:t>ФОРМА РЕГИСТРАЦИИ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Надпись 195" o:spid="_x0000_s1031" type="#_x0000_t202" style="position:absolute;margin-left:0;margin-top:4.1pt;width:392.6pt;height:28.3pt;z-index:251658243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" filled="f" stroked="f">
              <v:textbox style="mso-fit-shape-to-text:t">
                <w:txbxContent>
                  <w:p w14:paraId="17D7A40F" w14:textId="77777777" w:rsidR="0016796D" w:rsidRPr="004723A0" w:rsidRDefault="0016796D" w:rsidP="00F301C4">
                    <w:pPr>
                      <w:jc w:val="center"/>
                      <w:rPr>
                        <w:rFonts w:asciiTheme="majorHAnsi" w:hAnsiTheme="majorHAnsi"/>
                      </w:rPr>
                    </w:pPr>
                    <w:r w:rsidRPr="004723A0">
                      <w:rPr>
                        <w:rFonts w:asciiTheme="majorHAnsi" w:hAnsiTheme="majorHAnsi"/>
                        <w:b/>
                        <w:sz w:val="36"/>
                      </w:rPr>
                      <w:t>ФОРМА РЕГИСТРАЦИИ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1" locked="0" layoutInCell="1" allowOverlap="1" wp14:anchorId="4AA70834" wp14:editId="04F292CE">
          <wp:simplePos x="0" y="0"/>
          <wp:positionH relativeFrom="page">
            <wp:align>left</wp:align>
          </wp:positionH>
          <wp:positionV relativeFrom="paragraph">
            <wp:posOffset>-459843</wp:posOffset>
          </wp:positionV>
          <wp:extent cx="7609205" cy="880110"/>
          <wp:effectExtent l="0" t="0" r="0" b="0"/>
          <wp:wrapNone/>
          <wp:docPr id="3" name="Рисунок 3" descr="letter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205" cy="880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218EF"/>
    <w:multiLevelType w:val="hybridMultilevel"/>
    <w:tmpl w:val="9808E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47B65"/>
    <w:multiLevelType w:val="hybridMultilevel"/>
    <w:tmpl w:val="44723108"/>
    <w:lvl w:ilvl="0" w:tplc="BB66C65E">
      <w:start w:val="1"/>
      <w:numFmt w:val="decimal"/>
      <w:pStyle w:val="AgreementText"/>
      <w:lvlText w:val="%1."/>
      <w:lvlJc w:val="left"/>
      <w:pPr>
        <w:tabs>
          <w:tab w:val="num" w:pos="288"/>
        </w:tabs>
        <w:ind w:left="288" w:hanging="288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F77AB"/>
    <w:multiLevelType w:val="hybridMultilevel"/>
    <w:tmpl w:val="A9549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A3DC6"/>
    <w:multiLevelType w:val="hybridMultilevel"/>
    <w:tmpl w:val="19EE062C"/>
    <w:lvl w:ilvl="0" w:tplc="B010F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24B93"/>
    <w:multiLevelType w:val="hybridMultilevel"/>
    <w:tmpl w:val="32486D02"/>
    <w:lvl w:ilvl="0" w:tplc="B010F14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A75BE"/>
    <w:multiLevelType w:val="hybridMultilevel"/>
    <w:tmpl w:val="9808E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0192D"/>
    <w:multiLevelType w:val="hybridMultilevel"/>
    <w:tmpl w:val="A9549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560C1"/>
    <w:multiLevelType w:val="hybridMultilevel"/>
    <w:tmpl w:val="A9549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013E3"/>
    <w:multiLevelType w:val="hybridMultilevel"/>
    <w:tmpl w:val="A9549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56E42"/>
    <w:multiLevelType w:val="hybridMultilevel"/>
    <w:tmpl w:val="19EE062C"/>
    <w:lvl w:ilvl="0" w:tplc="B010F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lAmKMVBlgQW0rwjTKv+ksXVkY+nyukhErsSME5huvlkTtTi6m2VBJsB6CZmdJqiBf/TjKhNfXWW3H8rfr/S2g==" w:salt="kOp8QFptOLKZEaBum62uPg==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2B2"/>
    <w:rsid w:val="000629F4"/>
    <w:rsid w:val="0006538D"/>
    <w:rsid w:val="0008799C"/>
    <w:rsid w:val="00090361"/>
    <w:rsid w:val="000A247D"/>
    <w:rsid w:val="000C3221"/>
    <w:rsid w:val="000E3A85"/>
    <w:rsid w:val="00100C0A"/>
    <w:rsid w:val="00124724"/>
    <w:rsid w:val="00130908"/>
    <w:rsid w:val="001450FB"/>
    <w:rsid w:val="0016796D"/>
    <w:rsid w:val="001B76FF"/>
    <w:rsid w:val="001C7959"/>
    <w:rsid w:val="001D391E"/>
    <w:rsid w:val="001F0A03"/>
    <w:rsid w:val="00206D94"/>
    <w:rsid w:val="00206DD5"/>
    <w:rsid w:val="00212913"/>
    <w:rsid w:val="00272DAF"/>
    <w:rsid w:val="00282FEA"/>
    <w:rsid w:val="00285267"/>
    <w:rsid w:val="00295988"/>
    <w:rsid w:val="002A0577"/>
    <w:rsid w:val="002B59A1"/>
    <w:rsid w:val="002F43AF"/>
    <w:rsid w:val="00307B28"/>
    <w:rsid w:val="00323B07"/>
    <w:rsid w:val="00352EB8"/>
    <w:rsid w:val="00364D0F"/>
    <w:rsid w:val="00391B6B"/>
    <w:rsid w:val="003A210D"/>
    <w:rsid w:val="003C2481"/>
    <w:rsid w:val="003F160F"/>
    <w:rsid w:val="003F3BF8"/>
    <w:rsid w:val="004350F2"/>
    <w:rsid w:val="00487585"/>
    <w:rsid w:val="00491724"/>
    <w:rsid w:val="0049635C"/>
    <w:rsid w:val="004B558C"/>
    <w:rsid w:val="004C142D"/>
    <w:rsid w:val="004E2B00"/>
    <w:rsid w:val="00556729"/>
    <w:rsid w:val="005815D9"/>
    <w:rsid w:val="0058450E"/>
    <w:rsid w:val="00587E67"/>
    <w:rsid w:val="00590BC6"/>
    <w:rsid w:val="005B439C"/>
    <w:rsid w:val="00602473"/>
    <w:rsid w:val="00664FA9"/>
    <w:rsid w:val="006C5196"/>
    <w:rsid w:val="007418EB"/>
    <w:rsid w:val="00765975"/>
    <w:rsid w:val="007859CC"/>
    <w:rsid w:val="007B4304"/>
    <w:rsid w:val="007C503F"/>
    <w:rsid w:val="00817F79"/>
    <w:rsid w:val="00826405"/>
    <w:rsid w:val="0083234E"/>
    <w:rsid w:val="00846834"/>
    <w:rsid w:val="008653FD"/>
    <w:rsid w:val="00872C31"/>
    <w:rsid w:val="008A0352"/>
    <w:rsid w:val="008B44C6"/>
    <w:rsid w:val="008D0204"/>
    <w:rsid w:val="00905CA8"/>
    <w:rsid w:val="009127F2"/>
    <w:rsid w:val="009613C6"/>
    <w:rsid w:val="0097734A"/>
    <w:rsid w:val="009844DD"/>
    <w:rsid w:val="0098750B"/>
    <w:rsid w:val="009A4E02"/>
    <w:rsid w:val="009A670B"/>
    <w:rsid w:val="009B7EC9"/>
    <w:rsid w:val="009F593F"/>
    <w:rsid w:val="00A265C8"/>
    <w:rsid w:val="00A848DF"/>
    <w:rsid w:val="00A93687"/>
    <w:rsid w:val="00B1348A"/>
    <w:rsid w:val="00B44D49"/>
    <w:rsid w:val="00BD1216"/>
    <w:rsid w:val="00BF1DFC"/>
    <w:rsid w:val="00C3306D"/>
    <w:rsid w:val="00C45278"/>
    <w:rsid w:val="00C75329"/>
    <w:rsid w:val="00CA3082"/>
    <w:rsid w:val="00CB21FD"/>
    <w:rsid w:val="00CD1EDC"/>
    <w:rsid w:val="00CD7F1D"/>
    <w:rsid w:val="00D340C4"/>
    <w:rsid w:val="00D371A2"/>
    <w:rsid w:val="00D82E8A"/>
    <w:rsid w:val="00DC017B"/>
    <w:rsid w:val="00DE4429"/>
    <w:rsid w:val="00E06056"/>
    <w:rsid w:val="00E349DC"/>
    <w:rsid w:val="00E9546E"/>
    <w:rsid w:val="00ED0907"/>
    <w:rsid w:val="00ED549F"/>
    <w:rsid w:val="00EE57D0"/>
    <w:rsid w:val="00F162B6"/>
    <w:rsid w:val="00F2408A"/>
    <w:rsid w:val="00F301C4"/>
    <w:rsid w:val="00F31B31"/>
    <w:rsid w:val="00F4397C"/>
    <w:rsid w:val="00F55C41"/>
    <w:rsid w:val="00F723EA"/>
    <w:rsid w:val="00FB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19049A"/>
  <w15:docId w15:val="{DFCCB264-0355-44A3-BA05-313C8B8A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Tahoma" w:hAnsi="Tahoma" w:cs="Tahoma"/>
      <w:spacing w:val="10"/>
      <w:sz w:val="16"/>
      <w:szCs w:val="16"/>
      <w:lang w:val="ru-RU" w:eastAsia="ru-RU"/>
    </w:rPr>
  </w:style>
  <w:style w:type="paragraph" w:styleId="1">
    <w:name w:val="heading 1"/>
    <w:basedOn w:val="a"/>
    <w:next w:val="a"/>
    <w:qFormat/>
    <w:pPr>
      <w:spacing w:after="80"/>
      <w:jc w:val="center"/>
      <w:outlineLvl w:val="0"/>
    </w:pPr>
    <w:rPr>
      <w:b/>
      <w:caps/>
      <w:spacing w:val="20"/>
      <w:sz w:val="24"/>
      <w:szCs w:val="24"/>
    </w:rPr>
  </w:style>
  <w:style w:type="paragraph" w:styleId="2">
    <w:name w:val="heading 2"/>
    <w:basedOn w:val="a"/>
    <w:next w:val="a"/>
    <w:qFormat/>
    <w:pPr>
      <w:framePr w:hSpace="180" w:wrap="around" w:hAnchor="text" w:xAlign="center" w:y="490"/>
      <w:spacing w:before="40"/>
      <w:jc w:val="center"/>
      <w:outlineLvl w:val="1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SectionHeading">
    <w:name w:val="Section Heading"/>
    <w:basedOn w:val="a"/>
    <w:pPr>
      <w:jc w:val="center"/>
    </w:pPr>
    <w:rPr>
      <w:caps/>
      <w:lang w:bidi="ru-RU"/>
    </w:rPr>
  </w:style>
  <w:style w:type="paragraph" w:customStyle="1" w:styleId="AgreementText">
    <w:name w:val="Agreement Text"/>
    <w:basedOn w:val="a"/>
    <w:pPr>
      <w:framePr w:hSpace="180" w:wrap="around" w:hAnchor="text" w:xAlign="center" w:y="490"/>
      <w:numPr>
        <w:numId w:val="2"/>
      </w:numPr>
      <w:spacing w:before="40" w:after="80"/>
    </w:pPr>
    <w:rPr>
      <w:lang w:bidi="ru-RU"/>
    </w:rPr>
  </w:style>
  <w:style w:type="table" w:styleId="a4">
    <w:name w:val="Table Grid"/>
    <w:basedOn w:val="a1"/>
    <w:rPr>
      <w:rFonts w:ascii="Tahoma" w:hAnsi="Tahoma" w:cs="Tahoma"/>
      <w:spacing w:val="10"/>
    </w:rPr>
    <w:tblPr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29" w:type="dxa"/>
        <w:left w:w="115" w:type="dxa"/>
        <w:bottom w:w="29" w:type="dxa"/>
        <w:right w:w="115" w:type="dxa"/>
      </w:tblCellMar>
    </w:tblPr>
  </w:style>
  <w:style w:type="paragraph" w:styleId="a5">
    <w:name w:val="header"/>
    <w:basedOn w:val="a"/>
    <w:link w:val="a6"/>
    <w:uiPriority w:val="99"/>
    <w:unhideWhenUsed/>
    <w:rsid w:val="00FB72B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B72B2"/>
    <w:rPr>
      <w:rFonts w:ascii="Tahoma" w:hAnsi="Tahoma" w:cs="Tahoma"/>
      <w:spacing w:val="10"/>
      <w:sz w:val="16"/>
      <w:szCs w:val="16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FB72B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B72B2"/>
    <w:rPr>
      <w:rFonts w:ascii="Tahoma" w:hAnsi="Tahoma" w:cs="Tahoma"/>
      <w:spacing w:val="10"/>
      <w:sz w:val="16"/>
      <w:szCs w:val="16"/>
      <w:lang w:val="ru-RU" w:eastAsia="ru-RU"/>
    </w:rPr>
  </w:style>
  <w:style w:type="character" w:styleId="a9">
    <w:name w:val="Placeholder Text"/>
    <w:basedOn w:val="a0"/>
    <w:uiPriority w:val="99"/>
    <w:semiHidden/>
    <w:rsid w:val="0083234E"/>
    <w:rPr>
      <w:color w:val="808080"/>
    </w:rPr>
  </w:style>
  <w:style w:type="character" w:customStyle="1" w:styleId="10">
    <w:name w:val="Стиль1"/>
    <w:basedOn w:val="a0"/>
    <w:uiPriority w:val="1"/>
    <w:rsid w:val="004C142D"/>
    <w:rPr>
      <w:rFonts w:asciiTheme="majorHAnsi" w:hAnsiTheme="majorHAnsi"/>
    </w:rPr>
  </w:style>
  <w:style w:type="character" w:styleId="aa">
    <w:name w:val="Hyperlink"/>
    <w:basedOn w:val="a0"/>
    <w:unhideWhenUsed/>
    <w:rsid w:val="0013090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30908"/>
    <w:rPr>
      <w:color w:val="808080"/>
      <w:shd w:val="clear" w:color="auto" w:fill="E6E6E6"/>
    </w:rPr>
  </w:style>
  <w:style w:type="paragraph" w:styleId="ac">
    <w:name w:val="List Paragraph"/>
    <w:basedOn w:val="a"/>
    <w:uiPriority w:val="34"/>
    <w:qFormat/>
    <w:rsid w:val="0006538D"/>
    <w:pPr>
      <w:ind w:left="720"/>
      <w:contextualSpacing/>
    </w:pPr>
  </w:style>
  <w:style w:type="table" w:customStyle="1" w:styleId="11">
    <w:name w:val="Сетка таблицы светлая1"/>
    <w:basedOn w:val="a1"/>
    <w:uiPriority w:val="40"/>
    <w:rsid w:val="002F43AF"/>
    <w:rPr>
      <w:rFonts w:asciiTheme="minorHAnsi" w:eastAsiaTheme="minorEastAsia" w:hAnsiTheme="minorHAnsi" w:cstheme="minorBidi"/>
      <w:sz w:val="24"/>
      <w:szCs w:val="24"/>
      <w:lang w:val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il\AppData\Roaming\Microsoft\Templates\&#1047;&#1072;&#1103;&#1074;&#1082;&#1072;%20&#1085;&#1072;%20&#1087;&#1088;&#1077;&#1076;&#1086;&#1089;&#1090;&#1072;&#1074;&#1083;&#1077;&#1085;&#1080;&#1077;%20&#1082;&#1088;&#1077;&#1076;&#1080;&#1090;&#1072;%20&#1076;&#1083;&#1103;%20&#1087;&#1088;&#1077;&#1076;&#1087;&#1088;&#1080;&#1103;&#1090;&#1080;&#110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43A3BE073143569634C8BAC5916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8C8BC3-8DEB-49C5-BCB3-210013E31FEF}"/>
      </w:docPartPr>
      <w:docPartBody>
        <w:p w:rsidR="00EE154C" w:rsidRDefault="00C576AB" w:rsidP="00C576AB">
          <w:pPr>
            <w:pStyle w:val="4743A3BE073143569634C8BAC5916AD3"/>
          </w:pPr>
          <w:r w:rsidRPr="00FB3A6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1B892EBD9642AC8B3B2F3186529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F94D3B-7ACE-4CB9-ABD0-9CFCFD3250E4}"/>
      </w:docPartPr>
      <w:docPartBody>
        <w:p w:rsidR="00366893" w:rsidRDefault="0071213F" w:rsidP="0071213F">
          <w:pPr>
            <w:pStyle w:val="851B892EBD9642AC8B3B2F3186529DE9"/>
          </w:pPr>
          <w:r w:rsidRPr="00FB3A6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3D0C30B71149E5BD7C6CDCE61CB2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145925-F28F-42C1-A1E7-FA86D8CB3F82}"/>
      </w:docPartPr>
      <w:docPartBody>
        <w:p w:rsidR="00366893" w:rsidRDefault="0071213F" w:rsidP="0071213F">
          <w:pPr>
            <w:pStyle w:val="493D0C30B71149E5BD7C6CDCE61CB25E"/>
          </w:pPr>
          <w:r w:rsidRPr="00FB3A6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E6581E99A6405AA2D81956046FB1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3A0E3B-7DFD-4E52-B3CE-6D12C81FCB8B}"/>
      </w:docPartPr>
      <w:docPartBody>
        <w:p w:rsidR="00366893" w:rsidRDefault="001135C2" w:rsidP="001135C2">
          <w:pPr>
            <w:pStyle w:val="F6E6581E99A6405AA2D81956046FB15F1"/>
          </w:pPr>
          <w:r w:rsidRPr="00F301C4">
            <w:rPr>
              <w:rStyle w:val="a3"/>
              <w:sz w:val="18"/>
              <w:szCs w:val="22"/>
            </w:rPr>
            <w:t>Место для ввода даты.</w:t>
          </w:r>
        </w:p>
      </w:docPartBody>
    </w:docPart>
    <w:docPart>
      <w:docPartPr>
        <w:name w:val="3D0C409CB97F4569B84AAFA72777FF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A4DF-106A-40CC-B23C-77FF7ECB7FC0}"/>
      </w:docPartPr>
      <w:docPartBody>
        <w:p w:rsidR="00366893" w:rsidRDefault="0071213F" w:rsidP="0071213F">
          <w:pPr>
            <w:pStyle w:val="3D0C409CB97F4569B84AAFA72777FF76"/>
          </w:pPr>
          <w:r w:rsidRPr="00FB3A6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1190932FCD46CFA723AF7393FE72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54D653-BF59-409D-B617-7783789D920C}"/>
      </w:docPartPr>
      <w:docPartBody>
        <w:p w:rsidR="00366893" w:rsidRDefault="0071213F" w:rsidP="0071213F">
          <w:pPr>
            <w:pStyle w:val="391190932FCD46CFA723AF7393FE72CA"/>
          </w:pPr>
          <w:r w:rsidRPr="00FB3A6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CDC2FE30294194B23EA38F44C8AD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762698-0FFF-4050-864D-D8ED06A56566}"/>
      </w:docPartPr>
      <w:docPartBody>
        <w:p w:rsidR="00366893" w:rsidRDefault="001135C2" w:rsidP="001135C2">
          <w:pPr>
            <w:pStyle w:val="81CDC2FE30294194B23EA38F44C8AD041"/>
          </w:pPr>
          <w:r w:rsidRPr="00F301C4">
            <w:rPr>
              <w:rStyle w:val="a3"/>
              <w:sz w:val="18"/>
              <w:szCs w:val="22"/>
            </w:rPr>
            <w:t>Место для ввода даты.</w:t>
          </w:r>
        </w:p>
      </w:docPartBody>
    </w:docPart>
    <w:docPart>
      <w:docPartPr>
        <w:name w:val="E9370D3767554638B5C829B7FFA152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39C4FF-C87E-4D97-A22C-A58656ABF604}"/>
      </w:docPartPr>
      <w:docPartBody>
        <w:p w:rsidR="00366893" w:rsidRDefault="0071213F" w:rsidP="0071213F">
          <w:pPr>
            <w:pStyle w:val="E9370D3767554638B5C829B7FFA15201"/>
          </w:pPr>
          <w:r w:rsidRPr="00FB3A6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9050C8421F489AB58B8C46B918A0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811C44-62F1-4555-8B36-4E3B31549BA5}"/>
      </w:docPartPr>
      <w:docPartBody>
        <w:p w:rsidR="00366893" w:rsidRDefault="0071213F" w:rsidP="0071213F">
          <w:pPr>
            <w:pStyle w:val="299050C8421F489AB58B8C46B918A037"/>
          </w:pPr>
          <w:r w:rsidRPr="00FB3A6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070DC5C87F4C2C813428F578052D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6D6F1E-1B6F-4816-A76A-DF803904A549}"/>
      </w:docPartPr>
      <w:docPartBody>
        <w:p w:rsidR="00366893" w:rsidRDefault="001135C2" w:rsidP="001135C2">
          <w:pPr>
            <w:pStyle w:val="A0070DC5C87F4C2C813428F578052DA81"/>
          </w:pPr>
          <w:r w:rsidRPr="00F301C4">
            <w:rPr>
              <w:rStyle w:val="a3"/>
              <w:sz w:val="18"/>
              <w:szCs w:val="22"/>
            </w:rPr>
            <w:t>Место для ввода даты.</w:t>
          </w:r>
        </w:p>
      </w:docPartBody>
    </w:docPart>
    <w:docPart>
      <w:docPartPr>
        <w:name w:val="FCCC686FAAEB48C8826ADD4C5F1328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F1090-1804-48D8-879F-7AB255AB8434}"/>
      </w:docPartPr>
      <w:docPartBody>
        <w:p w:rsidR="00366893" w:rsidRDefault="0071213F" w:rsidP="0071213F">
          <w:pPr>
            <w:pStyle w:val="FCCC686FAAEB48C8826ADD4C5F1328AC"/>
          </w:pPr>
          <w:r w:rsidRPr="00FB3A6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974C139D8F49D6BFC835F9ADF6D9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37C8A1-8094-487E-B3EF-D951574E90D0}"/>
      </w:docPartPr>
      <w:docPartBody>
        <w:p w:rsidR="00366893" w:rsidRDefault="0071213F" w:rsidP="0071213F">
          <w:pPr>
            <w:pStyle w:val="59974C139D8F49D6BFC835F9ADF6D918"/>
          </w:pPr>
          <w:r w:rsidRPr="00FB3A6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F4A4288BB9459BAFE3675CEB2812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5D19F5-1B65-49B3-B7BD-672291E1B46F}"/>
      </w:docPartPr>
      <w:docPartBody>
        <w:p w:rsidR="00366893" w:rsidRDefault="001135C2" w:rsidP="001135C2">
          <w:pPr>
            <w:pStyle w:val="3AF4A4288BB9459BAFE3675CEB2812B21"/>
          </w:pPr>
          <w:r w:rsidRPr="00F301C4">
            <w:rPr>
              <w:rStyle w:val="a3"/>
              <w:sz w:val="18"/>
              <w:szCs w:val="22"/>
            </w:rPr>
            <w:t>Место для ввода даты.</w:t>
          </w:r>
        </w:p>
      </w:docPartBody>
    </w:docPart>
    <w:docPart>
      <w:docPartPr>
        <w:name w:val="1A65BB56069B43CA834608A55809A3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211A35-C0CE-47B3-A30A-63483C15706A}"/>
      </w:docPartPr>
      <w:docPartBody>
        <w:p w:rsidR="00366893" w:rsidRDefault="001135C2" w:rsidP="001135C2">
          <w:pPr>
            <w:pStyle w:val="1A65BB56069B43CA834608A55809A39A1"/>
          </w:pPr>
          <w:r w:rsidRPr="00F301C4">
            <w:rPr>
              <w:rStyle w:val="a3"/>
              <w:sz w:val="18"/>
              <w:szCs w:val="22"/>
            </w:rPr>
            <w:t>Место для ввода даты.</w:t>
          </w:r>
        </w:p>
      </w:docPartBody>
    </w:docPart>
    <w:docPart>
      <w:docPartPr>
        <w:name w:val="9FA651F439124DB2BD53C0912052E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D4B6C4-FA9F-4939-940A-CB136CE5412C}"/>
      </w:docPartPr>
      <w:docPartBody>
        <w:p w:rsidR="00366893" w:rsidRDefault="0071213F" w:rsidP="0071213F">
          <w:pPr>
            <w:pStyle w:val="9FA651F439124DB2BD53C0912052EA02"/>
          </w:pPr>
          <w:r w:rsidRPr="00FB3A6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0ED533DF2441A94A7C9E2C72E81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48854B-EA2E-4E7D-B926-9997A0DE2F06}"/>
      </w:docPartPr>
      <w:docPartBody>
        <w:p w:rsidR="00366893" w:rsidRDefault="0071213F" w:rsidP="0071213F">
          <w:pPr>
            <w:pStyle w:val="DE60ED533DF2441A94A7C9E2C72E81C0"/>
          </w:pPr>
          <w:r w:rsidRPr="00FB3A6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7B9D5489784C40B979A9C173FE9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504BF0-6036-4FD5-A8E1-A178BE626167}"/>
      </w:docPartPr>
      <w:docPartBody>
        <w:p w:rsidR="00366893" w:rsidRDefault="0071213F" w:rsidP="0071213F">
          <w:pPr>
            <w:pStyle w:val="737B9D5489784C40B979A9C173FE9A02"/>
          </w:pPr>
          <w:r w:rsidRPr="00FB3A6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13E10331584BB7846F9DDD18F1A1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8D72D9-6558-4D3D-A364-2C56CBB7D7FD}"/>
      </w:docPartPr>
      <w:docPartBody>
        <w:p w:rsidR="00366893" w:rsidRDefault="001135C2" w:rsidP="001135C2">
          <w:pPr>
            <w:pStyle w:val="0313E10331584BB7846F9DDD18F1A17A1"/>
          </w:pPr>
          <w:r w:rsidRPr="00F301C4">
            <w:rPr>
              <w:rStyle w:val="a3"/>
              <w:sz w:val="18"/>
              <w:szCs w:val="22"/>
            </w:rPr>
            <w:t>Место для ввода даты.</w:t>
          </w:r>
        </w:p>
      </w:docPartBody>
    </w:docPart>
    <w:docPart>
      <w:docPartPr>
        <w:name w:val="357BEB8363304124B8616A3BC272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18CFF5-EABF-45E2-8536-12F2901FEA33}"/>
      </w:docPartPr>
      <w:docPartBody>
        <w:p w:rsidR="00366893" w:rsidRDefault="001135C2" w:rsidP="001135C2">
          <w:pPr>
            <w:pStyle w:val="357BEB8363304124B8616A3BC27241D01"/>
          </w:pPr>
          <w:r w:rsidRPr="00F301C4">
            <w:rPr>
              <w:rStyle w:val="a3"/>
              <w:sz w:val="18"/>
              <w:szCs w:val="22"/>
            </w:rPr>
            <w:t>Место для ввода даты.</w:t>
          </w:r>
        </w:p>
      </w:docPartBody>
    </w:docPart>
    <w:docPart>
      <w:docPartPr>
        <w:name w:val="9E38BA57EE3C4569A9B0EAB4E2BB9B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945836-C2FD-4141-A3EF-A20EEF1AD1A8}"/>
      </w:docPartPr>
      <w:docPartBody>
        <w:p w:rsidR="00366893" w:rsidRDefault="0071213F" w:rsidP="0071213F">
          <w:pPr>
            <w:pStyle w:val="9E38BA57EE3C4569A9B0EAB4E2BB9BAF"/>
          </w:pPr>
          <w:r w:rsidRPr="00FB3A6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912E45640D4C4C90679F9E6EA551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4C2E3B-47D5-4198-B894-FD0ECB3FF287}"/>
      </w:docPartPr>
      <w:docPartBody>
        <w:p w:rsidR="00366893" w:rsidRDefault="0071213F" w:rsidP="0071213F">
          <w:pPr>
            <w:pStyle w:val="FD912E45640D4C4C90679F9E6EA55139"/>
          </w:pPr>
          <w:r w:rsidRPr="00FB3A6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A1F2E45AEB4119B3C03C4096AF92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B7285F-0B17-40A1-A5C6-86DA5E341050}"/>
      </w:docPartPr>
      <w:docPartBody>
        <w:p w:rsidR="00366893" w:rsidRDefault="0071213F" w:rsidP="0071213F">
          <w:pPr>
            <w:pStyle w:val="8BA1F2E45AEB4119B3C03C4096AF9200"/>
          </w:pPr>
          <w:r w:rsidRPr="00FB3A6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41F157E87B4253ADD539FC6755BC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06DA17-BCCB-46F5-BD54-B1FDC5699181}"/>
      </w:docPartPr>
      <w:docPartBody>
        <w:p w:rsidR="00366893" w:rsidRDefault="001135C2" w:rsidP="001135C2">
          <w:pPr>
            <w:pStyle w:val="FC41F157E87B4253ADD539FC6755BCEB1"/>
          </w:pPr>
          <w:r w:rsidRPr="00F301C4">
            <w:rPr>
              <w:rStyle w:val="a3"/>
              <w:sz w:val="18"/>
              <w:szCs w:val="22"/>
            </w:rPr>
            <w:t>Место для ввода даты.</w:t>
          </w:r>
        </w:p>
      </w:docPartBody>
    </w:docPart>
    <w:docPart>
      <w:docPartPr>
        <w:name w:val="C151D928A3E945ED9466435BDE440C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15B398-B371-45D1-B501-225DF1CF304A}"/>
      </w:docPartPr>
      <w:docPartBody>
        <w:p w:rsidR="00366893" w:rsidRDefault="001135C2" w:rsidP="001135C2">
          <w:pPr>
            <w:pStyle w:val="C151D928A3E945ED9466435BDE440C201"/>
          </w:pPr>
          <w:r w:rsidRPr="00F301C4">
            <w:rPr>
              <w:rStyle w:val="a3"/>
              <w:sz w:val="18"/>
              <w:szCs w:val="22"/>
            </w:rPr>
            <w:t>Место для ввода даты.</w:t>
          </w:r>
        </w:p>
      </w:docPartBody>
    </w:docPart>
    <w:docPart>
      <w:docPartPr>
        <w:name w:val="05B94437F4744AB9B3487A7E0FB7F4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004F09-A6F5-45E8-97EF-0B5F8191036F}"/>
      </w:docPartPr>
      <w:docPartBody>
        <w:p w:rsidR="00366893" w:rsidRDefault="0071213F" w:rsidP="0071213F">
          <w:pPr>
            <w:pStyle w:val="05B94437F4744AB9B3487A7E0FB7F464"/>
          </w:pPr>
          <w:r w:rsidRPr="00FB3A6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CA36646689420BBAF592975C5720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F3E844-3004-44FA-AAE2-1A1D13E42133}"/>
      </w:docPartPr>
      <w:docPartBody>
        <w:p w:rsidR="00366893" w:rsidRDefault="0071213F" w:rsidP="0071213F">
          <w:pPr>
            <w:pStyle w:val="0FCA36646689420BBAF592975C5720CF"/>
          </w:pPr>
          <w:r w:rsidRPr="00FB3A6F">
            <w:rPr>
              <w:rStyle w:val="a3"/>
            </w:rPr>
            <w:t>Выберите элемент.</w:t>
          </w:r>
        </w:p>
      </w:docPartBody>
    </w:docPart>
    <w:docPart>
      <w:docPartPr>
        <w:name w:val="DB803FA73714429FBF353B1498EE2E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AAE617-36F4-4329-BF2B-90CDD20B9BF7}"/>
      </w:docPartPr>
      <w:docPartBody>
        <w:p w:rsidR="00366893" w:rsidRDefault="001135C2" w:rsidP="001135C2">
          <w:pPr>
            <w:pStyle w:val="DB803FA73714429FBF353B1498EE2EFB1"/>
          </w:pPr>
          <w:r w:rsidRPr="000629F4">
            <w:rPr>
              <w:rStyle w:val="a3"/>
              <w:sz w:val="22"/>
            </w:rPr>
            <w:t>Выберите элемент.</w:t>
          </w:r>
        </w:p>
      </w:docPartBody>
    </w:docPart>
    <w:docPart>
      <w:docPartPr>
        <w:name w:val="89FEFF35E50F471BBC2A90DA587311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0038AD-AED0-4E3A-B08E-A84865A5CE8C}"/>
      </w:docPartPr>
      <w:docPartBody>
        <w:p w:rsidR="00366893" w:rsidRDefault="0071213F" w:rsidP="0071213F">
          <w:pPr>
            <w:pStyle w:val="89FEFF35E50F471BBC2A90DA587311CC"/>
          </w:pPr>
          <w:r w:rsidRPr="00FB3A6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4748D24B2F4BE885668727F1ECB5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45D781-786D-4ED1-9355-9F3E8F5DB130}"/>
      </w:docPartPr>
      <w:docPartBody>
        <w:p w:rsidR="00366893" w:rsidRDefault="0071213F" w:rsidP="0071213F">
          <w:pPr>
            <w:pStyle w:val="6B4748D24B2F4BE885668727F1ECB5BC"/>
          </w:pPr>
          <w:r w:rsidRPr="00FB3A6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E07C9D0F6C4ACFB23B34E6E1C874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EBA620-53AB-4865-9C0F-B83F644F5790}"/>
      </w:docPartPr>
      <w:docPartBody>
        <w:p w:rsidR="001135C2" w:rsidRDefault="001135C2" w:rsidP="001135C2">
          <w:pPr>
            <w:pStyle w:val="77E07C9D0F6C4ACFB23B34E6E1C874731"/>
          </w:pPr>
          <w:r w:rsidRPr="008A0352">
            <w:rPr>
              <w:rStyle w:val="a3"/>
              <w:sz w:val="22"/>
            </w:rPr>
            <w:t>Введите свою фамилию</w:t>
          </w:r>
        </w:p>
      </w:docPartBody>
    </w:docPart>
    <w:docPart>
      <w:docPartPr>
        <w:name w:val="4F47FC714EE94352B28B84034AC05D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155A94-5B0F-4E50-9EBD-63665A49374D}"/>
      </w:docPartPr>
      <w:docPartBody>
        <w:p w:rsidR="001135C2" w:rsidRDefault="001135C2" w:rsidP="001135C2">
          <w:pPr>
            <w:pStyle w:val="4F47FC714EE94352B28B84034AC05D291"/>
          </w:pPr>
          <w:r w:rsidRPr="008A0352">
            <w:rPr>
              <w:rStyle w:val="a3"/>
              <w:sz w:val="22"/>
            </w:rPr>
            <w:t>Введит</w:t>
          </w:r>
          <w:r>
            <w:rPr>
              <w:rStyle w:val="a3"/>
              <w:sz w:val="22"/>
            </w:rPr>
            <w:t>е фамилию до изменения</w:t>
          </w:r>
        </w:p>
      </w:docPartBody>
    </w:docPart>
    <w:docPart>
      <w:docPartPr>
        <w:name w:val="E2F741ADB8AB45889B162B46BF3BC8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9EA3C7-9895-4FF4-A5FF-E3AB04670FEF}"/>
      </w:docPartPr>
      <w:docPartBody>
        <w:p w:rsidR="001135C2" w:rsidRDefault="001135C2" w:rsidP="001135C2">
          <w:pPr>
            <w:pStyle w:val="E2F741ADB8AB45889B162B46BF3BC8181"/>
          </w:pPr>
          <w:r>
            <w:rPr>
              <w:rStyle w:val="a3"/>
              <w:sz w:val="22"/>
            </w:rPr>
            <w:t>Введите имя</w:t>
          </w:r>
        </w:p>
      </w:docPartBody>
    </w:docPart>
    <w:docPart>
      <w:docPartPr>
        <w:name w:val="9D169055065940C79BBCB5010609BD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D61DED-8742-454D-99D1-904F47DF378F}"/>
      </w:docPartPr>
      <w:docPartBody>
        <w:p w:rsidR="001135C2" w:rsidRDefault="001135C2" w:rsidP="001135C2">
          <w:pPr>
            <w:pStyle w:val="9D169055065940C79BBCB5010609BDC41"/>
          </w:pPr>
          <w:r>
            <w:rPr>
              <w:rStyle w:val="a3"/>
              <w:sz w:val="22"/>
            </w:rPr>
            <w:t>Введите отчество</w:t>
          </w:r>
        </w:p>
      </w:docPartBody>
    </w:docPart>
    <w:docPart>
      <w:docPartPr>
        <w:name w:val="07350E983CBC44F5BDE18077D846A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D6FA5C-01AA-40B5-A93F-B4A07C45B36D}"/>
      </w:docPartPr>
      <w:docPartBody>
        <w:p w:rsidR="001135C2" w:rsidRDefault="001135C2" w:rsidP="001135C2">
          <w:pPr>
            <w:pStyle w:val="07350E983CBC44F5BDE18077D846A5221"/>
          </w:pPr>
          <w:r w:rsidRPr="008A0352">
            <w:rPr>
              <w:rStyle w:val="a3"/>
              <w:sz w:val="22"/>
            </w:rPr>
            <w:t>Выберите элемент</w:t>
          </w:r>
          <w:r>
            <w:rPr>
              <w:rStyle w:val="a3"/>
              <w:sz w:val="22"/>
            </w:rPr>
            <w:t xml:space="preserve"> из списка</w:t>
          </w:r>
        </w:p>
      </w:docPartBody>
    </w:docPart>
    <w:docPart>
      <w:docPartPr>
        <w:name w:val="5EE43A8692FF4A83ABEE291CA70F5C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D3F1A1-5C95-4D85-A90C-8BE030D8FB33}"/>
      </w:docPartPr>
      <w:docPartBody>
        <w:p w:rsidR="001135C2" w:rsidRDefault="001135C2" w:rsidP="001135C2">
          <w:pPr>
            <w:pStyle w:val="5EE43A8692FF4A83ABEE291CA70F5CEE1"/>
          </w:pPr>
          <w:r w:rsidRPr="008A0352">
            <w:rPr>
              <w:rStyle w:val="a3"/>
              <w:sz w:val="22"/>
            </w:rPr>
            <w:t>Выберите дату</w:t>
          </w:r>
        </w:p>
      </w:docPartBody>
    </w:docPart>
    <w:docPart>
      <w:docPartPr>
        <w:name w:val="029A9DC5B0914C15ADAAE8FE12A050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CFAC76-ED0B-4B03-AD08-FE98EB93055B}"/>
      </w:docPartPr>
      <w:docPartBody>
        <w:p w:rsidR="001135C2" w:rsidRDefault="001135C2" w:rsidP="001135C2">
          <w:pPr>
            <w:pStyle w:val="029A9DC5B0914C15ADAAE8FE12A050B11"/>
          </w:pPr>
          <w:r w:rsidRPr="008A0352">
            <w:rPr>
              <w:rStyle w:val="a3"/>
              <w:sz w:val="20"/>
            </w:rPr>
            <w:t>Введите ИНН</w:t>
          </w:r>
        </w:p>
      </w:docPartBody>
    </w:docPart>
    <w:docPart>
      <w:docPartPr>
        <w:name w:val="90B26E1964CE481A9A8865C05107A0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614410-0E77-45BD-AC34-C95D238203AA}"/>
      </w:docPartPr>
      <w:docPartBody>
        <w:p w:rsidR="001135C2" w:rsidRDefault="001135C2" w:rsidP="001135C2">
          <w:pPr>
            <w:pStyle w:val="90B26E1964CE481A9A8865C05107A0951"/>
          </w:pPr>
          <w:r w:rsidRPr="008A0352">
            <w:rPr>
              <w:rStyle w:val="a3"/>
              <w:sz w:val="20"/>
            </w:rPr>
            <w:t>Введите серию из 4 цифр</w:t>
          </w:r>
        </w:p>
      </w:docPartBody>
    </w:docPart>
    <w:docPart>
      <w:docPartPr>
        <w:name w:val="5B8F6BC45B58453C8BA10301DD8043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B6BBF4-5D41-406B-A067-3C7AE1382737}"/>
      </w:docPartPr>
      <w:docPartBody>
        <w:p w:rsidR="001135C2" w:rsidRDefault="001135C2" w:rsidP="001135C2">
          <w:pPr>
            <w:pStyle w:val="5B8F6BC45B58453C8BA10301DD8043D31"/>
          </w:pPr>
          <w:r w:rsidRPr="008A0352">
            <w:rPr>
              <w:rStyle w:val="a3"/>
              <w:sz w:val="20"/>
            </w:rPr>
            <w:t>Введите № паспорта</w:t>
          </w:r>
        </w:p>
      </w:docPartBody>
    </w:docPart>
    <w:docPart>
      <w:docPartPr>
        <w:name w:val="84A396C9EE3A4107BAE034A65EAE57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0B6E18-7D2F-4E94-8090-B8908F8C8615}"/>
      </w:docPartPr>
      <w:docPartBody>
        <w:p w:rsidR="001135C2" w:rsidRDefault="001135C2" w:rsidP="001135C2">
          <w:pPr>
            <w:pStyle w:val="84A396C9EE3A4107BAE034A65EAE5753"/>
          </w:pPr>
          <w:r w:rsidRPr="00FB3A6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BCDA58F71C4D75B38EEA62974CC9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9B61FE-1D62-41BB-9DAA-36EA2885AA83}"/>
      </w:docPartPr>
      <w:docPartBody>
        <w:p w:rsidR="001135C2" w:rsidRDefault="001135C2" w:rsidP="001135C2">
          <w:pPr>
            <w:pStyle w:val="5ABCDA58F71C4D75B38EEA62974CC9F01"/>
          </w:pPr>
          <w:r w:rsidRPr="00282FEA">
            <w:rPr>
              <w:rStyle w:val="a3"/>
              <w:sz w:val="22"/>
              <w:szCs w:val="22"/>
            </w:rPr>
            <w:t>Место для ввода текста.</w:t>
          </w:r>
        </w:p>
      </w:docPartBody>
    </w:docPart>
    <w:docPart>
      <w:docPartPr>
        <w:name w:val="147BFD9493FE479E82D3E17958527E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FA0E64-8507-40CF-A979-AC20B3C64450}"/>
      </w:docPartPr>
      <w:docPartBody>
        <w:p w:rsidR="001135C2" w:rsidRDefault="001135C2" w:rsidP="001135C2">
          <w:pPr>
            <w:pStyle w:val="147BFD9493FE479E82D3E17958527E8E1"/>
          </w:pPr>
          <w:r w:rsidRPr="008A0352">
            <w:rPr>
              <w:rStyle w:val="a3"/>
              <w:sz w:val="22"/>
            </w:rPr>
            <w:t>Выберите дату</w:t>
          </w:r>
        </w:p>
      </w:docPartBody>
    </w:docPart>
    <w:docPart>
      <w:docPartPr>
        <w:name w:val="C6EE36AC593D4E5B86AC25B91AC397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C57360-99A2-41F3-AE0F-E6D9C8B97804}"/>
      </w:docPartPr>
      <w:docPartBody>
        <w:p w:rsidR="001135C2" w:rsidRDefault="001135C2" w:rsidP="001135C2">
          <w:pPr>
            <w:pStyle w:val="C6EE36AC593D4E5B86AC25B91AC3974D1"/>
          </w:pPr>
          <w:r w:rsidRPr="008A0352">
            <w:rPr>
              <w:rStyle w:val="a3"/>
              <w:sz w:val="22"/>
            </w:rPr>
            <w:t>+7ххххххххх</w:t>
          </w:r>
        </w:p>
      </w:docPartBody>
    </w:docPart>
    <w:docPart>
      <w:docPartPr>
        <w:name w:val="ECC152FACC344B2FBEB8AC9683C672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E25B93-D876-4877-A8B5-7607A2C06558}"/>
      </w:docPartPr>
      <w:docPartBody>
        <w:p w:rsidR="001135C2" w:rsidRDefault="001135C2" w:rsidP="001135C2">
          <w:pPr>
            <w:pStyle w:val="ECC152FACC344B2FBEB8AC9683C672A11"/>
          </w:pPr>
          <w:r w:rsidRPr="008A0352">
            <w:rPr>
              <w:rStyle w:val="a3"/>
              <w:sz w:val="22"/>
            </w:rPr>
            <w:t>+7ххххххххх</w:t>
          </w:r>
        </w:p>
      </w:docPartBody>
    </w:docPart>
    <w:docPart>
      <w:docPartPr>
        <w:name w:val="27DA2756D95E442AB32505C10F7FA3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A7B00C-0039-4DE8-BB5D-F93E2F0EEFC5}"/>
      </w:docPartPr>
      <w:docPartBody>
        <w:p w:rsidR="001135C2" w:rsidRDefault="001135C2" w:rsidP="001135C2">
          <w:pPr>
            <w:pStyle w:val="27DA2756D95E442AB32505C10F7FA33A1"/>
          </w:pPr>
          <w:r w:rsidRPr="008A0352">
            <w:rPr>
              <w:rStyle w:val="a3"/>
              <w:sz w:val="22"/>
            </w:rPr>
            <w:t>+7ххххххххх</w:t>
          </w:r>
        </w:p>
      </w:docPartBody>
    </w:docPart>
    <w:docPart>
      <w:docPartPr>
        <w:name w:val="822FC36B0E4240168548BC03A7E846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225A6C-F204-47FE-A3C6-DAA0700A631A}"/>
      </w:docPartPr>
      <w:docPartBody>
        <w:p w:rsidR="001135C2" w:rsidRDefault="001135C2" w:rsidP="001135C2">
          <w:pPr>
            <w:pStyle w:val="822FC36B0E4240168548BC03A7E846E31"/>
          </w:pPr>
          <w:r>
            <w:rPr>
              <w:rStyle w:val="a3"/>
              <w:sz w:val="24"/>
              <w:lang w:val="en-US"/>
            </w:rPr>
            <w:t>vasheimya</w:t>
          </w:r>
          <w:r w:rsidRPr="008A0352">
            <w:rPr>
              <w:rStyle w:val="a3"/>
              <w:sz w:val="24"/>
            </w:rPr>
            <w:t>@</w:t>
          </w:r>
          <w:r>
            <w:rPr>
              <w:rStyle w:val="a3"/>
              <w:sz w:val="24"/>
              <w:lang w:val="en-US"/>
            </w:rPr>
            <w:t>vashapochta</w:t>
          </w:r>
          <w:r w:rsidRPr="008A0352">
            <w:rPr>
              <w:rStyle w:val="a3"/>
              <w:sz w:val="24"/>
            </w:rPr>
            <w:t>.</w:t>
          </w:r>
          <w:r>
            <w:rPr>
              <w:rStyle w:val="a3"/>
              <w:sz w:val="24"/>
              <w:lang w:val="en-US"/>
            </w:rPr>
            <w:t>ru</w:t>
          </w:r>
        </w:p>
      </w:docPartBody>
    </w:docPart>
    <w:docPart>
      <w:docPartPr>
        <w:name w:val="867D34D7A5CB4017BAC20C1B71D4A7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F32507-7BBF-402B-817E-E3C256549EBD}"/>
      </w:docPartPr>
      <w:docPartBody>
        <w:p w:rsidR="001135C2" w:rsidRDefault="001135C2" w:rsidP="001135C2">
          <w:pPr>
            <w:pStyle w:val="867D34D7A5CB4017BAC20C1B71D4A77A1"/>
          </w:pPr>
          <w:r w:rsidRPr="008653FD">
            <w:rPr>
              <w:rStyle w:val="a3"/>
              <w:sz w:val="24"/>
            </w:rPr>
            <w:t>Место для ввода текста.</w:t>
          </w:r>
        </w:p>
      </w:docPartBody>
    </w:docPart>
    <w:docPart>
      <w:docPartPr>
        <w:name w:val="08976D3C0B414D3CA846EC38B5802D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0452FB-CAF8-445B-85FD-3DBCD135F799}"/>
      </w:docPartPr>
      <w:docPartBody>
        <w:p w:rsidR="001135C2" w:rsidRDefault="001135C2" w:rsidP="001135C2">
          <w:pPr>
            <w:pStyle w:val="08976D3C0B414D3CA846EC38B5802D1D1"/>
          </w:pPr>
          <w:r w:rsidRPr="00BF1DFC">
            <w:rPr>
              <w:rStyle w:val="a3"/>
              <w:sz w:val="24"/>
            </w:rPr>
            <w:t>Место для ввода текста.</w:t>
          </w:r>
        </w:p>
      </w:docPartBody>
    </w:docPart>
    <w:docPart>
      <w:docPartPr>
        <w:name w:val="C059AAEF85D04D19ADF8A11121DAA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38E06B-CADA-4E0C-9560-4A680AEA575D}"/>
      </w:docPartPr>
      <w:docPartBody>
        <w:p w:rsidR="001135C2" w:rsidRDefault="001135C2" w:rsidP="001135C2">
          <w:pPr>
            <w:pStyle w:val="C059AAEF85D04D19ADF8A11121DAA7231"/>
          </w:pPr>
          <w:r w:rsidRPr="008A0352">
            <w:rPr>
              <w:rStyle w:val="a3"/>
              <w:sz w:val="22"/>
            </w:rPr>
            <w:t>Выберите элемент</w:t>
          </w:r>
          <w:r>
            <w:rPr>
              <w:rStyle w:val="a3"/>
              <w:sz w:val="22"/>
            </w:rPr>
            <w:t xml:space="preserve"> из списка</w:t>
          </w:r>
        </w:p>
      </w:docPartBody>
    </w:docPart>
    <w:docPart>
      <w:docPartPr>
        <w:name w:val="E5B05037C2914BFBAA350AA5FCA9B3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79675D-E221-444E-A22F-B5CFF1BD2E2D}"/>
      </w:docPartPr>
      <w:docPartBody>
        <w:p w:rsidR="001135C2" w:rsidRDefault="001135C2" w:rsidP="001135C2">
          <w:pPr>
            <w:pStyle w:val="E5B05037C2914BFBAA350AA5FCA9B3D21"/>
          </w:pPr>
          <w:r w:rsidRPr="00BF1DFC">
            <w:rPr>
              <w:rStyle w:val="a3"/>
              <w:sz w:val="24"/>
            </w:rPr>
            <w:t>Выберите элемент.</w:t>
          </w:r>
        </w:p>
      </w:docPartBody>
    </w:docPart>
    <w:docPart>
      <w:docPartPr>
        <w:name w:val="C9B82867141347888B8D183500EFC6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1C634C-FAB7-4241-959A-9EF99AFCB6DD}"/>
      </w:docPartPr>
      <w:docPartBody>
        <w:p w:rsidR="001135C2" w:rsidRDefault="001135C2" w:rsidP="001135C2">
          <w:pPr>
            <w:pStyle w:val="C9B82867141347888B8D183500EFC679"/>
          </w:pPr>
          <w:r w:rsidRPr="00FB3A6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AEDCB6472A43D2863B055DF43010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7E2ED4-09D5-47B8-B42C-999D0DB781C2}"/>
      </w:docPartPr>
      <w:docPartBody>
        <w:p w:rsidR="001135C2" w:rsidRDefault="001135C2" w:rsidP="001135C2">
          <w:pPr>
            <w:pStyle w:val="30AEDCB6472A43D2863B055DF430103E1"/>
          </w:pPr>
          <w:r w:rsidRPr="00BF1DFC">
            <w:rPr>
              <w:rStyle w:val="a3"/>
              <w:sz w:val="24"/>
            </w:rPr>
            <w:t>Место для ввода текста.</w:t>
          </w:r>
        </w:p>
      </w:docPartBody>
    </w:docPart>
    <w:docPart>
      <w:docPartPr>
        <w:name w:val="19418170F41C4DBABA9A38259C80C0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059507-A21E-4584-BF2E-9307C96BA0C4}"/>
      </w:docPartPr>
      <w:docPartBody>
        <w:p w:rsidR="001135C2" w:rsidRDefault="001135C2" w:rsidP="001135C2">
          <w:pPr>
            <w:pStyle w:val="19418170F41C4DBABA9A38259C80C0E61"/>
          </w:pPr>
          <w:r w:rsidRPr="00BF1DFC">
            <w:rPr>
              <w:rStyle w:val="a3"/>
              <w:sz w:val="24"/>
            </w:rPr>
            <w:t>Место для ввода текста.</w:t>
          </w:r>
        </w:p>
      </w:docPartBody>
    </w:docPart>
    <w:docPart>
      <w:docPartPr>
        <w:name w:val="A3C044965AA54DC6AF61BD04352896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9EA5B4-CE73-45F5-BBA2-B40C24E7DF92}"/>
      </w:docPartPr>
      <w:docPartBody>
        <w:p w:rsidR="001135C2" w:rsidRDefault="001135C2" w:rsidP="001135C2">
          <w:pPr>
            <w:pStyle w:val="A3C044965AA54DC6AF61BD043528966A1"/>
          </w:pPr>
          <w:r w:rsidRPr="00BF1DFC">
            <w:rPr>
              <w:rStyle w:val="a3"/>
              <w:sz w:val="24"/>
            </w:rPr>
            <w:t>Место для ввода текста.</w:t>
          </w:r>
        </w:p>
      </w:docPartBody>
    </w:docPart>
    <w:docPart>
      <w:docPartPr>
        <w:name w:val="C1420C5DF76B4969986D8844C22E31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A4786C-1CCD-40C4-9336-910A5A698DE3}"/>
      </w:docPartPr>
      <w:docPartBody>
        <w:p w:rsidR="001135C2" w:rsidRDefault="001135C2" w:rsidP="001135C2">
          <w:pPr>
            <w:pStyle w:val="C1420C5DF76B4969986D8844C22E31C21"/>
          </w:pPr>
          <w:r w:rsidRPr="00BF1DFC">
            <w:rPr>
              <w:rStyle w:val="a3"/>
              <w:sz w:val="24"/>
            </w:rPr>
            <w:t>Место для ввода текста.</w:t>
          </w:r>
        </w:p>
      </w:docPartBody>
    </w:docPart>
    <w:docPart>
      <w:docPartPr>
        <w:name w:val="C4C4C95153C04D768E683B8492C862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B09F8-AA7E-4BC8-8120-308A91443AB1}"/>
      </w:docPartPr>
      <w:docPartBody>
        <w:p w:rsidR="001135C2" w:rsidRDefault="001135C2" w:rsidP="001135C2">
          <w:pPr>
            <w:pStyle w:val="C4C4C95153C04D768E683B8492C862F71"/>
          </w:pPr>
          <w:r w:rsidRPr="00BF1DFC">
            <w:rPr>
              <w:rStyle w:val="a3"/>
              <w:sz w:val="24"/>
            </w:rPr>
            <w:t>Место для ввода текста.</w:t>
          </w:r>
        </w:p>
      </w:docPartBody>
    </w:docPart>
    <w:docPart>
      <w:docPartPr>
        <w:name w:val="D448CD748AC94AFE83D4194367793F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07F962-9245-4BF5-8595-9149D5A26339}"/>
      </w:docPartPr>
      <w:docPartBody>
        <w:p w:rsidR="001135C2" w:rsidRDefault="001135C2" w:rsidP="001135C2">
          <w:pPr>
            <w:pStyle w:val="D448CD748AC94AFE83D4194367793F83"/>
          </w:pPr>
          <w:r w:rsidRPr="00FB3A6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C9E63A45184328A48D2CBC4E25D7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B07427-C99E-4076-BCC4-886C461FAD07}"/>
      </w:docPartPr>
      <w:docPartBody>
        <w:p w:rsidR="001135C2" w:rsidRDefault="001135C2" w:rsidP="001135C2">
          <w:pPr>
            <w:pStyle w:val="0EC9E63A45184328A48D2CBC4E25D737"/>
          </w:pPr>
          <w:r w:rsidRPr="00FB3A6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3B3AEEF60C4779A8174F1E66D835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2FD98-FC1F-4506-A3C3-3B7C03444CFE}"/>
      </w:docPartPr>
      <w:docPartBody>
        <w:p w:rsidR="001135C2" w:rsidRDefault="001135C2" w:rsidP="001135C2">
          <w:pPr>
            <w:pStyle w:val="103B3AEEF60C4779A8174F1E66D835A51"/>
          </w:pPr>
          <w:r w:rsidRPr="008653FD">
            <w:rPr>
              <w:rStyle w:val="a3"/>
              <w:sz w:val="24"/>
            </w:rPr>
            <w:t>Место для ввода текста.</w:t>
          </w:r>
        </w:p>
      </w:docPartBody>
    </w:docPart>
    <w:docPart>
      <w:docPartPr>
        <w:name w:val="76B199C389F744EA8A553C0F3303D6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D038A5-5DFF-4DA7-B365-12B7939B8A7A}"/>
      </w:docPartPr>
      <w:docPartBody>
        <w:p w:rsidR="001135C2" w:rsidRDefault="001135C2" w:rsidP="001135C2">
          <w:pPr>
            <w:pStyle w:val="76B199C389F744EA8A553C0F3303D6B91"/>
          </w:pPr>
          <w:r w:rsidRPr="008653FD">
            <w:rPr>
              <w:rStyle w:val="a3"/>
              <w:sz w:val="24"/>
            </w:rPr>
            <w:t>Место для ввода текста.</w:t>
          </w:r>
        </w:p>
      </w:docPartBody>
    </w:docPart>
    <w:docPart>
      <w:docPartPr>
        <w:name w:val="63CCD801EC2D49D990E5726311EA67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39931-D22C-49A9-B0D2-B6FC54FDFDAF}"/>
      </w:docPartPr>
      <w:docPartBody>
        <w:p w:rsidR="001135C2" w:rsidRDefault="001135C2" w:rsidP="001135C2">
          <w:pPr>
            <w:pStyle w:val="63CCD801EC2D49D990E5726311EA67CC1"/>
          </w:pPr>
          <w:r w:rsidRPr="008653FD">
            <w:rPr>
              <w:rStyle w:val="a3"/>
              <w:sz w:val="24"/>
            </w:rPr>
            <w:t>Место для ввода текста.</w:t>
          </w:r>
        </w:p>
      </w:docPartBody>
    </w:docPart>
    <w:docPart>
      <w:docPartPr>
        <w:name w:val="47CC177E42C44486994E440AE160E9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3BA066-1B35-499C-BC9E-A6B5512456A7}"/>
      </w:docPartPr>
      <w:docPartBody>
        <w:p w:rsidR="001135C2" w:rsidRDefault="001135C2" w:rsidP="001135C2">
          <w:pPr>
            <w:pStyle w:val="47CC177E42C44486994E440AE160E9BE"/>
          </w:pPr>
          <w:r w:rsidRPr="00FB3A6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08B1B0E85545DEB8D37FAA64DA46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DB2F4-EB2F-4EA0-B1C2-13C9DC52C33A}"/>
      </w:docPartPr>
      <w:docPartBody>
        <w:p w:rsidR="001135C2" w:rsidRDefault="001135C2" w:rsidP="001135C2">
          <w:pPr>
            <w:pStyle w:val="A808B1B0E85545DEB8D37FAA64DA46C7"/>
          </w:pPr>
          <w:r w:rsidRPr="00FB3A6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442B3262DC497AA9D2C061E695CD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E35EE2-9F4D-43E1-B0FC-1A2852695D76}"/>
      </w:docPartPr>
      <w:docPartBody>
        <w:p w:rsidR="001135C2" w:rsidRDefault="001135C2" w:rsidP="001135C2">
          <w:pPr>
            <w:pStyle w:val="83442B3262DC497AA9D2C061E695CD981"/>
          </w:pPr>
          <w:r w:rsidRPr="00F301C4">
            <w:rPr>
              <w:rStyle w:val="a3"/>
              <w:sz w:val="18"/>
              <w:szCs w:val="22"/>
            </w:rPr>
            <w:t>Место для ввода даты.</w:t>
          </w:r>
        </w:p>
      </w:docPartBody>
    </w:docPart>
    <w:docPart>
      <w:docPartPr>
        <w:name w:val="A127F524073B40BB94CB287EE409BC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7CF9FA-7BD0-4359-96F5-C2BF9A67D18C}"/>
      </w:docPartPr>
      <w:docPartBody>
        <w:p w:rsidR="001135C2" w:rsidRDefault="001135C2" w:rsidP="001135C2">
          <w:pPr>
            <w:pStyle w:val="A127F524073B40BB94CB287EE409BCF1"/>
          </w:pPr>
          <w:r w:rsidRPr="00FB3A6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24BEBD71644E39A0DFA72BAA77B0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1BFDB6-5813-4AE0-9762-336B9B771162}"/>
      </w:docPartPr>
      <w:docPartBody>
        <w:p w:rsidR="001135C2" w:rsidRDefault="001135C2" w:rsidP="001135C2">
          <w:pPr>
            <w:pStyle w:val="9A24BEBD71644E39A0DFA72BAA77B0921"/>
          </w:pPr>
          <w:r w:rsidRPr="00F301C4">
            <w:rPr>
              <w:rStyle w:val="a3"/>
              <w:sz w:val="18"/>
              <w:szCs w:val="22"/>
            </w:rPr>
            <w:t>Место для ввода даты.</w:t>
          </w:r>
        </w:p>
      </w:docPartBody>
    </w:docPart>
    <w:docPart>
      <w:docPartPr>
        <w:name w:val="EECD418181C946D1B2F0C343A8C435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202E4D-BAF8-4C4C-833D-21E4BA34C62E}"/>
      </w:docPartPr>
      <w:docPartBody>
        <w:p w:rsidR="001135C2" w:rsidRDefault="001135C2" w:rsidP="001135C2">
          <w:pPr>
            <w:pStyle w:val="EECD418181C946D1B2F0C343A8C43528"/>
          </w:pPr>
          <w:r w:rsidRPr="00FB3A6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DD32BB8A5A472E8B925948C1A705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48DED2-6A1E-40D8-B35E-6F5914DE2439}"/>
      </w:docPartPr>
      <w:docPartBody>
        <w:p w:rsidR="001135C2" w:rsidRDefault="001135C2" w:rsidP="001135C2">
          <w:pPr>
            <w:pStyle w:val="85DD32BB8A5A472E8B925948C1A705041"/>
          </w:pPr>
          <w:r w:rsidRPr="00F301C4">
            <w:rPr>
              <w:rStyle w:val="a3"/>
              <w:sz w:val="18"/>
              <w:szCs w:val="22"/>
            </w:rPr>
            <w:t>Место для ввода даты.</w:t>
          </w:r>
        </w:p>
      </w:docPartBody>
    </w:docPart>
    <w:docPart>
      <w:docPartPr>
        <w:name w:val="FBC297E34992489FB51425BBDEC1FD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07FCA1-0A42-44AE-BF40-0593E0A333E3}"/>
      </w:docPartPr>
      <w:docPartBody>
        <w:p w:rsidR="001135C2" w:rsidRDefault="001135C2" w:rsidP="001135C2">
          <w:pPr>
            <w:pStyle w:val="FBC297E34992489FB51425BBDEC1FD75"/>
          </w:pPr>
          <w:r w:rsidRPr="00FB3A6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DFE4C9FC4546F3B4B7D2E4BC56DC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81262F-1523-4F1D-AFB4-CD9CD6271F97}"/>
      </w:docPartPr>
      <w:docPartBody>
        <w:p w:rsidR="001135C2" w:rsidRDefault="001135C2" w:rsidP="001135C2">
          <w:pPr>
            <w:pStyle w:val="52DFE4C9FC4546F3B4B7D2E4BC56DCC21"/>
          </w:pPr>
          <w:r w:rsidRPr="00F301C4">
            <w:rPr>
              <w:rStyle w:val="a3"/>
              <w:sz w:val="18"/>
              <w:szCs w:val="22"/>
            </w:rPr>
            <w:t>Место для ввода даты.</w:t>
          </w:r>
        </w:p>
      </w:docPartBody>
    </w:docPart>
    <w:docPart>
      <w:docPartPr>
        <w:name w:val="DC22AE19D67B45DBB98302DA0F66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D1D1AF-3ECF-4204-AAB8-05DF8B9EC810}"/>
      </w:docPartPr>
      <w:docPartBody>
        <w:p w:rsidR="001135C2" w:rsidRDefault="001135C2" w:rsidP="001135C2">
          <w:pPr>
            <w:pStyle w:val="DC22AE19D67B45DBB98302DA0F6659B4"/>
          </w:pPr>
          <w:r w:rsidRPr="00FB3A6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87B2AE801846EAA036AAB44A8515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A4C5FE-9904-4DFC-AB55-BE48D339EA1F}"/>
      </w:docPartPr>
      <w:docPartBody>
        <w:p w:rsidR="001135C2" w:rsidRDefault="001135C2" w:rsidP="001135C2">
          <w:pPr>
            <w:pStyle w:val="1F87B2AE801846EAA036AAB44A8515471"/>
          </w:pPr>
          <w:r w:rsidRPr="00F301C4">
            <w:rPr>
              <w:rStyle w:val="a3"/>
              <w:sz w:val="18"/>
              <w:szCs w:val="22"/>
            </w:rPr>
            <w:t>Место для ввода даты.</w:t>
          </w:r>
        </w:p>
      </w:docPartBody>
    </w:docPart>
    <w:docPart>
      <w:docPartPr>
        <w:name w:val="1FE8B6162D4E4E9FAED755F8D84661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EC2278-FB20-4990-A478-8ED96E2B8D8C}"/>
      </w:docPartPr>
      <w:docPartBody>
        <w:p w:rsidR="001135C2" w:rsidRDefault="001135C2" w:rsidP="001135C2">
          <w:pPr>
            <w:pStyle w:val="1FE8B6162D4E4E9FAED755F8D8466183"/>
          </w:pPr>
          <w:r w:rsidRPr="00FB3A6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9E6086826A497CB46293CDA2442C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EA623D-8DD6-425C-8381-97D2683FC30A}"/>
      </w:docPartPr>
      <w:docPartBody>
        <w:p w:rsidR="001135C2" w:rsidRDefault="001135C2" w:rsidP="001135C2">
          <w:pPr>
            <w:pStyle w:val="609E6086826A497CB46293CDA2442C511"/>
          </w:pPr>
          <w:r w:rsidRPr="00F301C4">
            <w:rPr>
              <w:rStyle w:val="a3"/>
              <w:sz w:val="18"/>
              <w:szCs w:val="22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6AB"/>
    <w:rsid w:val="000526B6"/>
    <w:rsid w:val="001135C2"/>
    <w:rsid w:val="0021644B"/>
    <w:rsid w:val="00357224"/>
    <w:rsid w:val="00366893"/>
    <w:rsid w:val="0065285A"/>
    <w:rsid w:val="0071213F"/>
    <w:rsid w:val="007B485A"/>
    <w:rsid w:val="00C576AB"/>
    <w:rsid w:val="00CB33BF"/>
    <w:rsid w:val="00EE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C5CC247D0349D0A765370BC2F2705D">
    <w:name w:val="46C5CC247D0349D0A765370BC2F2705D"/>
    <w:rsid w:val="00C576AB"/>
  </w:style>
  <w:style w:type="character" w:styleId="a3">
    <w:name w:val="Placeholder Text"/>
    <w:basedOn w:val="a0"/>
    <w:uiPriority w:val="99"/>
    <w:semiHidden/>
    <w:rsid w:val="001135C2"/>
    <w:rPr>
      <w:color w:val="808080"/>
    </w:rPr>
  </w:style>
  <w:style w:type="paragraph" w:customStyle="1" w:styleId="A25CE1F81A1A4850AA172878668BD544">
    <w:name w:val="A25CE1F81A1A4850AA172878668BD544"/>
    <w:rsid w:val="00C576AB"/>
  </w:style>
  <w:style w:type="paragraph" w:customStyle="1" w:styleId="5051B7CD3C054CE3865ECD4E16927848">
    <w:name w:val="5051B7CD3C054CE3865ECD4E16927848"/>
    <w:rsid w:val="00C576AB"/>
  </w:style>
  <w:style w:type="paragraph" w:customStyle="1" w:styleId="E060278D69CA4B6F865D7BE745DF1FA4">
    <w:name w:val="E060278D69CA4B6F865D7BE745DF1FA4"/>
    <w:rsid w:val="00C576AB"/>
  </w:style>
  <w:style w:type="paragraph" w:customStyle="1" w:styleId="44A35F2ACE2846639EC8A9CC4A700AE9">
    <w:name w:val="44A35F2ACE2846639EC8A9CC4A700AE9"/>
    <w:rsid w:val="00C576AB"/>
  </w:style>
  <w:style w:type="paragraph" w:customStyle="1" w:styleId="0D3D95F0D1B04AFF889A6668A23DFF4B">
    <w:name w:val="0D3D95F0D1B04AFF889A6668A23DFF4B"/>
    <w:rsid w:val="00C576AB"/>
  </w:style>
  <w:style w:type="paragraph" w:customStyle="1" w:styleId="A59F3B5D61A34CFFB3663CD117F08900">
    <w:name w:val="A59F3B5D61A34CFFB3663CD117F08900"/>
    <w:rsid w:val="00C576AB"/>
  </w:style>
  <w:style w:type="paragraph" w:customStyle="1" w:styleId="8B20A49AE5D14AC08FCD2A6A05996F26">
    <w:name w:val="8B20A49AE5D14AC08FCD2A6A05996F26"/>
    <w:rsid w:val="00C576AB"/>
  </w:style>
  <w:style w:type="paragraph" w:customStyle="1" w:styleId="7B8AE5C5B9E743639E7A38F67579CE09">
    <w:name w:val="7B8AE5C5B9E743639E7A38F67579CE09"/>
    <w:rsid w:val="00C576AB"/>
  </w:style>
  <w:style w:type="paragraph" w:customStyle="1" w:styleId="ABC58503B58B4AAA8AE1B929ED294D43">
    <w:name w:val="ABC58503B58B4AAA8AE1B929ED294D43"/>
    <w:rsid w:val="00C576AB"/>
  </w:style>
  <w:style w:type="paragraph" w:customStyle="1" w:styleId="10A94051C3424817A9151AC48D9231EC">
    <w:name w:val="10A94051C3424817A9151AC48D9231EC"/>
    <w:rsid w:val="00C576AB"/>
  </w:style>
  <w:style w:type="paragraph" w:customStyle="1" w:styleId="0D3D95F0D1B04AFF889A6668A23DFF4B1">
    <w:name w:val="0D3D95F0D1B04AFF889A6668A23DFF4B1"/>
    <w:rsid w:val="00C576AB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127CCC3660064861B5802C8650BDB15B">
    <w:name w:val="127CCC3660064861B5802C8650BDB15B"/>
    <w:rsid w:val="00C576AB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7B8AE5C5B9E743639E7A38F67579CE091">
    <w:name w:val="7B8AE5C5B9E743639E7A38F67579CE091"/>
    <w:rsid w:val="00C576AB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052E7AEB50EF472A916ECCDF37E783FC">
    <w:name w:val="052E7AEB50EF472A916ECCDF37E783FC"/>
    <w:rsid w:val="00C576AB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0533E5C82BE54F4FB35E395F49AD41A1">
    <w:name w:val="0533E5C82BE54F4FB35E395F49AD41A1"/>
    <w:rsid w:val="00C576AB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8C9F86E38C13416F9845BD064D71E566">
    <w:name w:val="8C9F86E38C13416F9845BD064D71E566"/>
    <w:rsid w:val="00C576AB"/>
  </w:style>
  <w:style w:type="paragraph" w:customStyle="1" w:styleId="4194C40C304D4507A60D937F78283AD9">
    <w:name w:val="4194C40C304D4507A60D937F78283AD9"/>
    <w:rsid w:val="00C576AB"/>
  </w:style>
  <w:style w:type="paragraph" w:customStyle="1" w:styleId="4D4EAB8789DA4ADFB8B2A5479A284695">
    <w:name w:val="4D4EAB8789DA4ADFB8B2A5479A284695"/>
    <w:rsid w:val="00C576AB"/>
  </w:style>
  <w:style w:type="paragraph" w:customStyle="1" w:styleId="41F31C8E23904F7796F025B7FFBD0E15">
    <w:name w:val="41F31C8E23904F7796F025B7FFBD0E15"/>
    <w:rsid w:val="00C576AB"/>
  </w:style>
  <w:style w:type="paragraph" w:customStyle="1" w:styleId="9DD2EDE9F7434FBAA7E6114B47966335">
    <w:name w:val="9DD2EDE9F7434FBAA7E6114B47966335"/>
    <w:rsid w:val="00C576AB"/>
  </w:style>
  <w:style w:type="paragraph" w:customStyle="1" w:styleId="403FD7BFB36641759354B400A1C7A962">
    <w:name w:val="403FD7BFB36641759354B400A1C7A962"/>
    <w:rsid w:val="00C576AB"/>
  </w:style>
  <w:style w:type="paragraph" w:customStyle="1" w:styleId="8A441F6C239D45209E1AE587497D5300">
    <w:name w:val="8A441F6C239D45209E1AE587497D5300"/>
    <w:rsid w:val="00C576AB"/>
  </w:style>
  <w:style w:type="paragraph" w:customStyle="1" w:styleId="7FE5DB160D454103B19F1134946A0250">
    <w:name w:val="7FE5DB160D454103B19F1134946A0250"/>
    <w:rsid w:val="00C576AB"/>
  </w:style>
  <w:style w:type="paragraph" w:customStyle="1" w:styleId="4E83D26C023F489C907ECFF470CC4E8E">
    <w:name w:val="4E83D26C023F489C907ECFF470CC4E8E"/>
    <w:rsid w:val="00C576AB"/>
  </w:style>
  <w:style w:type="paragraph" w:customStyle="1" w:styleId="016FD136D47F49768708A31B913A61A3">
    <w:name w:val="016FD136D47F49768708A31B913A61A3"/>
    <w:rsid w:val="00C576AB"/>
  </w:style>
  <w:style w:type="paragraph" w:customStyle="1" w:styleId="2F54A32C878840329F5F837E06E0654D">
    <w:name w:val="2F54A32C878840329F5F837E06E0654D"/>
    <w:rsid w:val="00C576AB"/>
  </w:style>
  <w:style w:type="paragraph" w:customStyle="1" w:styleId="C573DE76329B469F906C7D718B4C1CC6">
    <w:name w:val="C573DE76329B469F906C7D718B4C1CC6"/>
    <w:rsid w:val="00C576AB"/>
  </w:style>
  <w:style w:type="paragraph" w:customStyle="1" w:styleId="DD3CFE72BBE34391A96DFCDC6BA34602">
    <w:name w:val="DD3CFE72BBE34391A96DFCDC6BA34602"/>
    <w:rsid w:val="00C576AB"/>
  </w:style>
  <w:style w:type="paragraph" w:customStyle="1" w:styleId="B822688E0A0C4E729BD671CE5AAB1DA7">
    <w:name w:val="B822688E0A0C4E729BD671CE5AAB1DA7"/>
    <w:rsid w:val="00C576AB"/>
  </w:style>
  <w:style w:type="paragraph" w:customStyle="1" w:styleId="85D2CD3FE6D8484D8BA737571D70C11C">
    <w:name w:val="85D2CD3FE6D8484D8BA737571D70C11C"/>
    <w:rsid w:val="00C576AB"/>
  </w:style>
  <w:style w:type="paragraph" w:customStyle="1" w:styleId="D6E3B95AA8474E85A2E72BEAA0C22C1C">
    <w:name w:val="D6E3B95AA8474E85A2E72BEAA0C22C1C"/>
    <w:rsid w:val="00C576AB"/>
  </w:style>
  <w:style w:type="paragraph" w:customStyle="1" w:styleId="1EEA04F1BC91453BAF15D587EB42B8B2">
    <w:name w:val="1EEA04F1BC91453BAF15D587EB42B8B2"/>
    <w:rsid w:val="00C576AB"/>
  </w:style>
  <w:style w:type="paragraph" w:customStyle="1" w:styleId="F0CCC0E2241B4FD493062CA831D12478">
    <w:name w:val="F0CCC0E2241B4FD493062CA831D12478"/>
    <w:rsid w:val="00C576AB"/>
  </w:style>
  <w:style w:type="paragraph" w:customStyle="1" w:styleId="A08E95B3D3CC46C8ABCCCC94A4582B7A">
    <w:name w:val="A08E95B3D3CC46C8ABCCCC94A4582B7A"/>
    <w:rsid w:val="00C576AB"/>
  </w:style>
  <w:style w:type="paragraph" w:customStyle="1" w:styleId="111DA8437B4E4D3AA8D235FEE2831293">
    <w:name w:val="111DA8437B4E4D3AA8D235FEE2831293"/>
    <w:rsid w:val="00C576AB"/>
  </w:style>
  <w:style w:type="paragraph" w:customStyle="1" w:styleId="0922E28923EE43B39C654532CF926AC4">
    <w:name w:val="0922E28923EE43B39C654532CF926AC4"/>
    <w:rsid w:val="00C576AB"/>
  </w:style>
  <w:style w:type="paragraph" w:customStyle="1" w:styleId="3011BF4FCB5342179DB2FC7FE979D713">
    <w:name w:val="3011BF4FCB5342179DB2FC7FE979D713"/>
    <w:rsid w:val="00C576AB"/>
  </w:style>
  <w:style w:type="paragraph" w:customStyle="1" w:styleId="41E9FE89AACC4961990B63C7A1E16E8F">
    <w:name w:val="41E9FE89AACC4961990B63C7A1E16E8F"/>
    <w:rsid w:val="00C576AB"/>
  </w:style>
  <w:style w:type="paragraph" w:customStyle="1" w:styleId="FFBA978053ED432A942B5BB675CF0A2E">
    <w:name w:val="FFBA978053ED432A942B5BB675CF0A2E"/>
    <w:rsid w:val="00C576AB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7B8AE5C5B9E743639E7A38F67579CE092">
    <w:name w:val="7B8AE5C5B9E743639E7A38F67579CE092"/>
    <w:rsid w:val="00C576AB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0533E5C82BE54F4FB35E395F49AD41A11">
    <w:name w:val="0533E5C82BE54F4FB35E395F49AD41A11"/>
    <w:rsid w:val="00C576AB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FFBA978053ED432A942B5BB675CF0A2E1">
    <w:name w:val="FFBA978053ED432A942B5BB675CF0A2E1"/>
    <w:rsid w:val="00C576AB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7B8AE5C5B9E743639E7A38F67579CE093">
    <w:name w:val="7B8AE5C5B9E743639E7A38F67579CE093"/>
    <w:rsid w:val="00C576AB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0533E5C82BE54F4FB35E395F49AD41A12">
    <w:name w:val="0533E5C82BE54F4FB35E395F49AD41A12"/>
    <w:rsid w:val="00C576AB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F2A70560DEA041699FFAE707CC82A5CD">
    <w:name w:val="F2A70560DEA041699FFAE707CC82A5CD"/>
    <w:rsid w:val="00C576AB"/>
  </w:style>
  <w:style w:type="paragraph" w:customStyle="1" w:styleId="E1C96862B97A4F3C975B023F72384D8C">
    <w:name w:val="E1C96862B97A4F3C975B023F72384D8C"/>
    <w:rsid w:val="00C576AB"/>
  </w:style>
  <w:style w:type="paragraph" w:customStyle="1" w:styleId="EE650BA61F4646E5A50A80ADFCEBDBDA">
    <w:name w:val="EE650BA61F4646E5A50A80ADFCEBDBDA"/>
    <w:rsid w:val="00C576AB"/>
  </w:style>
  <w:style w:type="paragraph" w:customStyle="1" w:styleId="6C6640B338CE45CAA494CA0D24739A4A">
    <w:name w:val="6C6640B338CE45CAA494CA0D24739A4A"/>
    <w:rsid w:val="00C576AB"/>
  </w:style>
  <w:style w:type="paragraph" w:customStyle="1" w:styleId="1BDD3807E11A42ABB4ECD5C346C65548">
    <w:name w:val="1BDD3807E11A42ABB4ECD5C346C65548"/>
    <w:rsid w:val="00C576AB"/>
  </w:style>
  <w:style w:type="paragraph" w:customStyle="1" w:styleId="83350C3E788649979CF491CE5E5EFD32">
    <w:name w:val="83350C3E788649979CF491CE5E5EFD32"/>
    <w:rsid w:val="00C576AB"/>
  </w:style>
  <w:style w:type="paragraph" w:customStyle="1" w:styleId="67441CAF02744CF2B16B6C3B6A93076E">
    <w:name w:val="67441CAF02744CF2B16B6C3B6A93076E"/>
    <w:rsid w:val="00C576AB"/>
  </w:style>
  <w:style w:type="paragraph" w:customStyle="1" w:styleId="30B152FEEC214851831749952D9C5167">
    <w:name w:val="30B152FEEC214851831749952D9C5167"/>
    <w:rsid w:val="00C576AB"/>
  </w:style>
  <w:style w:type="paragraph" w:customStyle="1" w:styleId="8E527BB954FC4FE2AB542271E9AA5AA5">
    <w:name w:val="8E527BB954FC4FE2AB542271E9AA5AA5"/>
    <w:rsid w:val="00C576AB"/>
  </w:style>
  <w:style w:type="paragraph" w:customStyle="1" w:styleId="410D80D8C546479FBE53DA34D4CE37C8">
    <w:name w:val="410D80D8C546479FBE53DA34D4CE37C8"/>
    <w:rsid w:val="00C576AB"/>
  </w:style>
  <w:style w:type="paragraph" w:customStyle="1" w:styleId="E7E94CE03FA44CED837E65993EF81D5B">
    <w:name w:val="E7E94CE03FA44CED837E65993EF81D5B"/>
    <w:rsid w:val="00C576AB"/>
  </w:style>
  <w:style w:type="paragraph" w:customStyle="1" w:styleId="0922E28923EE43B39C654532CF926AC41">
    <w:name w:val="0922E28923EE43B39C654532CF926AC41"/>
    <w:rsid w:val="00C576AB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3011BF4FCB5342179DB2FC7FE979D7131">
    <w:name w:val="3011BF4FCB5342179DB2FC7FE979D7131"/>
    <w:rsid w:val="00C576AB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41E9FE89AACC4961990B63C7A1E16E8F1">
    <w:name w:val="41E9FE89AACC4961990B63C7A1E16E8F1"/>
    <w:rsid w:val="00C576AB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7B8AE5C5B9E743639E7A38F67579CE094">
    <w:name w:val="7B8AE5C5B9E743639E7A38F67579CE094"/>
    <w:rsid w:val="00C576AB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0533E5C82BE54F4FB35E395F49AD41A13">
    <w:name w:val="0533E5C82BE54F4FB35E395F49AD41A13"/>
    <w:rsid w:val="00C576AB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DB86B4D41F884C6380E0A2352B71A573">
    <w:name w:val="DB86B4D41F884C6380E0A2352B71A573"/>
    <w:rsid w:val="00C576AB"/>
  </w:style>
  <w:style w:type="paragraph" w:customStyle="1" w:styleId="EEB0309E579541C688DA306C74993F0F">
    <w:name w:val="EEB0309E579541C688DA306C74993F0F"/>
    <w:rsid w:val="00C576AB"/>
  </w:style>
  <w:style w:type="paragraph" w:customStyle="1" w:styleId="BA87EB850536409C9BB50A1980129301">
    <w:name w:val="BA87EB850536409C9BB50A1980129301"/>
    <w:rsid w:val="00C576AB"/>
  </w:style>
  <w:style w:type="paragraph" w:customStyle="1" w:styleId="7C614081DAE14A7F8C6EFAD3425E4DFE">
    <w:name w:val="7C614081DAE14A7F8C6EFAD3425E4DFE"/>
    <w:rsid w:val="00C576AB"/>
  </w:style>
  <w:style w:type="paragraph" w:customStyle="1" w:styleId="C2104C395B364AD6900F6D1B055CEB40">
    <w:name w:val="C2104C395B364AD6900F6D1B055CEB40"/>
    <w:rsid w:val="00C576AB"/>
  </w:style>
  <w:style w:type="paragraph" w:customStyle="1" w:styleId="9050FC3C7FE14A0D9F48A16112F3518D">
    <w:name w:val="9050FC3C7FE14A0D9F48A16112F3518D"/>
    <w:rsid w:val="00C576AB"/>
  </w:style>
  <w:style w:type="paragraph" w:customStyle="1" w:styleId="3C9129DAB67440D6B7D4811ED0569281">
    <w:name w:val="3C9129DAB67440D6B7D4811ED0569281"/>
    <w:rsid w:val="00C576AB"/>
  </w:style>
  <w:style w:type="paragraph" w:customStyle="1" w:styleId="4CD4151894814C6FB24A4B8F7A5BA51C">
    <w:name w:val="4CD4151894814C6FB24A4B8F7A5BA51C"/>
    <w:rsid w:val="00C576AB"/>
  </w:style>
  <w:style w:type="paragraph" w:customStyle="1" w:styleId="BCA512DBBD1849BD9AB42A857A4325C2">
    <w:name w:val="BCA512DBBD1849BD9AB42A857A4325C2"/>
    <w:rsid w:val="00C576AB"/>
  </w:style>
  <w:style w:type="paragraph" w:customStyle="1" w:styleId="E9DBF611E7FF4665929CEE3C76BC496A">
    <w:name w:val="E9DBF611E7FF4665929CEE3C76BC496A"/>
    <w:rsid w:val="00C576AB"/>
  </w:style>
  <w:style w:type="paragraph" w:customStyle="1" w:styleId="ED2639070AED4C5CBF8A8E302BDF5224">
    <w:name w:val="ED2639070AED4C5CBF8A8E302BDF5224"/>
    <w:rsid w:val="00C576AB"/>
  </w:style>
  <w:style w:type="paragraph" w:customStyle="1" w:styleId="F3BFDC4240E64023AB26A70DCFC84DDF">
    <w:name w:val="F3BFDC4240E64023AB26A70DCFC84DDF"/>
    <w:rsid w:val="00C576AB"/>
  </w:style>
  <w:style w:type="paragraph" w:customStyle="1" w:styleId="64B4057F280B4DAA960F576719DB5E8F">
    <w:name w:val="64B4057F280B4DAA960F576719DB5E8F"/>
    <w:rsid w:val="00C576AB"/>
  </w:style>
  <w:style w:type="paragraph" w:customStyle="1" w:styleId="A80C1BCA36C647988B0C82418494681D">
    <w:name w:val="A80C1BCA36C647988B0C82418494681D"/>
    <w:rsid w:val="00C576AB"/>
  </w:style>
  <w:style w:type="paragraph" w:customStyle="1" w:styleId="C126A66D9B214A9CBD8450E37487D110">
    <w:name w:val="C126A66D9B214A9CBD8450E37487D110"/>
    <w:rsid w:val="00C576AB"/>
  </w:style>
  <w:style w:type="paragraph" w:customStyle="1" w:styleId="79BBC7B08C4341089C67CBCADABFF1B6">
    <w:name w:val="79BBC7B08C4341089C67CBCADABFF1B6"/>
    <w:rsid w:val="00C576AB"/>
  </w:style>
  <w:style w:type="paragraph" w:customStyle="1" w:styleId="9DD90195E63C40B2BB7F72F3EB74C943">
    <w:name w:val="9DD90195E63C40B2BB7F72F3EB74C943"/>
    <w:rsid w:val="00C576AB"/>
  </w:style>
  <w:style w:type="paragraph" w:customStyle="1" w:styleId="A7DE69B4112C42A6B6C0FBBB2E458075">
    <w:name w:val="A7DE69B4112C42A6B6C0FBBB2E458075"/>
    <w:rsid w:val="00C576AB"/>
  </w:style>
  <w:style w:type="paragraph" w:customStyle="1" w:styleId="32AAE3F28F9D49EDB06417FFDA1E0DD1">
    <w:name w:val="32AAE3F28F9D49EDB06417FFDA1E0DD1"/>
    <w:rsid w:val="00C576AB"/>
  </w:style>
  <w:style w:type="paragraph" w:customStyle="1" w:styleId="9AA88575D7144D508589F79AC998E911">
    <w:name w:val="9AA88575D7144D508589F79AC998E911"/>
    <w:rsid w:val="00C576AB"/>
  </w:style>
  <w:style w:type="paragraph" w:customStyle="1" w:styleId="AC5BBF2F440A4EE49B459E5903D826DC">
    <w:name w:val="AC5BBF2F440A4EE49B459E5903D826DC"/>
    <w:rsid w:val="00C576AB"/>
  </w:style>
  <w:style w:type="paragraph" w:customStyle="1" w:styleId="8D766F5D74E141869D9D58F89F410F5A">
    <w:name w:val="8D766F5D74E141869D9D58F89F410F5A"/>
    <w:rsid w:val="00C576AB"/>
  </w:style>
  <w:style w:type="paragraph" w:customStyle="1" w:styleId="F5E2C77C1FE84647BFD05CCA5FCB0314">
    <w:name w:val="F5E2C77C1FE84647BFD05CCA5FCB0314"/>
    <w:rsid w:val="00C576AB"/>
  </w:style>
  <w:style w:type="paragraph" w:customStyle="1" w:styleId="0EEA0D40C74D443A9E87EB73829BA068">
    <w:name w:val="0EEA0D40C74D443A9E87EB73829BA068"/>
    <w:rsid w:val="00C576AB"/>
  </w:style>
  <w:style w:type="paragraph" w:customStyle="1" w:styleId="EE20AD50574F4AC28555591743E2E4BF">
    <w:name w:val="EE20AD50574F4AC28555591743E2E4BF"/>
    <w:rsid w:val="00C576AB"/>
  </w:style>
  <w:style w:type="paragraph" w:customStyle="1" w:styleId="B88522B36379437CA2D95F316147F178">
    <w:name w:val="B88522B36379437CA2D95F316147F178"/>
    <w:rsid w:val="00C576AB"/>
  </w:style>
  <w:style w:type="paragraph" w:customStyle="1" w:styleId="03D0F98FE8E4495C95E7733F3BEC7F00">
    <w:name w:val="03D0F98FE8E4495C95E7733F3BEC7F00"/>
    <w:rsid w:val="00C576AB"/>
  </w:style>
  <w:style w:type="paragraph" w:customStyle="1" w:styleId="22B8943846EF4F6B9F6276E92BAF3EA2">
    <w:name w:val="22B8943846EF4F6B9F6276E92BAF3EA2"/>
    <w:rsid w:val="00C576AB"/>
  </w:style>
  <w:style w:type="paragraph" w:customStyle="1" w:styleId="F02D6BEBED9944799F2246E24B122A97">
    <w:name w:val="F02D6BEBED9944799F2246E24B122A97"/>
    <w:rsid w:val="00C576AB"/>
  </w:style>
  <w:style w:type="paragraph" w:customStyle="1" w:styleId="D84A25E127C84942B5F2D78CA9342E7D">
    <w:name w:val="D84A25E127C84942B5F2D78CA9342E7D"/>
    <w:rsid w:val="00C576AB"/>
  </w:style>
  <w:style w:type="paragraph" w:customStyle="1" w:styleId="2B37AF6AA4E34B30A1AA2A7676E4AB7C">
    <w:name w:val="2B37AF6AA4E34B30A1AA2A7676E4AB7C"/>
    <w:rsid w:val="00C576AB"/>
  </w:style>
  <w:style w:type="paragraph" w:customStyle="1" w:styleId="CE2B4D07D9AC4DCDBF924380C605AF56">
    <w:name w:val="CE2B4D07D9AC4DCDBF924380C605AF56"/>
    <w:rsid w:val="00C576AB"/>
  </w:style>
  <w:style w:type="paragraph" w:customStyle="1" w:styleId="F5FD35A4688F454089D3810C7FC39AF9">
    <w:name w:val="F5FD35A4688F454089D3810C7FC39AF9"/>
    <w:rsid w:val="00C576AB"/>
  </w:style>
  <w:style w:type="paragraph" w:customStyle="1" w:styleId="F5EA5EF400814250A6DFDB5C76403D17">
    <w:name w:val="F5EA5EF400814250A6DFDB5C76403D17"/>
    <w:rsid w:val="00C576AB"/>
  </w:style>
  <w:style w:type="paragraph" w:customStyle="1" w:styleId="7809B69DAE0248E28C17F2CB3FC71D7B">
    <w:name w:val="7809B69DAE0248E28C17F2CB3FC71D7B"/>
    <w:rsid w:val="00C576AB"/>
  </w:style>
  <w:style w:type="paragraph" w:customStyle="1" w:styleId="3EBBC0C6AEF749D498E85CD57678EF88">
    <w:name w:val="3EBBC0C6AEF749D498E85CD57678EF88"/>
    <w:rsid w:val="00C576AB"/>
  </w:style>
  <w:style w:type="paragraph" w:customStyle="1" w:styleId="33B72CDB2BDE48EDB2F2E57809CA8966">
    <w:name w:val="33B72CDB2BDE48EDB2F2E57809CA8966"/>
    <w:rsid w:val="00C576AB"/>
  </w:style>
  <w:style w:type="paragraph" w:customStyle="1" w:styleId="93838393EAC74B80A984C1EFFB7EABBA">
    <w:name w:val="93838393EAC74B80A984C1EFFB7EABBA"/>
    <w:rsid w:val="00C576AB"/>
  </w:style>
  <w:style w:type="paragraph" w:customStyle="1" w:styleId="7705F140F9244B1DA1342F454FA4730B">
    <w:name w:val="7705F140F9244B1DA1342F454FA4730B"/>
    <w:rsid w:val="00C576AB"/>
  </w:style>
  <w:style w:type="paragraph" w:customStyle="1" w:styleId="3F6189AF042240AEB7868839C018D785">
    <w:name w:val="3F6189AF042240AEB7868839C018D785"/>
    <w:rsid w:val="00C576AB"/>
  </w:style>
  <w:style w:type="paragraph" w:customStyle="1" w:styleId="6A69199E1A8C478C9C0CFA60F7492727">
    <w:name w:val="6A69199E1A8C478C9C0CFA60F7492727"/>
    <w:rsid w:val="00C576AB"/>
  </w:style>
  <w:style w:type="paragraph" w:customStyle="1" w:styleId="977CFCC0E2464AA9B4CFD3EDC96C1592">
    <w:name w:val="977CFCC0E2464AA9B4CFD3EDC96C1592"/>
    <w:rsid w:val="00C576AB"/>
  </w:style>
  <w:style w:type="paragraph" w:customStyle="1" w:styleId="0213AF5A8D454E18868841F6E3740409">
    <w:name w:val="0213AF5A8D454E18868841F6E3740409"/>
    <w:rsid w:val="00C576AB"/>
  </w:style>
  <w:style w:type="paragraph" w:customStyle="1" w:styleId="367BD3E69A6442438989EC2040BD7287">
    <w:name w:val="367BD3E69A6442438989EC2040BD7287"/>
    <w:rsid w:val="00C576AB"/>
  </w:style>
  <w:style w:type="paragraph" w:customStyle="1" w:styleId="FF106467CB8D4C9DA12CF5F559342DFF">
    <w:name w:val="FF106467CB8D4C9DA12CF5F559342DFF"/>
    <w:rsid w:val="00C576AB"/>
  </w:style>
  <w:style w:type="paragraph" w:customStyle="1" w:styleId="0F5A5F114A3A4A75B90BACB2BE7D7580">
    <w:name w:val="0F5A5F114A3A4A75B90BACB2BE7D7580"/>
    <w:rsid w:val="00C576AB"/>
  </w:style>
  <w:style w:type="paragraph" w:customStyle="1" w:styleId="691197D4CD624915AE35C8BF15ED154B">
    <w:name w:val="691197D4CD624915AE35C8BF15ED154B"/>
    <w:rsid w:val="00C576AB"/>
  </w:style>
  <w:style w:type="paragraph" w:customStyle="1" w:styleId="6B51C6696E914C7FB09EC3D20F2093E4">
    <w:name w:val="6B51C6696E914C7FB09EC3D20F2093E4"/>
    <w:rsid w:val="00C576AB"/>
  </w:style>
  <w:style w:type="paragraph" w:customStyle="1" w:styleId="B991FF21A98B493AB7FFE8DC03DA37E9">
    <w:name w:val="B991FF21A98B493AB7FFE8DC03DA37E9"/>
    <w:rsid w:val="00C576AB"/>
  </w:style>
  <w:style w:type="paragraph" w:customStyle="1" w:styleId="5086264FBA474CD3A1A925A2599FD3CF">
    <w:name w:val="5086264FBA474CD3A1A925A2599FD3CF"/>
    <w:rsid w:val="00C576AB"/>
  </w:style>
  <w:style w:type="paragraph" w:customStyle="1" w:styleId="72A09FBC59234480B8DB105D525958F9">
    <w:name w:val="72A09FBC59234480B8DB105D525958F9"/>
    <w:rsid w:val="00C576AB"/>
  </w:style>
  <w:style w:type="paragraph" w:customStyle="1" w:styleId="7DB3FDC4CC1543D8BA76FB2CFEA7DF92">
    <w:name w:val="7DB3FDC4CC1543D8BA76FB2CFEA7DF92"/>
    <w:rsid w:val="00C576AB"/>
  </w:style>
  <w:style w:type="paragraph" w:customStyle="1" w:styleId="4A31B45702D147E7AC1FE840C6C591A1">
    <w:name w:val="4A31B45702D147E7AC1FE840C6C591A1"/>
    <w:rsid w:val="00C576AB"/>
  </w:style>
  <w:style w:type="paragraph" w:customStyle="1" w:styleId="F4171F23A755427496456049CD222C72">
    <w:name w:val="F4171F23A755427496456049CD222C72"/>
    <w:rsid w:val="00C576AB"/>
  </w:style>
  <w:style w:type="paragraph" w:customStyle="1" w:styleId="6DE4CB59D8DA492BB82F9C0D88939BA1">
    <w:name w:val="6DE4CB59D8DA492BB82F9C0D88939BA1"/>
    <w:rsid w:val="00C576AB"/>
  </w:style>
  <w:style w:type="paragraph" w:customStyle="1" w:styleId="6393154FB1F740B09001CF146B7A0BA2">
    <w:name w:val="6393154FB1F740B09001CF146B7A0BA2"/>
    <w:rsid w:val="00C576AB"/>
  </w:style>
  <w:style w:type="paragraph" w:customStyle="1" w:styleId="BB2F4814F4B145D091DFC0BE1A317375">
    <w:name w:val="BB2F4814F4B145D091DFC0BE1A317375"/>
    <w:rsid w:val="00C576AB"/>
  </w:style>
  <w:style w:type="paragraph" w:customStyle="1" w:styleId="1B812473A9FB4A33B5541FEFC154263D">
    <w:name w:val="1B812473A9FB4A33B5541FEFC154263D"/>
    <w:rsid w:val="00C576AB"/>
  </w:style>
  <w:style w:type="paragraph" w:customStyle="1" w:styleId="CCAF1CADF97A4AECA0EF7CB40D160B36">
    <w:name w:val="CCAF1CADF97A4AECA0EF7CB40D160B36"/>
    <w:rsid w:val="00C576AB"/>
  </w:style>
  <w:style w:type="paragraph" w:customStyle="1" w:styleId="8A389A7116E44B1DAC9AA888DAD8902D">
    <w:name w:val="8A389A7116E44B1DAC9AA888DAD8902D"/>
    <w:rsid w:val="00C576AB"/>
  </w:style>
  <w:style w:type="paragraph" w:customStyle="1" w:styleId="7D309A5BAC334F61A83ED42D6F6BC23A">
    <w:name w:val="7D309A5BAC334F61A83ED42D6F6BC23A"/>
    <w:rsid w:val="00C576AB"/>
  </w:style>
  <w:style w:type="paragraph" w:customStyle="1" w:styleId="F2A56C994861438DAE2B7E5A3C29A9EE">
    <w:name w:val="F2A56C994861438DAE2B7E5A3C29A9EE"/>
    <w:rsid w:val="00C576AB"/>
  </w:style>
  <w:style w:type="paragraph" w:customStyle="1" w:styleId="522A6634091745499A19AD67C7418813">
    <w:name w:val="522A6634091745499A19AD67C7418813"/>
    <w:rsid w:val="00C576AB"/>
  </w:style>
  <w:style w:type="paragraph" w:customStyle="1" w:styleId="19C2059E1E76456E93E8D68D8BA7230C">
    <w:name w:val="19C2059E1E76456E93E8D68D8BA7230C"/>
    <w:rsid w:val="00C576AB"/>
  </w:style>
  <w:style w:type="paragraph" w:customStyle="1" w:styleId="435BEECD19554903AE3E1F074CE216A4">
    <w:name w:val="435BEECD19554903AE3E1F074CE216A4"/>
    <w:rsid w:val="00C576AB"/>
  </w:style>
  <w:style w:type="paragraph" w:customStyle="1" w:styleId="4DCF77BBE5064E03866A2E71C47A35A2">
    <w:name w:val="4DCF77BBE5064E03866A2E71C47A35A2"/>
    <w:rsid w:val="00C576AB"/>
  </w:style>
  <w:style w:type="paragraph" w:customStyle="1" w:styleId="61EA931958D54560A17A3D6D633AC6C6">
    <w:name w:val="61EA931958D54560A17A3D6D633AC6C6"/>
    <w:rsid w:val="00C576AB"/>
  </w:style>
  <w:style w:type="paragraph" w:customStyle="1" w:styleId="89C7F7203DFC469881AD6DE0151976D5">
    <w:name w:val="89C7F7203DFC469881AD6DE0151976D5"/>
    <w:rsid w:val="00C576AB"/>
  </w:style>
  <w:style w:type="paragraph" w:customStyle="1" w:styleId="9C17F3CB0B994CD38A03114CFBFA72BA">
    <w:name w:val="9C17F3CB0B994CD38A03114CFBFA72BA"/>
    <w:rsid w:val="00C576AB"/>
  </w:style>
  <w:style w:type="paragraph" w:customStyle="1" w:styleId="0146174C72F44D889AE20E1054722E16">
    <w:name w:val="0146174C72F44D889AE20E1054722E16"/>
    <w:rsid w:val="00C576AB"/>
  </w:style>
  <w:style w:type="paragraph" w:customStyle="1" w:styleId="740E9DC094D940248987CAF9254E9DDA">
    <w:name w:val="740E9DC094D940248987CAF9254E9DDA"/>
    <w:rsid w:val="00C576AB"/>
  </w:style>
  <w:style w:type="paragraph" w:customStyle="1" w:styleId="58C47A97DFF24E9AAA7EB66D0A07597E">
    <w:name w:val="58C47A97DFF24E9AAA7EB66D0A07597E"/>
    <w:rsid w:val="00C576AB"/>
  </w:style>
  <w:style w:type="paragraph" w:customStyle="1" w:styleId="5133E57529294ECBA9F5D4FF247F07E2">
    <w:name w:val="5133E57529294ECBA9F5D4FF247F07E2"/>
    <w:rsid w:val="00C576AB"/>
  </w:style>
  <w:style w:type="paragraph" w:customStyle="1" w:styleId="1C572CC78FE44AA1BB74E17A7ADC55A1">
    <w:name w:val="1C572CC78FE44AA1BB74E17A7ADC55A1"/>
    <w:rsid w:val="00C576AB"/>
  </w:style>
  <w:style w:type="paragraph" w:customStyle="1" w:styleId="264D4B4D4C924B08BE1E5BCED4A358CF">
    <w:name w:val="264D4B4D4C924B08BE1E5BCED4A358CF"/>
    <w:rsid w:val="00C576AB"/>
  </w:style>
  <w:style w:type="paragraph" w:customStyle="1" w:styleId="5AD4E51707C740548EB472547ABAC4DB">
    <w:name w:val="5AD4E51707C740548EB472547ABAC4DB"/>
    <w:rsid w:val="00C576AB"/>
  </w:style>
  <w:style w:type="paragraph" w:customStyle="1" w:styleId="199320E9E93448828DF10F845D6A64F1">
    <w:name w:val="199320E9E93448828DF10F845D6A64F1"/>
    <w:rsid w:val="00C576AB"/>
  </w:style>
  <w:style w:type="paragraph" w:customStyle="1" w:styleId="0DD9CC57F0F348ACBE334AC0A6848C02">
    <w:name w:val="0DD9CC57F0F348ACBE334AC0A6848C02"/>
    <w:rsid w:val="00C576AB"/>
  </w:style>
  <w:style w:type="paragraph" w:customStyle="1" w:styleId="F3A2165BA99F453E9C230ED405669EBB">
    <w:name w:val="F3A2165BA99F453E9C230ED405669EBB"/>
    <w:rsid w:val="00C576AB"/>
  </w:style>
  <w:style w:type="paragraph" w:customStyle="1" w:styleId="D64B7E9849CB4DC6A584B7C457BE19C6">
    <w:name w:val="D64B7E9849CB4DC6A584B7C457BE19C6"/>
    <w:rsid w:val="00C576AB"/>
  </w:style>
  <w:style w:type="paragraph" w:customStyle="1" w:styleId="B8C2E6BA7D224A16864FCBB25213A6AA">
    <w:name w:val="B8C2E6BA7D224A16864FCBB25213A6AA"/>
    <w:rsid w:val="00C576AB"/>
  </w:style>
  <w:style w:type="paragraph" w:customStyle="1" w:styleId="02B2B871C3264EF59BAD18D37EE98949">
    <w:name w:val="02B2B871C3264EF59BAD18D37EE98949"/>
    <w:rsid w:val="00C576AB"/>
  </w:style>
  <w:style w:type="paragraph" w:customStyle="1" w:styleId="681FCC68163F4A688EF1D56C10EE108E">
    <w:name w:val="681FCC68163F4A688EF1D56C10EE108E"/>
    <w:rsid w:val="00C576AB"/>
  </w:style>
  <w:style w:type="paragraph" w:customStyle="1" w:styleId="C0B4E1FA460F49D5AB7286E1726ECDF2">
    <w:name w:val="C0B4E1FA460F49D5AB7286E1726ECDF2"/>
    <w:rsid w:val="00C576AB"/>
  </w:style>
  <w:style w:type="paragraph" w:customStyle="1" w:styleId="163FA66E29194E0BA9D1692884E38610">
    <w:name w:val="163FA66E29194E0BA9D1692884E38610"/>
    <w:rsid w:val="00C576AB"/>
  </w:style>
  <w:style w:type="paragraph" w:customStyle="1" w:styleId="3B7089D85B9E42849B6F045C4D9CE335">
    <w:name w:val="3B7089D85B9E42849B6F045C4D9CE335"/>
    <w:rsid w:val="00C576AB"/>
  </w:style>
  <w:style w:type="paragraph" w:customStyle="1" w:styleId="86699E32A7A04ABA99F963D03176E20F">
    <w:name w:val="86699E32A7A04ABA99F963D03176E20F"/>
    <w:rsid w:val="00C576AB"/>
  </w:style>
  <w:style w:type="paragraph" w:customStyle="1" w:styleId="8CBB5D73506048D7859F61A0AB1B13A2">
    <w:name w:val="8CBB5D73506048D7859F61A0AB1B13A2"/>
    <w:rsid w:val="00C576AB"/>
  </w:style>
  <w:style w:type="paragraph" w:customStyle="1" w:styleId="32FECD9A4B954ED89526BF50D8422EB7">
    <w:name w:val="32FECD9A4B954ED89526BF50D8422EB7"/>
    <w:rsid w:val="00C576AB"/>
  </w:style>
  <w:style w:type="paragraph" w:customStyle="1" w:styleId="30E1E92489744F738708D53DE044DE2D">
    <w:name w:val="30E1E92489744F738708D53DE044DE2D"/>
    <w:rsid w:val="00C576AB"/>
  </w:style>
  <w:style w:type="paragraph" w:customStyle="1" w:styleId="4F5E744BA86A4A6D9B826265D0616617">
    <w:name w:val="4F5E744BA86A4A6D9B826265D0616617"/>
    <w:rsid w:val="00C576AB"/>
  </w:style>
  <w:style w:type="paragraph" w:customStyle="1" w:styleId="1E6B8E1477C64E20809E58E5D8CC4024">
    <w:name w:val="1E6B8E1477C64E20809E58E5D8CC4024"/>
    <w:rsid w:val="00C576AB"/>
  </w:style>
  <w:style w:type="paragraph" w:customStyle="1" w:styleId="3F5B93FD3340458A867B13604852BAC6">
    <w:name w:val="3F5B93FD3340458A867B13604852BAC6"/>
    <w:rsid w:val="00C576AB"/>
  </w:style>
  <w:style w:type="paragraph" w:customStyle="1" w:styleId="B27E0E829AF8469B94315EE743F700CE">
    <w:name w:val="B27E0E829AF8469B94315EE743F700CE"/>
    <w:rsid w:val="00C576AB"/>
  </w:style>
  <w:style w:type="paragraph" w:customStyle="1" w:styleId="41BB529567B4466688E5673ACFAEE3CB">
    <w:name w:val="41BB529567B4466688E5673ACFAEE3CB"/>
    <w:rsid w:val="00C576AB"/>
  </w:style>
  <w:style w:type="paragraph" w:customStyle="1" w:styleId="E64A82BAFAFD479FBDEB4102EDF5445E">
    <w:name w:val="E64A82BAFAFD479FBDEB4102EDF5445E"/>
    <w:rsid w:val="00C576AB"/>
  </w:style>
  <w:style w:type="paragraph" w:customStyle="1" w:styleId="8D7C2CDB97AF42F69A49976370BD231E">
    <w:name w:val="8D7C2CDB97AF42F69A49976370BD231E"/>
    <w:rsid w:val="00C576AB"/>
  </w:style>
  <w:style w:type="paragraph" w:customStyle="1" w:styleId="E31B69DF041F49408AE352CD3F9989A9">
    <w:name w:val="E31B69DF041F49408AE352CD3F9989A9"/>
    <w:rsid w:val="00C576AB"/>
  </w:style>
  <w:style w:type="paragraph" w:customStyle="1" w:styleId="4F72A14CBEC04284A6EDE0584466D66D">
    <w:name w:val="4F72A14CBEC04284A6EDE0584466D66D"/>
    <w:rsid w:val="00C576AB"/>
  </w:style>
  <w:style w:type="paragraph" w:customStyle="1" w:styleId="36CAA4B1467E47D9891F3BD700C8D340">
    <w:name w:val="36CAA4B1467E47D9891F3BD700C8D340"/>
    <w:rsid w:val="00C576AB"/>
  </w:style>
  <w:style w:type="paragraph" w:customStyle="1" w:styleId="7929217AF37C4CEF8EDBFB33CF0DF515">
    <w:name w:val="7929217AF37C4CEF8EDBFB33CF0DF515"/>
    <w:rsid w:val="00C576AB"/>
  </w:style>
  <w:style w:type="paragraph" w:customStyle="1" w:styleId="9402366DD95D4FE3843A083A5B99C9A8">
    <w:name w:val="9402366DD95D4FE3843A083A5B99C9A8"/>
    <w:rsid w:val="00C576AB"/>
  </w:style>
  <w:style w:type="paragraph" w:customStyle="1" w:styleId="505AB94D346D4928A7204F8F190D33F8">
    <w:name w:val="505AB94D346D4928A7204F8F190D33F8"/>
    <w:rsid w:val="00C576AB"/>
  </w:style>
  <w:style w:type="paragraph" w:customStyle="1" w:styleId="1E046A3FB1B446BF96A5F3EAD7C7EF30">
    <w:name w:val="1E046A3FB1B446BF96A5F3EAD7C7EF30"/>
    <w:rsid w:val="00C576AB"/>
  </w:style>
  <w:style w:type="paragraph" w:customStyle="1" w:styleId="D66896CDA5E4404ABE95F5BFDC2E66B3">
    <w:name w:val="D66896CDA5E4404ABE95F5BFDC2E66B3"/>
    <w:rsid w:val="00C576AB"/>
  </w:style>
  <w:style w:type="paragraph" w:customStyle="1" w:styleId="46FAD70776CD42039D435D36ED458D08">
    <w:name w:val="46FAD70776CD42039D435D36ED458D08"/>
    <w:rsid w:val="00C576AB"/>
  </w:style>
  <w:style w:type="paragraph" w:customStyle="1" w:styleId="48273CE59F954C589F8F33294AFFE3F9">
    <w:name w:val="48273CE59F954C589F8F33294AFFE3F9"/>
    <w:rsid w:val="00C576AB"/>
  </w:style>
  <w:style w:type="paragraph" w:customStyle="1" w:styleId="B6C71D1D346C430D852D1D114535E8CB">
    <w:name w:val="B6C71D1D346C430D852D1D114535E8CB"/>
    <w:rsid w:val="00C576AB"/>
  </w:style>
  <w:style w:type="paragraph" w:customStyle="1" w:styleId="EBAA879D67F64576974763C0646C02F3">
    <w:name w:val="EBAA879D67F64576974763C0646C02F3"/>
    <w:rsid w:val="00C576AB"/>
  </w:style>
  <w:style w:type="paragraph" w:customStyle="1" w:styleId="70EBE9C7C7ED42D886255C3AF0F13E5B">
    <w:name w:val="70EBE9C7C7ED42D886255C3AF0F13E5B"/>
    <w:rsid w:val="00C576AB"/>
  </w:style>
  <w:style w:type="paragraph" w:customStyle="1" w:styleId="C9A42455D7994BA48B71B14A2BA62D6D">
    <w:name w:val="C9A42455D7994BA48B71B14A2BA62D6D"/>
    <w:rsid w:val="00C576AB"/>
  </w:style>
  <w:style w:type="paragraph" w:customStyle="1" w:styleId="3D7F8BF3EAB34CD590353A21C29E1B5F">
    <w:name w:val="3D7F8BF3EAB34CD590353A21C29E1B5F"/>
    <w:rsid w:val="00C576AB"/>
  </w:style>
  <w:style w:type="paragraph" w:customStyle="1" w:styleId="EA6B2F2B4788463582D14A85025C8D02">
    <w:name w:val="EA6B2F2B4788463582D14A85025C8D02"/>
    <w:rsid w:val="00C576AB"/>
  </w:style>
  <w:style w:type="paragraph" w:customStyle="1" w:styleId="8785AB69F58546FFB02A1C4616FF399A">
    <w:name w:val="8785AB69F58546FFB02A1C4616FF399A"/>
    <w:rsid w:val="00C576AB"/>
  </w:style>
  <w:style w:type="paragraph" w:customStyle="1" w:styleId="82C4527D336B41EBA3D12BFAE6A1293F">
    <w:name w:val="82C4527D336B41EBA3D12BFAE6A1293F"/>
    <w:rsid w:val="00C576AB"/>
  </w:style>
  <w:style w:type="paragraph" w:customStyle="1" w:styleId="82A5F7492FDA4211AFE3573978891285">
    <w:name w:val="82A5F7492FDA4211AFE3573978891285"/>
    <w:rsid w:val="00C576AB"/>
  </w:style>
  <w:style w:type="paragraph" w:customStyle="1" w:styleId="5E2672F25CED4AF8A51FB44D4105B708">
    <w:name w:val="5E2672F25CED4AF8A51FB44D4105B708"/>
    <w:rsid w:val="00C576AB"/>
  </w:style>
  <w:style w:type="paragraph" w:customStyle="1" w:styleId="CFA553E7AE654B0CB9DF726BDB74A4AF">
    <w:name w:val="CFA553E7AE654B0CB9DF726BDB74A4AF"/>
    <w:rsid w:val="00C576AB"/>
  </w:style>
  <w:style w:type="paragraph" w:customStyle="1" w:styleId="00E7F07EC4404E6593F74076BA512DD6">
    <w:name w:val="00E7F07EC4404E6593F74076BA512DD6"/>
    <w:rsid w:val="00C576AB"/>
  </w:style>
  <w:style w:type="paragraph" w:customStyle="1" w:styleId="971F568A3FB14046AB944A0D6A3E6306">
    <w:name w:val="971F568A3FB14046AB944A0D6A3E6306"/>
    <w:rsid w:val="00C576AB"/>
  </w:style>
  <w:style w:type="paragraph" w:customStyle="1" w:styleId="68BA3C85BDAA4CC7952A1E2757F82E86">
    <w:name w:val="68BA3C85BDAA4CC7952A1E2757F82E86"/>
    <w:rsid w:val="00C576AB"/>
  </w:style>
  <w:style w:type="paragraph" w:customStyle="1" w:styleId="F8C987E41FFD4703AA6CA19F12AFEF25">
    <w:name w:val="F8C987E41FFD4703AA6CA19F12AFEF25"/>
    <w:rsid w:val="00C576AB"/>
  </w:style>
  <w:style w:type="paragraph" w:customStyle="1" w:styleId="8F011E17144643A1BF37240A05A12315">
    <w:name w:val="8F011E17144643A1BF37240A05A12315"/>
    <w:rsid w:val="00C576AB"/>
  </w:style>
  <w:style w:type="paragraph" w:customStyle="1" w:styleId="4CA99E33F73A4EE980BFD9231F6E85BB">
    <w:name w:val="4CA99E33F73A4EE980BFD9231F6E85BB"/>
    <w:rsid w:val="00C576AB"/>
  </w:style>
  <w:style w:type="paragraph" w:customStyle="1" w:styleId="AB68C436FD69428390B8ABE1E9B50102">
    <w:name w:val="AB68C436FD69428390B8ABE1E9B50102"/>
    <w:rsid w:val="00C576AB"/>
  </w:style>
  <w:style w:type="paragraph" w:customStyle="1" w:styleId="8222EA00525347D4B6F402FD1492066C">
    <w:name w:val="8222EA00525347D4B6F402FD1492066C"/>
    <w:rsid w:val="00C576AB"/>
  </w:style>
  <w:style w:type="paragraph" w:customStyle="1" w:styleId="98379251A4DC4A4F9524DE73295AAFF9">
    <w:name w:val="98379251A4DC4A4F9524DE73295AAFF9"/>
    <w:rsid w:val="00C576AB"/>
  </w:style>
  <w:style w:type="paragraph" w:customStyle="1" w:styleId="243BE89F83824E90B3E18F32498F3FD3">
    <w:name w:val="243BE89F83824E90B3E18F32498F3FD3"/>
    <w:rsid w:val="00C576AB"/>
  </w:style>
  <w:style w:type="paragraph" w:customStyle="1" w:styleId="3734EE8121F34465A623E617043529FA">
    <w:name w:val="3734EE8121F34465A623E617043529FA"/>
    <w:rsid w:val="00C576AB"/>
  </w:style>
  <w:style w:type="paragraph" w:customStyle="1" w:styleId="BDDB7A95214C45D385A43C2C3E717390">
    <w:name w:val="BDDB7A95214C45D385A43C2C3E717390"/>
    <w:rsid w:val="00C576AB"/>
  </w:style>
  <w:style w:type="paragraph" w:customStyle="1" w:styleId="677B7464803744DE928E4331442D3D95">
    <w:name w:val="677B7464803744DE928E4331442D3D95"/>
    <w:rsid w:val="00C576AB"/>
  </w:style>
  <w:style w:type="paragraph" w:customStyle="1" w:styleId="4C020C72C3A04F74A7849710CB8EEC5B">
    <w:name w:val="4C020C72C3A04F74A7849710CB8EEC5B"/>
    <w:rsid w:val="00C576AB"/>
  </w:style>
  <w:style w:type="paragraph" w:customStyle="1" w:styleId="5B617A44C4BD4A40A928A1184883844B">
    <w:name w:val="5B617A44C4BD4A40A928A1184883844B"/>
    <w:rsid w:val="00C576AB"/>
  </w:style>
  <w:style w:type="paragraph" w:customStyle="1" w:styleId="E42D7349EBD54F0489C94767EAF46387">
    <w:name w:val="E42D7349EBD54F0489C94767EAF46387"/>
    <w:rsid w:val="00C576AB"/>
  </w:style>
  <w:style w:type="paragraph" w:customStyle="1" w:styleId="689B8600D01A45AEA22D06334A4BBBE2">
    <w:name w:val="689B8600D01A45AEA22D06334A4BBBE2"/>
    <w:rsid w:val="00C576AB"/>
  </w:style>
  <w:style w:type="paragraph" w:customStyle="1" w:styleId="6BB50B33AC754A31A0E9DA50DA7568DB">
    <w:name w:val="6BB50B33AC754A31A0E9DA50DA7568DB"/>
    <w:rsid w:val="00C576AB"/>
  </w:style>
  <w:style w:type="paragraph" w:customStyle="1" w:styleId="6F099F60B7674D279F5C1185B64133B4">
    <w:name w:val="6F099F60B7674D279F5C1185B64133B4"/>
    <w:rsid w:val="00C576AB"/>
  </w:style>
  <w:style w:type="paragraph" w:customStyle="1" w:styleId="F7437F0CABEC4B3589ACC82930E7014D">
    <w:name w:val="F7437F0CABEC4B3589ACC82930E7014D"/>
    <w:rsid w:val="00C576AB"/>
  </w:style>
  <w:style w:type="paragraph" w:customStyle="1" w:styleId="49B46C456D8541B9942A96E8DE1090F1">
    <w:name w:val="49B46C456D8541B9942A96E8DE1090F1"/>
    <w:rsid w:val="00C576AB"/>
  </w:style>
  <w:style w:type="paragraph" w:customStyle="1" w:styleId="0A4F63D338564344A92505DC3FCF0A9B">
    <w:name w:val="0A4F63D338564344A92505DC3FCF0A9B"/>
    <w:rsid w:val="00C576AB"/>
  </w:style>
  <w:style w:type="paragraph" w:customStyle="1" w:styleId="539071D38A7A4A6B9E7B7BA00B02C8FF">
    <w:name w:val="539071D38A7A4A6B9E7B7BA00B02C8FF"/>
    <w:rsid w:val="00C576AB"/>
  </w:style>
  <w:style w:type="paragraph" w:customStyle="1" w:styleId="BEE6EF5DB4C444B2A27A45E67021949A">
    <w:name w:val="BEE6EF5DB4C444B2A27A45E67021949A"/>
    <w:rsid w:val="00C576AB"/>
  </w:style>
  <w:style w:type="paragraph" w:customStyle="1" w:styleId="25FDF1A73A9A40CFACC44EFB45A9747F">
    <w:name w:val="25FDF1A73A9A40CFACC44EFB45A9747F"/>
    <w:rsid w:val="00C576AB"/>
  </w:style>
  <w:style w:type="paragraph" w:customStyle="1" w:styleId="983FE3F5EEF8403BA29EA094299ED2F6">
    <w:name w:val="983FE3F5EEF8403BA29EA094299ED2F6"/>
    <w:rsid w:val="00C576AB"/>
  </w:style>
  <w:style w:type="paragraph" w:customStyle="1" w:styleId="5919B812696A4E4A9451FB8373B8DC1B">
    <w:name w:val="5919B812696A4E4A9451FB8373B8DC1B"/>
    <w:rsid w:val="00C576AB"/>
  </w:style>
  <w:style w:type="paragraph" w:customStyle="1" w:styleId="C647A1F44C4C4BE3BC60BC3CAB045DA1">
    <w:name w:val="C647A1F44C4C4BE3BC60BC3CAB045DA1"/>
    <w:rsid w:val="00C576AB"/>
  </w:style>
  <w:style w:type="paragraph" w:customStyle="1" w:styleId="512B95D967774E519FCE2498EDB9F107">
    <w:name w:val="512B95D967774E519FCE2498EDB9F107"/>
    <w:rsid w:val="00C576AB"/>
  </w:style>
  <w:style w:type="paragraph" w:customStyle="1" w:styleId="B349FAD8F0284541B3FB99A3870A72AE">
    <w:name w:val="B349FAD8F0284541B3FB99A3870A72AE"/>
    <w:rsid w:val="00C576AB"/>
  </w:style>
  <w:style w:type="paragraph" w:customStyle="1" w:styleId="8CF6E6EFD7BE4DEBB6FAE6476BA7F9DD">
    <w:name w:val="8CF6E6EFD7BE4DEBB6FAE6476BA7F9DD"/>
    <w:rsid w:val="00C576AB"/>
  </w:style>
  <w:style w:type="paragraph" w:customStyle="1" w:styleId="0E18B00361F04A09A98F53BA00C2AA41">
    <w:name w:val="0E18B00361F04A09A98F53BA00C2AA41"/>
    <w:rsid w:val="00C576AB"/>
  </w:style>
  <w:style w:type="paragraph" w:customStyle="1" w:styleId="18839E6A90C2488A96F5E38914E73AF9">
    <w:name w:val="18839E6A90C2488A96F5E38914E73AF9"/>
    <w:rsid w:val="00C576AB"/>
  </w:style>
  <w:style w:type="paragraph" w:customStyle="1" w:styleId="ECF47331F9C741FBAC83466DF2538E26">
    <w:name w:val="ECF47331F9C741FBAC83466DF2538E26"/>
    <w:rsid w:val="00C576AB"/>
  </w:style>
  <w:style w:type="paragraph" w:customStyle="1" w:styleId="8BB9208269CA4C52B773A2414A0EB195">
    <w:name w:val="8BB9208269CA4C52B773A2414A0EB195"/>
    <w:rsid w:val="00C576AB"/>
  </w:style>
  <w:style w:type="paragraph" w:customStyle="1" w:styleId="6EC465D68FEE4CDFAE2EE228FFCEEF00">
    <w:name w:val="6EC465D68FEE4CDFAE2EE228FFCEEF00"/>
    <w:rsid w:val="00C576AB"/>
  </w:style>
  <w:style w:type="paragraph" w:customStyle="1" w:styleId="F878EE4C4ACA43FD886AD11806E3BED6">
    <w:name w:val="F878EE4C4ACA43FD886AD11806E3BED6"/>
    <w:rsid w:val="00C576AB"/>
  </w:style>
  <w:style w:type="paragraph" w:customStyle="1" w:styleId="A057902F54B74D2E82BFF54BA4C5C5D9">
    <w:name w:val="A057902F54B74D2E82BFF54BA4C5C5D9"/>
    <w:rsid w:val="00C576AB"/>
  </w:style>
  <w:style w:type="paragraph" w:customStyle="1" w:styleId="3A37F5A23C4849479B8A1CFB8ACA2F3E">
    <w:name w:val="3A37F5A23C4849479B8A1CFB8ACA2F3E"/>
    <w:rsid w:val="00C576AB"/>
  </w:style>
  <w:style w:type="paragraph" w:customStyle="1" w:styleId="A2331C44D6B743B1BA209EB8B9500B1F">
    <w:name w:val="A2331C44D6B743B1BA209EB8B9500B1F"/>
    <w:rsid w:val="00C576AB"/>
  </w:style>
  <w:style w:type="paragraph" w:customStyle="1" w:styleId="9F719FFF776B4252BE31CC4135F6C052">
    <w:name w:val="9F719FFF776B4252BE31CC4135F6C052"/>
    <w:rsid w:val="00C576AB"/>
  </w:style>
  <w:style w:type="paragraph" w:customStyle="1" w:styleId="832283885EF84129B52905BDA4BE6FCB">
    <w:name w:val="832283885EF84129B52905BDA4BE6FCB"/>
    <w:rsid w:val="00C576AB"/>
  </w:style>
  <w:style w:type="paragraph" w:customStyle="1" w:styleId="C8132E09C6C8497085738410BDD909C5">
    <w:name w:val="C8132E09C6C8497085738410BDD909C5"/>
    <w:rsid w:val="00C576AB"/>
  </w:style>
  <w:style w:type="paragraph" w:customStyle="1" w:styleId="57455585A89449A6B28E1B8516707BE9">
    <w:name w:val="57455585A89449A6B28E1B8516707BE9"/>
    <w:rsid w:val="00C576AB"/>
  </w:style>
  <w:style w:type="paragraph" w:customStyle="1" w:styleId="0E4CB812206F49A880CC10C2B58E326A">
    <w:name w:val="0E4CB812206F49A880CC10C2B58E326A"/>
    <w:rsid w:val="00C576AB"/>
  </w:style>
  <w:style w:type="paragraph" w:customStyle="1" w:styleId="0C54A1C722CB4DCDA72A2D406C39DC27">
    <w:name w:val="0C54A1C722CB4DCDA72A2D406C39DC27"/>
    <w:rsid w:val="00C576AB"/>
  </w:style>
  <w:style w:type="paragraph" w:customStyle="1" w:styleId="8F602CD8E90241A1B832889F29DF83DF">
    <w:name w:val="8F602CD8E90241A1B832889F29DF83DF"/>
    <w:rsid w:val="00C576AB"/>
  </w:style>
  <w:style w:type="paragraph" w:customStyle="1" w:styleId="C0A7E05662334F9DA10E293A75C3748F">
    <w:name w:val="C0A7E05662334F9DA10E293A75C3748F"/>
    <w:rsid w:val="00C576AB"/>
  </w:style>
  <w:style w:type="paragraph" w:customStyle="1" w:styleId="CCFB47D6BA744FC6833CB7F4E2FEAEC7">
    <w:name w:val="CCFB47D6BA744FC6833CB7F4E2FEAEC7"/>
    <w:rsid w:val="00C576AB"/>
  </w:style>
  <w:style w:type="paragraph" w:customStyle="1" w:styleId="4390D18B12F44FB3ADCA2EA5BEEB5842">
    <w:name w:val="4390D18B12F44FB3ADCA2EA5BEEB5842"/>
    <w:rsid w:val="00C576AB"/>
  </w:style>
  <w:style w:type="paragraph" w:customStyle="1" w:styleId="F516917F9DDC4E5389AB7050A2B2924A">
    <w:name w:val="F516917F9DDC4E5389AB7050A2B2924A"/>
    <w:rsid w:val="00C576AB"/>
  </w:style>
  <w:style w:type="paragraph" w:customStyle="1" w:styleId="8E94D8C23FEB4B96B418EA9666DD6EFA">
    <w:name w:val="8E94D8C23FEB4B96B418EA9666DD6EFA"/>
    <w:rsid w:val="00C576AB"/>
  </w:style>
  <w:style w:type="paragraph" w:customStyle="1" w:styleId="05FEDD2C096B401084B282BAEBBCF988">
    <w:name w:val="05FEDD2C096B401084B282BAEBBCF988"/>
    <w:rsid w:val="00C576AB"/>
  </w:style>
  <w:style w:type="paragraph" w:customStyle="1" w:styleId="46DA46334D974931A60ECEE102B3A87C">
    <w:name w:val="46DA46334D974931A60ECEE102B3A87C"/>
    <w:rsid w:val="00C576AB"/>
  </w:style>
  <w:style w:type="paragraph" w:customStyle="1" w:styleId="F2F982880FDB4C86A019E14EE8AED0D6">
    <w:name w:val="F2F982880FDB4C86A019E14EE8AED0D6"/>
    <w:rsid w:val="00C576AB"/>
  </w:style>
  <w:style w:type="paragraph" w:customStyle="1" w:styleId="D2E4F37AD5D843CCA257FC52F6F0AAFD">
    <w:name w:val="D2E4F37AD5D843CCA257FC52F6F0AAFD"/>
    <w:rsid w:val="00C576AB"/>
  </w:style>
  <w:style w:type="paragraph" w:customStyle="1" w:styleId="479A3F39F1464EB7B07E1BF842E1DA5E">
    <w:name w:val="479A3F39F1464EB7B07E1BF842E1DA5E"/>
    <w:rsid w:val="00C576AB"/>
  </w:style>
  <w:style w:type="paragraph" w:customStyle="1" w:styleId="07FBF030287843E2A04F3DD533285B77">
    <w:name w:val="07FBF030287843E2A04F3DD533285B77"/>
    <w:rsid w:val="00C576AB"/>
  </w:style>
  <w:style w:type="paragraph" w:customStyle="1" w:styleId="3C65FE01FDBE4C6D91D9A050D66C33BA">
    <w:name w:val="3C65FE01FDBE4C6D91D9A050D66C33BA"/>
    <w:rsid w:val="00C576AB"/>
  </w:style>
  <w:style w:type="paragraph" w:customStyle="1" w:styleId="C387E597DDB948E1A6268F13350DC9A7">
    <w:name w:val="C387E597DDB948E1A6268F13350DC9A7"/>
    <w:rsid w:val="00C576AB"/>
  </w:style>
  <w:style w:type="paragraph" w:customStyle="1" w:styleId="6CB363FD49DF4F48A22B64EAB4C546F4">
    <w:name w:val="6CB363FD49DF4F48A22B64EAB4C546F4"/>
    <w:rsid w:val="00C576AB"/>
  </w:style>
  <w:style w:type="paragraph" w:customStyle="1" w:styleId="5E21FDDEF4894D39998C4CA5173B31E5">
    <w:name w:val="5E21FDDEF4894D39998C4CA5173B31E5"/>
    <w:rsid w:val="00C576AB"/>
  </w:style>
  <w:style w:type="paragraph" w:customStyle="1" w:styleId="DBFDC6CCCCE44C3F9B734B07080452DD">
    <w:name w:val="DBFDC6CCCCE44C3F9B734B07080452DD"/>
    <w:rsid w:val="00C576AB"/>
  </w:style>
  <w:style w:type="paragraph" w:customStyle="1" w:styleId="BC7A4BC0F3334046BCBF1BA8594D52EF">
    <w:name w:val="BC7A4BC0F3334046BCBF1BA8594D52EF"/>
    <w:rsid w:val="00C576AB"/>
  </w:style>
  <w:style w:type="paragraph" w:customStyle="1" w:styleId="AEFEA68116EC466A91AE5C4F82775D7F">
    <w:name w:val="AEFEA68116EC466A91AE5C4F82775D7F"/>
    <w:rsid w:val="00C576AB"/>
  </w:style>
  <w:style w:type="paragraph" w:customStyle="1" w:styleId="FFCABD7E60DE4D8B84417ACC76721E50">
    <w:name w:val="FFCABD7E60DE4D8B84417ACC76721E50"/>
    <w:rsid w:val="00C576AB"/>
  </w:style>
  <w:style w:type="paragraph" w:customStyle="1" w:styleId="526E103258204E5199AA114C6C96D1E6">
    <w:name w:val="526E103258204E5199AA114C6C96D1E6"/>
    <w:rsid w:val="00C576AB"/>
  </w:style>
  <w:style w:type="paragraph" w:customStyle="1" w:styleId="F3F115E18B2D464DA2AE9660421BB4AA">
    <w:name w:val="F3F115E18B2D464DA2AE9660421BB4AA"/>
    <w:rsid w:val="00C576AB"/>
  </w:style>
  <w:style w:type="paragraph" w:customStyle="1" w:styleId="6A3CDD773DD5412A9A4FC39C88B9DB23">
    <w:name w:val="6A3CDD773DD5412A9A4FC39C88B9DB23"/>
    <w:rsid w:val="00C576AB"/>
  </w:style>
  <w:style w:type="paragraph" w:customStyle="1" w:styleId="78F236D6A002485BA8C7C83F307BB62E">
    <w:name w:val="78F236D6A002485BA8C7C83F307BB62E"/>
    <w:rsid w:val="00C576AB"/>
  </w:style>
  <w:style w:type="paragraph" w:customStyle="1" w:styleId="65D42947EB0C40E3A07CC7E8A3DFE675">
    <w:name w:val="65D42947EB0C40E3A07CC7E8A3DFE675"/>
    <w:rsid w:val="00C576AB"/>
  </w:style>
  <w:style w:type="paragraph" w:customStyle="1" w:styleId="2C7B23FC8F6C424AAA5B56CB063566F1">
    <w:name w:val="2C7B23FC8F6C424AAA5B56CB063566F1"/>
    <w:rsid w:val="00C576AB"/>
  </w:style>
  <w:style w:type="paragraph" w:customStyle="1" w:styleId="968AB37D5CF44C1EB935725AC2594E78">
    <w:name w:val="968AB37D5CF44C1EB935725AC2594E78"/>
    <w:rsid w:val="00C576AB"/>
  </w:style>
  <w:style w:type="paragraph" w:customStyle="1" w:styleId="A0E47A6BA4B74AD496047041FD3C75E7">
    <w:name w:val="A0E47A6BA4B74AD496047041FD3C75E7"/>
    <w:rsid w:val="00C576AB"/>
  </w:style>
  <w:style w:type="paragraph" w:customStyle="1" w:styleId="C5D9AB2500504726858106189D2BE390">
    <w:name w:val="C5D9AB2500504726858106189D2BE390"/>
    <w:rsid w:val="00C576AB"/>
  </w:style>
  <w:style w:type="paragraph" w:customStyle="1" w:styleId="2738AFE6EB084B1C859BED9F872837BB">
    <w:name w:val="2738AFE6EB084B1C859BED9F872837BB"/>
    <w:rsid w:val="00C576AB"/>
  </w:style>
  <w:style w:type="paragraph" w:customStyle="1" w:styleId="F0D78C0B95994ACFAE62C287A10B7F2F">
    <w:name w:val="F0D78C0B95994ACFAE62C287A10B7F2F"/>
    <w:rsid w:val="00C576AB"/>
  </w:style>
  <w:style w:type="paragraph" w:customStyle="1" w:styleId="10058E358ECF4082A57720B5D9EA6C63">
    <w:name w:val="10058E358ECF4082A57720B5D9EA6C63"/>
    <w:rsid w:val="00C576AB"/>
  </w:style>
  <w:style w:type="paragraph" w:customStyle="1" w:styleId="BC5D4CC071A24CFFA167D7290CECC79B">
    <w:name w:val="BC5D4CC071A24CFFA167D7290CECC79B"/>
    <w:rsid w:val="00C576AB"/>
  </w:style>
  <w:style w:type="paragraph" w:customStyle="1" w:styleId="A32018F6183648C8AEE5E1807CD982ED">
    <w:name w:val="A32018F6183648C8AEE5E1807CD982ED"/>
    <w:rsid w:val="00C576AB"/>
  </w:style>
  <w:style w:type="paragraph" w:customStyle="1" w:styleId="1593F375899044FE8120E9C37D110240">
    <w:name w:val="1593F375899044FE8120E9C37D110240"/>
    <w:rsid w:val="00C576AB"/>
  </w:style>
  <w:style w:type="paragraph" w:customStyle="1" w:styleId="5B4BC317F9764E2581A04E431BC960DA">
    <w:name w:val="5B4BC317F9764E2581A04E431BC960DA"/>
    <w:rsid w:val="00C576AB"/>
  </w:style>
  <w:style w:type="paragraph" w:customStyle="1" w:styleId="3F8D0C8204CE44A3916785F99CA13472">
    <w:name w:val="3F8D0C8204CE44A3916785F99CA13472"/>
    <w:rsid w:val="00C576AB"/>
  </w:style>
  <w:style w:type="paragraph" w:customStyle="1" w:styleId="E986CEB8562C4A48840FCAA3EC065BAA">
    <w:name w:val="E986CEB8562C4A48840FCAA3EC065BAA"/>
    <w:rsid w:val="00C576AB"/>
  </w:style>
  <w:style w:type="paragraph" w:customStyle="1" w:styleId="FD6ACC0371AC4D8BB4D07A9FFED117CE">
    <w:name w:val="FD6ACC0371AC4D8BB4D07A9FFED117CE"/>
    <w:rsid w:val="00C576AB"/>
  </w:style>
  <w:style w:type="paragraph" w:customStyle="1" w:styleId="80D8B5290DFD454498A7F12E3FA0BF8C">
    <w:name w:val="80D8B5290DFD454498A7F12E3FA0BF8C"/>
    <w:rsid w:val="00C576AB"/>
  </w:style>
  <w:style w:type="paragraph" w:customStyle="1" w:styleId="7834BFF1BE284D4E91A787E552A3AE98">
    <w:name w:val="7834BFF1BE284D4E91A787E552A3AE98"/>
    <w:rsid w:val="00C576AB"/>
  </w:style>
  <w:style w:type="paragraph" w:customStyle="1" w:styleId="F31799C8774B41D391FF202C32FEE5BB">
    <w:name w:val="F31799C8774B41D391FF202C32FEE5BB"/>
    <w:rsid w:val="00C576AB"/>
  </w:style>
  <w:style w:type="paragraph" w:customStyle="1" w:styleId="2AA7CDE66A39480D9FF2FD0F63F08D76">
    <w:name w:val="2AA7CDE66A39480D9FF2FD0F63F08D76"/>
    <w:rsid w:val="00C576AB"/>
  </w:style>
  <w:style w:type="paragraph" w:customStyle="1" w:styleId="A7D9CE3C234F443C9D536C5992CB080D">
    <w:name w:val="A7D9CE3C234F443C9D536C5992CB080D"/>
    <w:rsid w:val="00C576AB"/>
  </w:style>
  <w:style w:type="paragraph" w:customStyle="1" w:styleId="60A827279D8244BEB7E64140435B1C14">
    <w:name w:val="60A827279D8244BEB7E64140435B1C14"/>
    <w:rsid w:val="00C576AB"/>
  </w:style>
  <w:style w:type="paragraph" w:customStyle="1" w:styleId="6BC3A77991D74FED9539D68F860CA4C6">
    <w:name w:val="6BC3A77991D74FED9539D68F860CA4C6"/>
    <w:rsid w:val="00C576AB"/>
  </w:style>
  <w:style w:type="paragraph" w:customStyle="1" w:styleId="FBBD00AF9936470496C398F6A13EEF92">
    <w:name w:val="FBBD00AF9936470496C398F6A13EEF92"/>
    <w:rsid w:val="00C576AB"/>
  </w:style>
  <w:style w:type="paragraph" w:customStyle="1" w:styleId="7BD66A5D7693458BA2DE316F58DC1AAB">
    <w:name w:val="7BD66A5D7693458BA2DE316F58DC1AAB"/>
    <w:rsid w:val="00C576AB"/>
  </w:style>
  <w:style w:type="paragraph" w:customStyle="1" w:styleId="41EB93CA4BAF404AAF1DB4298699695A">
    <w:name w:val="41EB93CA4BAF404AAF1DB4298699695A"/>
    <w:rsid w:val="00C576AB"/>
  </w:style>
  <w:style w:type="paragraph" w:customStyle="1" w:styleId="8DC7CAAEF61641579FB4F8088B460BAA">
    <w:name w:val="8DC7CAAEF61641579FB4F8088B460BAA"/>
    <w:rsid w:val="00C576AB"/>
  </w:style>
  <w:style w:type="paragraph" w:customStyle="1" w:styleId="4229485BC1534D99ABDB8AA8564BDDA4">
    <w:name w:val="4229485BC1534D99ABDB8AA8564BDDA4"/>
    <w:rsid w:val="00C576AB"/>
  </w:style>
  <w:style w:type="paragraph" w:customStyle="1" w:styleId="04EDD8A68F234365A0025FE5EBA6645B">
    <w:name w:val="04EDD8A68F234365A0025FE5EBA6645B"/>
    <w:rsid w:val="00C576AB"/>
  </w:style>
  <w:style w:type="paragraph" w:customStyle="1" w:styleId="B4F9F39428D84E5687C6E02339FC0DE0">
    <w:name w:val="B4F9F39428D84E5687C6E02339FC0DE0"/>
    <w:rsid w:val="00C576AB"/>
  </w:style>
  <w:style w:type="paragraph" w:customStyle="1" w:styleId="3EC27ECA7092451DA0097C00AE2882B7">
    <w:name w:val="3EC27ECA7092451DA0097C00AE2882B7"/>
    <w:rsid w:val="00C576AB"/>
  </w:style>
  <w:style w:type="paragraph" w:customStyle="1" w:styleId="A0A6B27F20394428948600A0FFF8B922">
    <w:name w:val="A0A6B27F20394428948600A0FFF8B922"/>
    <w:rsid w:val="00C576AB"/>
  </w:style>
  <w:style w:type="paragraph" w:customStyle="1" w:styleId="D090AF2078854FAFB74F51E1C791A39D">
    <w:name w:val="D090AF2078854FAFB74F51E1C791A39D"/>
    <w:rsid w:val="00C576AB"/>
  </w:style>
  <w:style w:type="paragraph" w:customStyle="1" w:styleId="62904A24FD67432B8D74610AA16A2713">
    <w:name w:val="62904A24FD67432B8D74610AA16A2713"/>
    <w:rsid w:val="00C576AB"/>
  </w:style>
  <w:style w:type="paragraph" w:customStyle="1" w:styleId="92B4C1AD23F246D692EC0F05C551BB47">
    <w:name w:val="92B4C1AD23F246D692EC0F05C551BB47"/>
    <w:rsid w:val="00C576AB"/>
  </w:style>
  <w:style w:type="paragraph" w:customStyle="1" w:styleId="E76528F3BC49447A8CD498054CD4DF39">
    <w:name w:val="E76528F3BC49447A8CD498054CD4DF39"/>
    <w:rsid w:val="00C576AB"/>
  </w:style>
  <w:style w:type="paragraph" w:customStyle="1" w:styleId="10800BD7AE9E4F03A32128D6CE1EADC8">
    <w:name w:val="10800BD7AE9E4F03A32128D6CE1EADC8"/>
    <w:rsid w:val="00C576AB"/>
  </w:style>
  <w:style w:type="paragraph" w:customStyle="1" w:styleId="C47D47859951493E841B385FE5F49B32">
    <w:name w:val="C47D47859951493E841B385FE5F49B32"/>
    <w:rsid w:val="00C576AB"/>
  </w:style>
  <w:style w:type="paragraph" w:customStyle="1" w:styleId="0FFA7B372DF34F178B329ADCD302A959">
    <w:name w:val="0FFA7B372DF34F178B329ADCD302A959"/>
    <w:rsid w:val="00C576AB"/>
  </w:style>
  <w:style w:type="paragraph" w:customStyle="1" w:styleId="A5BC5506367B4FB9A12ECFFFA28070BC">
    <w:name w:val="A5BC5506367B4FB9A12ECFFFA28070BC"/>
    <w:rsid w:val="00C576AB"/>
  </w:style>
  <w:style w:type="paragraph" w:customStyle="1" w:styleId="842F57C35B384512A69DB5B0D0B0DC37">
    <w:name w:val="842F57C35B384512A69DB5B0D0B0DC37"/>
    <w:rsid w:val="00C576AB"/>
  </w:style>
  <w:style w:type="paragraph" w:customStyle="1" w:styleId="412DA88E1DD6416491786713510F6F01">
    <w:name w:val="412DA88E1DD6416491786713510F6F01"/>
    <w:rsid w:val="00C576AB"/>
  </w:style>
  <w:style w:type="paragraph" w:customStyle="1" w:styleId="1128F4A3DFF64B03A1C9175BD10FD8FD">
    <w:name w:val="1128F4A3DFF64B03A1C9175BD10FD8FD"/>
    <w:rsid w:val="00C576AB"/>
  </w:style>
  <w:style w:type="paragraph" w:customStyle="1" w:styleId="3D1A5CB0B6BD49DDBCB590EEBFEA8649">
    <w:name w:val="3D1A5CB0B6BD49DDBCB590EEBFEA8649"/>
    <w:rsid w:val="00C576AB"/>
  </w:style>
  <w:style w:type="paragraph" w:customStyle="1" w:styleId="9250564B7BEE492E8ED7E254807A4315">
    <w:name w:val="9250564B7BEE492E8ED7E254807A4315"/>
    <w:rsid w:val="00C576AB"/>
  </w:style>
  <w:style w:type="paragraph" w:customStyle="1" w:styleId="B42C7A62ACF24F248D6A993A46237513">
    <w:name w:val="B42C7A62ACF24F248D6A993A46237513"/>
    <w:rsid w:val="00C576AB"/>
  </w:style>
  <w:style w:type="paragraph" w:customStyle="1" w:styleId="7DE482512BE14734AA34B8803BA6D44A">
    <w:name w:val="7DE482512BE14734AA34B8803BA6D44A"/>
    <w:rsid w:val="00C576AB"/>
  </w:style>
  <w:style w:type="paragraph" w:customStyle="1" w:styleId="6A084C51AA104A0A8950367404C1A10F">
    <w:name w:val="6A084C51AA104A0A8950367404C1A10F"/>
    <w:rsid w:val="00C576AB"/>
  </w:style>
  <w:style w:type="paragraph" w:customStyle="1" w:styleId="88A3C72B60594EB3839F982B3B2DC349">
    <w:name w:val="88A3C72B60594EB3839F982B3B2DC349"/>
    <w:rsid w:val="00C576AB"/>
  </w:style>
  <w:style w:type="paragraph" w:customStyle="1" w:styleId="2D56A5FE70484708B9F8BD19BA3F9634">
    <w:name w:val="2D56A5FE70484708B9F8BD19BA3F9634"/>
    <w:rsid w:val="00C576AB"/>
  </w:style>
  <w:style w:type="paragraph" w:customStyle="1" w:styleId="CFD09F23A9F34402B5F064A5AA08C174">
    <w:name w:val="CFD09F23A9F34402B5F064A5AA08C174"/>
    <w:rsid w:val="00C576AB"/>
  </w:style>
  <w:style w:type="paragraph" w:customStyle="1" w:styleId="214853FBF83D421A8301E472BDC67953">
    <w:name w:val="214853FBF83D421A8301E472BDC67953"/>
    <w:rsid w:val="00C576AB"/>
  </w:style>
  <w:style w:type="paragraph" w:customStyle="1" w:styleId="0D1B70A4845C486D92B0970FD224C3FA">
    <w:name w:val="0D1B70A4845C486D92B0970FD224C3FA"/>
    <w:rsid w:val="00C576AB"/>
  </w:style>
  <w:style w:type="paragraph" w:customStyle="1" w:styleId="B64442CF66C043C7B6B8732795B8DA0F">
    <w:name w:val="B64442CF66C043C7B6B8732795B8DA0F"/>
    <w:rsid w:val="00C576AB"/>
  </w:style>
  <w:style w:type="paragraph" w:customStyle="1" w:styleId="A91E151E04EB42E3B47B591165E998A3">
    <w:name w:val="A91E151E04EB42E3B47B591165E998A3"/>
    <w:rsid w:val="00C576AB"/>
  </w:style>
  <w:style w:type="paragraph" w:customStyle="1" w:styleId="D70547BC39004C96B24C6DE6F6FAC86C">
    <w:name w:val="D70547BC39004C96B24C6DE6F6FAC86C"/>
    <w:rsid w:val="00C576AB"/>
  </w:style>
  <w:style w:type="paragraph" w:customStyle="1" w:styleId="3F897C7549E8465CBAE093CC38EC9F58">
    <w:name w:val="3F897C7549E8465CBAE093CC38EC9F58"/>
    <w:rsid w:val="00C576AB"/>
  </w:style>
  <w:style w:type="paragraph" w:customStyle="1" w:styleId="57CDD2ECF1A84BACA034021CE29BE7E3">
    <w:name w:val="57CDD2ECF1A84BACA034021CE29BE7E3"/>
    <w:rsid w:val="00C576AB"/>
  </w:style>
  <w:style w:type="paragraph" w:customStyle="1" w:styleId="DBBB0BCB0D1644AD9BA5946E665588E9">
    <w:name w:val="DBBB0BCB0D1644AD9BA5946E665588E9"/>
    <w:rsid w:val="00C576AB"/>
  </w:style>
  <w:style w:type="paragraph" w:customStyle="1" w:styleId="08BAB28B72CB450B82E2C60E88E9ADC4">
    <w:name w:val="08BAB28B72CB450B82E2C60E88E9ADC4"/>
    <w:rsid w:val="00C576AB"/>
  </w:style>
  <w:style w:type="paragraph" w:customStyle="1" w:styleId="1B31D82C65BA4435AA76A8D909010281">
    <w:name w:val="1B31D82C65BA4435AA76A8D909010281"/>
    <w:rsid w:val="00C576AB"/>
  </w:style>
  <w:style w:type="paragraph" w:customStyle="1" w:styleId="37B59CFDD2D04E6695F9A9476A7B06D1">
    <w:name w:val="37B59CFDD2D04E6695F9A9476A7B06D1"/>
    <w:rsid w:val="00C576AB"/>
  </w:style>
  <w:style w:type="paragraph" w:customStyle="1" w:styleId="0355F111809F4C4C93717C3CAA84C3EA">
    <w:name w:val="0355F111809F4C4C93717C3CAA84C3EA"/>
    <w:rsid w:val="00C576AB"/>
  </w:style>
  <w:style w:type="paragraph" w:customStyle="1" w:styleId="18EFFAFF8E094BD7B03DE2C75D6BB0DF">
    <w:name w:val="18EFFAFF8E094BD7B03DE2C75D6BB0DF"/>
    <w:rsid w:val="00C576AB"/>
  </w:style>
  <w:style w:type="paragraph" w:customStyle="1" w:styleId="0E4FCA80BACA4BA592B99CCEC253A4F9">
    <w:name w:val="0E4FCA80BACA4BA592B99CCEC253A4F9"/>
    <w:rsid w:val="00C576AB"/>
  </w:style>
  <w:style w:type="paragraph" w:customStyle="1" w:styleId="6266275913684DD4B49D04DD4A84EFBF">
    <w:name w:val="6266275913684DD4B49D04DD4A84EFBF"/>
    <w:rsid w:val="00C576AB"/>
  </w:style>
  <w:style w:type="paragraph" w:customStyle="1" w:styleId="C192FA71F74F4DED81DE3424AFAF2575">
    <w:name w:val="C192FA71F74F4DED81DE3424AFAF2575"/>
    <w:rsid w:val="00C576AB"/>
  </w:style>
  <w:style w:type="paragraph" w:customStyle="1" w:styleId="92C4C70D66C442A6A0A8905A3E64707B">
    <w:name w:val="92C4C70D66C442A6A0A8905A3E64707B"/>
    <w:rsid w:val="00C576AB"/>
  </w:style>
  <w:style w:type="paragraph" w:customStyle="1" w:styleId="63B07BE441BB4275AB8E696C34693396">
    <w:name w:val="63B07BE441BB4275AB8E696C34693396"/>
    <w:rsid w:val="00C576AB"/>
  </w:style>
  <w:style w:type="paragraph" w:customStyle="1" w:styleId="F829C04A3B994E128AFF5C6248C1367D">
    <w:name w:val="F829C04A3B994E128AFF5C6248C1367D"/>
    <w:rsid w:val="00C576AB"/>
  </w:style>
  <w:style w:type="paragraph" w:customStyle="1" w:styleId="006800762527471FAA856BC623B5A059">
    <w:name w:val="006800762527471FAA856BC623B5A059"/>
    <w:rsid w:val="00C576AB"/>
  </w:style>
  <w:style w:type="paragraph" w:customStyle="1" w:styleId="E7F25F3ED5644A508EC73569D2298157">
    <w:name w:val="E7F25F3ED5644A508EC73569D2298157"/>
    <w:rsid w:val="00C576AB"/>
  </w:style>
  <w:style w:type="paragraph" w:customStyle="1" w:styleId="C5C3687FE70647A09C98821F6A58AB2D">
    <w:name w:val="C5C3687FE70647A09C98821F6A58AB2D"/>
    <w:rsid w:val="00C576AB"/>
  </w:style>
  <w:style w:type="paragraph" w:customStyle="1" w:styleId="9E6FA2C591BE460D9732498624E3DA60">
    <w:name w:val="9E6FA2C591BE460D9732498624E3DA60"/>
    <w:rsid w:val="00C576AB"/>
  </w:style>
  <w:style w:type="paragraph" w:customStyle="1" w:styleId="4E4C066FAADB40B09ECA8E943E7C233C">
    <w:name w:val="4E4C066FAADB40B09ECA8E943E7C233C"/>
    <w:rsid w:val="00C576AB"/>
  </w:style>
  <w:style w:type="paragraph" w:customStyle="1" w:styleId="FB41CF3F691449AD83A28F3B72B889A2">
    <w:name w:val="FB41CF3F691449AD83A28F3B72B889A2"/>
    <w:rsid w:val="00C576AB"/>
  </w:style>
  <w:style w:type="paragraph" w:customStyle="1" w:styleId="45D9057E421246E58254CAB950CA6140">
    <w:name w:val="45D9057E421246E58254CAB950CA6140"/>
    <w:rsid w:val="00C576AB"/>
  </w:style>
  <w:style w:type="paragraph" w:customStyle="1" w:styleId="3356CC75EB6A4C23A7C3BC898375D0A6">
    <w:name w:val="3356CC75EB6A4C23A7C3BC898375D0A6"/>
    <w:rsid w:val="00C576AB"/>
  </w:style>
  <w:style w:type="paragraph" w:customStyle="1" w:styleId="288CB1E8BFAA4C2F95B718A5E1485E28">
    <w:name w:val="288CB1E8BFAA4C2F95B718A5E1485E28"/>
    <w:rsid w:val="00C576AB"/>
  </w:style>
  <w:style w:type="paragraph" w:customStyle="1" w:styleId="3F798F58841846A7B744153B54A3E1A7">
    <w:name w:val="3F798F58841846A7B744153B54A3E1A7"/>
    <w:rsid w:val="00C576AB"/>
  </w:style>
  <w:style w:type="paragraph" w:customStyle="1" w:styleId="AEB0DAFAD27A418B9D3204772BBF2973">
    <w:name w:val="AEB0DAFAD27A418B9D3204772BBF2973"/>
    <w:rsid w:val="00C576AB"/>
  </w:style>
  <w:style w:type="paragraph" w:customStyle="1" w:styleId="97F1F9E95B804460B541603C39C6F087">
    <w:name w:val="97F1F9E95B804460B541603C39C6F087"/>
    <w:rsid w:val="00C576AB"/>
  </w:style>
  <w:style w:type="paragraph" w:customStyle="1" w:styleId="FD793BFD954C4FA78BA5C890E565B897">
    <w:name w:val="FD793BFD954C4FA78BA5C890E565B897"/>
    <w:rsid w:val="00C576AB"/>
  </w:style>
  <w:style w:type="paragraph" w:customStyle="1" w:styleId="23A5BE68DBE140208764216EF1851F5F">
    <w:name w:val="23A5BE68DBE140208764216EF1851F5F"/>
    <w:rsid w:val="00C576AB"/>
  </w:style>
  <w:style w:type="paragraph" w:customStyle="1" w:styleId="688CAB90737A4FBB9277D6ADF9007623">
    <w:name w:val="688CAB90737A4FBB9277D6ADF9007623"/>
    <w:rsid w:val="00C576AB"/>
  </w:style>
  <w:style w:type="paragraph" w:customStyle="1" w:styleId="1D5F8C02701344EA994833DF0E93C85A">
    <w:name w:val="1D5F8C02701344EA994833DF0E93C85A"/>
    <w:rsid w:val="00C576AB"/>
  </w:style>
  <w:style w:type="paragraph" w:customStyle="1" w:styleId="A12E954CCE2941E785ECB4F5EC970F17">
    <w:name w:val="A12E954CCE2941E785ECB4F5EC970F17"/>
    <w:rsid w:val="00C576AB"/>
  </w:style>
  <w:style w:type="paragraph" w:customStyle="1" w:styleId="A0F81E0D950044709C645EFC10A68463">
    <w:name w:val="A0F81E0D950044709C645EFC10A68463"/>
    <w:rsid w:val="00C576AB"/>
  </w:style>
  <w:style w:type="paragraph" w:customStyle="1" w:styleId="A7B82C55C2F54F5296AA32407A6DBCC0">
    <w:name w:val="A7B82C55C2F54F5296AA32407A6DBCC0"/>
    <w:rsid w:val="00C576AB"/>
  </w:style>
  <w:style w:type="paragraph" w:customStyle="1" w:styleId="71C294CCC2D64AAC9E38BE6DDB0EE99F">
    <w:name w:val="71C294CCC2D64AAC9E38BE6DDB0EE99F"/>
    <w:rsid w:val="00C576AB"/>
  </w:style>
  <w:style w:type="paragraph" w:customStyle="1" w:styleId="FF5A1D5A090746179707CA0E8B37C08E">
    <w:name w:val="FF5A1D5A090746179707CA0E8B37C08E"/>
    <w:rsid w:val="00C576AB"/>
  </w:style>
  <w:style w:type="paragraph" w:customStyle="1" w:styleId="7939D503BF874E09A3E6F36686297AD0">
    <w:name w:val="7939D503BF874E09A3E6F36686297AD0"/>
    <w:rsid w:val="00C576AB"/>
  </w:style>
  <w:style w:type="paragraph" w:customStyle="1" w:styleId="D74BBD8B7CF3476E9F5D2CAD41C92C45">
    <w:name w:val="D74BBD8B7CF3476E9F5D2CAD41C92C45"/>
    <w:rsid w:val="00C576AB"/>
  </w:style>
  <w:style w:type="paragraph" w:customStyle="1" w:styleId="0C1077F86BA54A3CBAC3A5518294B92B">
    <w:name w:val="0C1077F86BA54A3CBAC3A5518294B92B"/>
    <w:rsid w:val="00C576AB"/>
  </w:style>
  <w:style w:type="paragraph" w:customStyle="1" w:styleId="1EFBFBE0E701463C9114E44693455C61">
    <w:name w:val="1EFBFBE0E701463C9114E44693455C61"/>
    <w:rsid w:val="00C576AB"/>
  </w:style>
  <w:style w:type="paragraph" w:customStyle="1" w:styleId="D5748BFFB2604DF281BACEEC0230DB90">
    <w:name w:val="D5748BFFB2604DF281BACEEC0230DB90"/>
    <w:rsid w:val="00C576AB"/>
  </w:style>
  <w:style w:type="paragraph" w:customStyle="1" w:styleId="6C2669441B0445769C2EB4293F1B0182">
    <w:name w:val="6C2669441B0445769C2EB4293F1B0182"/>
    <w:rsid w:val="00C576AB"/>
  </w:style>
  <w:style w:type="paragraph" w:customStyle="1" w:styleId="239C31C7F80644FD92EF9BF3B6BF249A">
    <w:name w:val="239C31C7F80644FD92EF9BF3B6BF249A"/>
    <w:rsid w:val="00C576AB"/>
  </w:style>
  <w:style w:type="paragraph" w:customStyle="1" w:styleId="C45AF06D04314BAA820A6FD695C47D32">
    <w:name w:val="C45AF06D04314BAA820A6FD695C47D32"/>
    <w:rsid w:val="00C576AB"/>
  </w:style>
  <w:style w:type="paragraph" w:customStyle="1" w:styleId="CE1C468357E3456594A5EAF394150207">
    <w:name w:val="CE1C468357E3456594A5EAF394150207"/>
    <w:rsid w:val="00C576AB"/>
  </w:style>
  <w:style w:type="paragraph" w:customStyle="1" w:styleId="1E8E7BEA5DE744CFA704B5F0F8F2AAE2">
    <w:name w:val="1E8E7BEA5DE744CFA704B5F0F8F2AAE2"/>
    <w:rsid w:val="00C576AB"/>
  </w:style>
  <w:style w:type="paragraph" w:customStyle="1" w:styleId="5D5019E56A10450D9CBB28D64D7C3404">
    <w:name w:val="5D5019E56A10450D9CBB28D64D7C3404"/>
    <w:rsid w:val="00C576AB"/>
  </w:style>
  <w:style w:type="paragraph" w:customStyle="1" w:styleId="5130C251B1F942BAB84784BF09C2925B">
    <w:name w:val="5130C251B1F942BAB84784BF09C2925B"/>
    <w:rsid w:val="00C576AB"/>
  </w:style>
  <w:style w:type="paragraph" w:customStyle="1" w:styleId="688280D57F1F4CB09B7075C33DECCDA7">
    <w:name w:val="688280D57F1F4CB09B7075C33DECCDA7"/>
    <w:rsid w:val="00C576AB"/>
  </w:style>
  <w:style w:type="paragraph" w:customStyle="1" w:styleId="34DAAEFAC4B644659A00481A6C81433B">
    <w:name w:val="34DAAEFAC4B644659A00481A6C81433B"/>
    <w:rsid w:val="00C576AB"/>
  </w:style>
  <w:style w:type="paragraph" w:customStyle="1" w:styleId="3E8D1B8872724D1C804A64BAE446F81A">
    <w:name w:val="3E8D1B8872724D1C804A64BAE446F81A"/>
    <w:rsid w:val="00C576AB"/>
  </w:style>
  <w:style w:type="paragraph" w:customStyle="1" w:styleId="362B1C7A16D243CEA427E2ABDFB4987E">
    <w:name w:val="362B1C7A16D243CEA427E2ABDFB4987E"/>
    <w:rsid w:val="00C576AB"/>
  </w:style>
  <w:style w:type="paragraph" w:customStyle="1" w:styleId="E012EB660B8E4C379509094DB518FCC1">
    <w:name w:val="E012EB660B8E4C379509094DB518FCC1"/>
    <w:rsid w:val="00C576AB"/>
  </w:style>
  <w:style w:type="paragraph" w:customStyle="1" w:styleId="7050CA4A5908434FB08FB0BF22F14D77">
    <w:name w:val="7050CA4A5908434FB08FB0BF22F14D77"/>
    <w:rsid w:val="00C576AB"/>
  </w:style>
  <w:style w:type="paragraph" w:customStyle="1" w:styleId="369A8C1592DD41B4BD91A23458635F00">
    <w:name w:val="369A8C1592DD41B4BD91A23458635F00"/>
    <w:rsid w:val="00C576AB"/>
  </w:style>
  <w:style w:type="paragraph" w:customStyle="1" w:styleId="97762867BAF040F295B4DEB2F59B191D">
    <w:name w:val="97762867BAF040F295B4DEB2F59B191D"/>
    <w:rsid w:val="00C576AB"/>
  </w:style>
  <w:style w:type="paragraph" w:customStyle="1" w:styleId="4743A3BE073143569634C8BAC5916AD3">
    <w:name w:val="4743A3BE073143569634C8BAC5916AD3"/>
    <w:rsid w:val="00C576AB"/>
  </w:style>
  <w:style w:type="paragraph" w:customStyle="1" w:styleId="76669084CA26439DA1DC69B3EB18CF34">
    <w:name w:val="76669084CA26439DA1DC69B3EB18CF34"/>
    <w:rsid w:val="00C576AB"/>
  </w:style>
  <w:style w:type="paragraph" w:customStyle="1" w:styleId="B166411A20A74624AA07B23B099F5CA2">
    <w:name w:val="B166411A20A74624AA07B23B099F5CA2"/>
    <w:rsid w:val="00C576AB"/>
  </w:style>
  <w:style w:type="paragraph" w:customStyle="1" w:styleId="F9859E4336A140A2B033144CDADB0AF8">
    <w:name w:val="F9859E4336A140A2B033144CDADB0AF8"/>
    <w:rsid w:val="00C576AB"/>
  </w:style>
  <w:style w:type="paragraph" w:customStyle="1" w:styleId="D3D878BABE17477984B624E257B36245">
    <w:name w:val="D3D878BABE17477984B624E257B36245"/>
    <w:rsid w:val="00C576AB"/>
  </w:style>
  <w:style w:type="paragraph" w:customStyle="1" w:styleId="B9B5F4B701834F8ABCAF687CC769207E">
    <w:name w:val="B9B5F4B701834F8ABCAF687CC769207E"/>
    <w:rsid w:val="00C576AB"/>
  </w:style>
  <w:style w:type="paragraph" w:customStyle="1" w:styleId="B9E90B9DA43F4B1686308539C3F6672D">
    <w:name w:val="B9E90B9DA43F4B1686308539C3F6672D"/>
    <w:rsid w:val="00C576AB"/>
  </w:style>
  <w:style w:type="paragraph" w:customStyle="1" w:styleId="6F529021AB5447638683A25C1AAD5CCE">
    <w:name w:val="6F529021AB5447638683A25C1AAD5CCE"/>
    <w:rsid w:val="00C576AB"/>
  </w:style>
  <w:style w:type="paragraph" w:customStyle="1" w:styleId="8AFA727BB2FD488EA54CDEF2005739B6">
    <w:name w:val="8AFA727BB2FD488EA54CDEF2005739B6"/>
    <w:rsid w:val="00C576AB"/>
  </w:style>
  <w:style w:type="paragraph" w:customStyle="1" w:styleId="9831629570744CACA5F1CE62D59756D0">
    <w:name w:val="9831629570744CACA5F1CE62D59756D0"/>
    <w:rsid w:val="00C576AB"/>
  </w:style>
  <w:style w:type="paragraph" w:customStyle="1" w:styleId="2DD62841E7EE4541AF71322CF8E3D6C5">
    <w:name w:val="2DD62841E7EE4541AF71322CF8E3D6C5"/>
    <w:rsid w:val="00C576AB"/>
  </w:style>
  <w:style w:type="paragraph" w:customStyle="1" w:styleId="D0C939DFE05241BAB28C1F0CB65B2ADB">
    <w:name w:val="D0C939DFE05241BAB28C1F0CB65B2ADB"/>
    <w:rsid w:val="00C576AB"/>
  </w:style>
  <w:style w:type="paragraph" w:customStyle="1" w:styleId="A8D231E1CD6D4C3585693DC817E384B8">
    <w:name w:val="A8D231E1CD6D4C3585693DC817E384B8"/>
    <w:rsid w:val="00C576AB"/>
  </w:style>
  <w:style w:type="paragraph" w:customStyle="1" w:styleId="CE3B0E4797C245E481DBF527E46A43C2">
    <w:name w:val="CE3B0E4797C245E481DBF527E46A43C2"/>
    <w:rsid w:val="00C576AB"/>
  </w:style>
  <w:style w:type="paragraph" w:customStyle="1" w:styleId="76D4D26F80354269BC6C4E1F805F8379">
    <w:name w:val="76D4D26F80354269BC6C4E1F805F8379"/>
    <w:rsid w:val="00C576AB"/>
  </w:style>
  <w:style w:type="paragraph" w:customStyle="1" w:styleId="A60871B16C844CAC998B6051F6AD3E7C">
    <w:name w:val="A60871B16C844CAC998B6051F6AD3E7C"/>
    <w:rsid w:val="00C576AB"/>
  </w:style>
  <w:style w:type="paragraph" w:customStyle="1" w:styleId="F39CA7966FEF413BADC05935BC32B88A">
    <w:name w:val="F39CA7966FEF413BADC05935BC32B88A"/>
    <w:rsid w:val="00C576AB"/>
  </w:style>
  <w:style w:type="paragraph" w:customStyle="1" w:styleId="C74C453F17B148A0BD803D50EF3708C9">
    <w:name w:val="C74C453F17B148A0BD803D50EF3708C9"/>
    <w:rsid w:val="00C576AB"/>
  </w:style>
  <w:style w:type="paragraph" w:customStyle="1" w:styleId="706B63561D3D45A880B79CDF8ED905EA">
    <w:name w:val="706B63561D3D45A880B79CDF8ED905EA"/>
    <w:rsid w:val="00C576AB"/>
  </w:style>
  <w:style w:type="paragraph" w:customStyle="1" w:styleId="EC88F4BDC2DD408F897021DD6EAED0E8">
    <w:name w:val="EC88F4BDC2DD408F897021DD6EAED0E8"/>
    <w:rsid w:val="00C576AB"/>
  </w:style>
  <w:style w:type="paragraph" w:customStyle="1" w:styleId="F5778D5DF0B74260B88DBB138ACDF260">
    <w:name w:val="F5778D5DF0B74260B88DBB138ACDF260"/>
    <w:rsid w:val="00C576AB"/>
  </w:style>
  <w:style w:type="paragraph" w:customStyle="1" w:styleId="453AC7624CE84642B538E049CE39B956">
    <w:name w:val="453AC7624CE84642B538E049CE39B956"/>
    <w:rsid w:val="00C576AB"/>
  </w:style>
  <w:style w:type="paragraph" w:customStyle="1" w:styleId="04764BC3AD764C26BB38BEC243116970">
    <w:name w:val="04764BC3AD764C26BB38BEC243116970"/>
    <w:rsid w:val="00C576AB"/>
  </w:style>
  <w:style w:type="paragraph" w:customStyle="1" w:styleId="40DB00EF024D444084FCB7237721890D">
    <w:name w:val="40DB00EF024D444084FCB7237721890D"/>
    <w:rsid w:val="00C576AB"/>
  </w:style>
  <w:style w:type="paragraph" w:customStyle="1" w:styleId="6471479B3E2D49E693C46F2558EA061F">
    <w:name w:val="6471479B3E2D49E693C46F2558EA061F"/>
    <w:rsid w:val="00C576AB"/>
  </w:style>
  <w:style w:type="paragraph" w:customStyle="1" w:styleId="03F0A2398D6B4C9BA961C2CCFF64B8C7">
    <w:name w:val="03F0A2398D6B4C9BA961C2CCFF64B8C7"/>
    <w:rsid w:val="00C576AB"/>
  </w:style>
  <w:style w:type="paragraph" w:customStyle="1" w:styleId="478ED8DE5F204E5E822D5EAF05C4D843">
    <w:name w:val="478ED8DE5F204E5E822D5EAF05C4D843"/>
    <w:rsid w:val="00C576AB"/>
  </w:style>
  <w:style w:type="paragraph" w:customStyle="1" w:styleId="2F213DA7DDC644238E243CA1A6B6B60C">
    <w:name w:val="2F213DA7DDC644238E243CA1A6B6B60C"/>
    <w:rsid w:val="00C576AB"/>
  </w:style>
  <w:style w:type="paragraph" w:customStyle="1" w:styleId="AAB34D9ABB3D425293171C764B78878F">
    <w:name w:val="AAB34D9ABB3D425293171C764B78878F"/>
    <w:rsid w:val="00C576AB"/>
  </w:style>
  <w:style w:type="paragraph" w:customStyle="1" w:styleId="A488336F64AE4F9E8EEEC2F51E48D0AC">
    <w:name w:val="A488336F64AE4F9E8EEEC2F51E48D0AC"/>
    <w:rsid w:val="00EE154C"/>
  </w:style>
  <w:style w:type="paragraph" w:customStyle="1" w:styleId="0DA0EFFBA55F4540B358938A74F2EDF0">
    <w:name w:val="0DA0EFFBA55F4540B358938A74F2EDF0"/>
    <w:rsid w:val="00EE154C"/>
  </w:style>
  <w:style w:type="paragraph" w:customStyle="1" w:styleId="90278E7D1B064D43AD4BCB11C6781BF5">
    <w:name w:val="90278E7D1B064D43AD4BCB11C6781BF5"/>
    <w:rsid w:val="00EE154C"/>
  </w:style>
  <w:style w:type="paragraph" w:customStyle="1" w:styleId="E4BF736C32FB4B6C8240417B59CF226E">
    <w:name w:val="E4BF736C32FB4B6C8240417B59CF226E"/>
    <w:rsid w:val="00EE154C"/>
  </w:style>
  <w:style w:type="paragraph" w:customStyle="1" w:styleId="B13D2270A917465B8E83F266AF4A0F27">
    <w:name w:val="B13D2270A917465B8E83F266AF4A0F27"/>
    <w:rsid w:val="00EE154C"/>
  </w:style>
  <w:style w:type="paragraph" w:customStyle="1" w:styleId="6B3103D386EF45728CDCB85F11BCAA68">
    <w:name w:val="6B3103D386EF45728CDCB85F11BCAA68"/>
    <w:rsid w:val="00EE154C"/>
  </w:style>
  <w:style w:type="paragraph" w:customStyle="1" w:styleId="7FA662CEB15643B081279FE0D336E9FA">
    <w:name w:val="7FA662CEB15643B081279FE0D336E9FA"/>
    <w:rsid w:val="00EE154C"/>
  </w:style>
  <w:style w:type="paragraph" w:customStyle="1" w:styleId="E67A15B0C2E1422284477EFBDBF353AA">
    <w:name w:val="E67A15B0C2E1422284477EFBDBF353AA"/>
    <w:rsid w:val="00EE154C"/>
  </w:style>
  <w:style w:type="paragraph" w:customStyle="1" w:styleId="F5913E6C646045C2811EC8930D82BF5A">
    <w:name w:val="F5913E6C646045C2811EC8930D82BF5A"/>
    <w:rsid w:val="00EE154C"/>
  </w:style>
  <w:style w:type="paragraph" w:customStyle="1" w:styleId="97FDECB3B5E34295B6946E8D0CF23FCE">
    <w:name w:val="97FDECB3B5E34295B6946E8D0CF23FCE"/>
    <w:rsid w:val="00EE154C"/>
  </w:style>
  <w:style w:type="paragraph" w:customStyle="1" w:styleId="DB86B4D41F884C6380E0A2352B71A5731">
    <w:name w:val="DB86B4D41F884C6380E0A2352B71A573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EEB0309E579541C688DA306C74993F0F1">
    <w:name w:val="EEB0309E579541C688DA306C74993F0F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BA87EB850536409C9BB50A19801293011">
    <w:name w:val="BA87EB850536409C9BB50A1980129301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7C614081DAE14A7F8C6EFAD3425E4DFE1">
    <w:name w:val="7C614081DAE14A7F8C6EFAD3425E4DFE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2104C395B364AD6900F6D1B055CEB401">
    <w:name w:val="C2104C395B364AD6900F6D1B055CEB40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D0C939DFE05241BAB28C1F0CB65B2ADB1">
    <w:name w:val="D0C939DFE05241BAB28C1F0CB65B2ADB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E3B0E4797C245E481DBF527E46A43C21">
    <w:name w:val="CE3B0E4797C245E481DBF527E46A43C2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A8D231E1CD6D4C3585693DC817E384B81">
    <w:name w:val="A8D231E1CD6D4C3585693DC817E384B8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76D4D26F80354269BC6C4E1F805F83791">
    <w:name w:val="76D4D26F80354269BC6C4E1F805F8379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3C9129DAB67440D6B7D4811ED05692811">
    <w:name w:val="3C9129DAB67440D6B7D4811ED0569281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A60871B16C844CAC998B6051F6AD3E7C1">
    <w:name w:val="A60871B16C844CAC998B6051F6AD3E7C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F39CA7966FEF413BADC05935BC32B88A1">
    <w:name w:val="F39CA7966FEF413BADC05935BC32B88A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74C453F17B148A0BD803D50EF3708C91">
    <w:name w:val="C74C453F17B148A0BD803D50EF3708C9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706B63561D3D45A880B79CDF8ED905EA1">
    <w:name w:val="706B63561D3D45A880B79CDF8ED905EA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EC88F4BDC2DD408F897021DD6EAED0E81">
    <w:name w:val="EC88F4BDC2DD408F897021DD6EAED0E8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F5778D5DF0B74260B88DBB138ACDF2601">
    <w:name w:val="F5778D5DF0B74260B88DBB138ACDF260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ED2639070AED4C5CBF8A8E302BDF52241">
    <w:name w:val="ED2639070AED4C5CBF8A8E302BDF5224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453AC7624CE84642B538E049CE39B9561">
    <w:name w:val="453AC7624CE84642B538E049CE39B956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A488336F64AE4F9E8EEEC2F51E48D0AC1">
    <w:name w:val="A488336F64AE4F9E8EEEC2F51E48D0AC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6471479B3E2D49E693C46F2558EA061F1">
    <w:name w:val="6471479B3E2D49E693C46F2558EA061F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478ED8DE5F204E5E822D5EAF05C4D8431">
    <w:name w:val="478ED8DE5F204E5E822D5EAF05C4D843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2F213DA7DDC644238E243CA1A6B6B60C1">
    <w:name w:val="2F213DA7DDC644238E243CA1A6B6B60C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90278E7D1B064D43AD4BCB11C6781BF51">
    <w:name w:val="90278E7D1B064D43AD4BCB11C6781BF51"/>
    <w:rsid w:val="00357224"/>
    <w:pPr>
      <w:spacing w:after="0" w:line="240" w:lineRule="auto"/>
      <w:ind w:left="720"/>
      <w:contextualSpacing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6B3103D386EF45728CDCB85F11BCAA681">
    <w:name w:val="6B3103D386EF45728CDCB85F11BCAA681"/>
    <w:rsid w:val="00357224"/>
    <w:pPr>
      <w:spacing w:after="0" w:line="240" w:lineRule="auto"/>
      <w:ind w:left="720"/>
      <w:contextualSpacing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B13D2270A917465B8E83F266AF4A0F271">
    <w:name w:val="B13D2270A917465B8E83F266AF4A0F271"/>
    <w:rsid w:val="00357224"/>
    <w:pPr>
      <w:spacing w:after="0" w:line="240" w:lineRule="auto"/>
      <w:ind w:left="720"/>
      <w:contextualSpacing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0213AF5A8D454E18868841F6E37404091">
    <w:name w:val="0213AF5A8D454E18868841F6E3740409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367BD3E69A6442438989EC2040BD72871">
    <w:name w:val="367BD3E69A6442438989EC2040BD7287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FF106467CB8D4C9DA12CF5F559342DFF1">
    <w:name w:val="FF106467CB8D4C9DA12CF5F559342DFF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0F5A5F114A3A4A75B90BACB2BE7D75801">
    <w:name w:val="0F5A5F114A3A4A75B90BACB2BE7D7580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691197D4CD624915AE35C8BF15ED154B1">
    <w:name w:val="691197D4CD624915AE35C8BF15ED154B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192FA71F74F4DED81DE3424AFAF25751">
    <w:name w:val="C192FA71F74F4DED81DE3424AFAF2575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F829C04A3B994E128AFF5C6248C1367D1">
    <w:name w:val="F829C04A3B994E128AFF5C6248C1367D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5C3687FE70647A09C98821F6A58AB2D1">
    <w:name w:val="C5C3687FE70647A09C98821F6A58AB2D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2D56A5FE70484708B9F8BD19BA3F96341">
    <w:name w:val="2D56A5FE70484708B9F8BD19BA3F9634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FD09F23A9F34402B5F064A5AA08C1741">
    <w:name w:val="CFD09F23A9F34402B5F064A5AA08C174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B64442CF66C043C7B6B8732795B8DA0F1">
    <w:name w:val="B64442CF66C043C7B6B8732795B8DA0F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A91E151E04EB42E3B47B591165E998A31">
    <w:name w:val="A91E151E04EB42E3B47B591165E998A3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57CDD2ECF1A84BACA034021CE29BE7E31">
    <w:name w:val="57CDD2ECF1A84BACA034021CE29BE7E3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DBBB0BCB0D1644AD9BA5946E665588E91">
    <w:name w:val="DBBB0BCB0D1644AD9BA5946E665588E9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FB41CF3F691449AD83A28F3B72B889A21">
    <w:name w:val="FB41CF3F691449AD83A28F3B72B889A2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457E14AD7FE14C65AF89D803951F3202">
    <w:name w:val="457E14AD7FE14C65AF89D803951F3202"/>
    <w:rsid w:val="00357224"/>
  </w:style>
  <w:style w:type="paragraph" w:customStyle="1" w:styleId="40B520413AC44CC8ABC338ED88B11694">
    <w:name w:val="40B520413AC44CC8ABC338ED88B11694"/>
    <w:rsid w:val="00357224"/>
  </w:style>
  <w:style w:type="paragraph" w:customStyle="1" w:styleId="8E503730929043B687D315453FC6BDCC">
    <w:name w:val="8E503730929043B687D315453FC6BDCC"/>
    <w:rsid w:val="00357224"/>
  </w:style>
  <w:style w:type="paragraph" w:customStyle="1" w:styleId="DB92857EDA654847BAF268893BEB33F7">
    <w:name w:val="DB92857EDA654847BAF268893BEB33F7"/>
    <w:rsid w:val="00357224"/>
  </w:style>
  <w:style w:type="paragraph" w:customStyle="1" w:styleId="EDE8173E8C4B460484DDA7CBC3F5D368">
    <w:name w:val="EDE8173E8C4B460484DDA7CBC3F5D368"/>
    <w:rsid w:val="00357224"/>
  </w:style>
  <w:style w:type="paragraph" w:customStyle="1" w:styleId="23C8B130BF204EFE91D0BC10C08811A6">
    <w:name w:val="23C8B130BF204EFE91D0BC10C08811A6"/>
    <w:rsid w:val="00357224"/>
  </w:style>
  <w:style w:type="paragraph" w:customStyle="1" w:styleId="08F751AFC8274F66AEFFA1A1F30C87F7">
    <w:name w:val="08F751AFC8274F66AEFFA1A1F30C87F7"/>
    <w:rsid w:val="00357224"/>
  </w:style>
  <w:style w:type="paragraph" w:customStyle="1" w:styleId="48515F4846514015ADCE3C17E0147A49">
    <w:name w:val="48515F4846514015ADCE3C17E0147A49"/>
    <w:rsid w:val="00357224"/>
  </w:style>
  <w:style w:type="paragraph" w:customStyle="1" w:styleId="DB86B4D41F884C6380E0A2352B71A5732">
    <w:name w:val="DB86B4D41F884C6380E0A2352B71A573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EEB0309E579541C688DA306C74993F0F2">
    <w:name w:val="EEB0309E579541C688DA306C74993F0F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BA87EB850536409C9BB50A19801293012">
    <w:name w:val="BA87EB850536409C9BB50A1980129301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7C614081DAE14A7F8C6EFAD3425E4DFE2">
    <w:name w:val="7C614081DAE14A7F8C6EFAD3425E4DFE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2104C395B364AD6900F6D1B055CEB402">
    <w:name w:val="C2104C395B364AD6900F6D1B055CEB40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D0C939DFE05241BAB28C1F0CB65B2ADB2">
    <w:name w:val="D0C939DFE05241BAB28C1F0CB65B2ADB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E3B0E4797C245E481DBF527E46A43C22">
    <w:name w:val="CE3B0E4797C245E481DBF527E46A43C2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A8D231E1CD6D4C3585693DC817E384B82">
    <w:name w:val="A8D231E1CD6D4C3585693DC817E384B8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76D4D26F80354269BC6C4E1F805F83792">
    <w:name w:val="76D4D26F80354269BC6C4E1F805F8379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3C9129DAB67440D6B7D4811ED05692812">
    <w:name w:val="3C9129DAB67440D6B7D4811ED0569281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8E503730929043B687D315453FC6BDCC1">
    <w:name w:val="8E503730929043B687D315453FC6BDCC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48515F4846514015ADCE3C17E0147A491">
    <w:name w:val="48515F4846514015ADCE3C17E0147A49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08F751AFC8274F66AEFFA1A1F30C87F71">
    <w:name w:val="08F751AFC8274F66AEFFA1A1F30C87F71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706B63561D3D45A880B79CDF8ED905EA2">
    <w:name w:val="706B63561D3D45A880B79CDF8ED905EA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EC88F4BDC2DD408F897021DD6EAED0E82">
    <w:name w:val="EC88F4BDC2DD408F897021DD6EAED0E8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F5778D5DF0B74260B88DBB138ACDF2602">
    <w:name w:val="F5778D5DF0B74260B88DBB138ACDF260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ED2639070AED4C5CBF8A8E302BDF52242">
    <w:name w:val="ED2639070AED4C5CBF8A8E302BDF5224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453AC7624CE84642B538E049CE39B9562">
    <w:name w:val="453AC7624CE84642B538E049CE39B956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A488336F64AE4F9E8EEEC2F51E48D0AC2">
    <w:name w:val="A488336F64AE4F9E8EEEC2F51E48D0AC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6471479B3E2D49E693C46F2558EA061F2">
    <w:name w:val="6471479B3E2D49E693C46F2558EA061F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478ED8DE5F204E5E822D5EAF05C4D8432">
    <w:name w:val="478ED8DE5F204E5E822D5EAF05C4D843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2F213DA7DDC644238E243CA1A6B6B60C2">
    <w:name w:val="2F213DA7DDC644238E243CA1A6B6B60C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90278E7D1B064D43AD4BCB11C6781BF52">
    <w:name w:val="90278E7D1B064D43AD4BCB11C6781BF52"/>
    <w:rsid w:val="00357224"/>
    <w:pPr>
      <w:spacing w:after="0" w:line="240" w:lineRule="auto"/>
      <w:ind w:left="720"/>
      <w:contextualSpacing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6B3103D386EF45728CDCB85F11BCAA682">
    <w:name w:val="6B3103D386EF45728CDCB85F11BCAA682"/>
    <w:rsid w:val="00357224"/>
    <w:pPr>
      <w:spacing w:after="0" w:line="240" w:lineRule="auto"/>
      <w:ind w:left="720"/>
      <w:contextualSpacing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B13D2270A917465B8E83F266AF4A0F272">
    <w:name w:val="B13D2270A917465B8E83F266AF4A0F272"/>
    <w:rsid w:val="00357224"/>
    <w:pPr>
      <w:spacing w:after="0" w:line="240" w:lineRule="auto"/>
      <w:ind w:left="720"/>
      <w:contextualSpacing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0213AF5A8D454E18868841F6E37404092">
    <w:name w:val="0213AF5A8D454E18868841F6E3740409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367BD3E69A6442438989EC2040BD72872">
    <w:name w:val="367BD3E69A6442438989EC2040BD7287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FF106467CB8D4C9DA12CF5F559342DFF2">
    <w:name w:val="FF106467CB8D4C9DA12CF5F559342DFF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0F5A5F114A3A4A75B90BACB2BE7D75802">
    <w:name w:val="0F5A5F114A3A4A75B90BACB2BE7D7580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691197D4CD624915AE35C8BF15ED154B2">
    <w:name w:val="691197D4CD624915AE35C8BF15ED154B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192FA71F74F4DED81DE3424AFAF25752">
    <w:name w:val="C192FA71F74F4DED81DE3424AFAF2575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F829C04A3B994E128AFF5C6248C1367D2">
    <w:name w:val="F829C04A3B994E128AFF5C6248C1367D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5C3687FE70647A09C98821F6A58AB2D2">
    <w:name w:val="C5C3687FE70647A09C98821F6A58AB2D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2D56A5FE70484708B9F8BD19BA3F96342">
    <w:name w:val="2D56A5FE70484708B9F8BD19BA3F9634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FD09F23A9F34402B5F064A5AA08C1742">
    <w:name w:val="CFD09F23A9F34402B5F064A5AA08C174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B64442CF66C043C7B6B8732795B8DA0F2">
    <w:name w:val="B64442CF66C043C7B6B8732795B8DA0F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A91E151E04EB42E3B47B591165E998A32">
    <w:name w:val="A91E151E04EB42E3B47B591165E998A3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57CDD2ECF1A84BACA034021CE29BE7E32">
    <w:name w:val="57CDD2ECF1A84BACA034021CE29BE7E3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DBBB0BCB0D1644AD9BA5946E665588E92">
    <w:name w:val="DBBB0BCB0D1644AD9BA5946E665588E9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FB41CF3F691449AD83A28F3B72B889A22">
    <w:name w:val="FB41CF3F691449AD83A28F3B72B889A22"/>
    <w:rsid w:val="00357224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DB86B4D41F884C6380E0A2352B71A5733">
    <w:name w:val="DB86B4D41F884C6380E0A2352B71A573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EEB0309E579541C688DA306C74993F0F3">
    <w:name w:val="EEB0309E579541C688DA306C74993F0F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BA87EB850536409C9BB50A19801293013">
    <w:name w:val="BA87EB850536409C9BB50A1980129301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7C614081DAE14A7F8C6EFAD3425E4DFE3">
    <w:name w:val="7C614081DAE14A7F8C6EFAD3425E4DFE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2104C395B364AD6900F6D1B055CEB403">
    <w:name w:val="C2104C395B364AD6900F6D1B055CEB40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D0C939DFE05241BAB28C1F0CB65B2ADB3">
    <w:name w:val="D0C939DFE05241BAB28C1F0CB65B2ADB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E3B0E4797C245E481DBF527E46A43C23">
    <w:name w:val="CE3B0E4797C245E481DBF527E46A43C2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A8D231E1CD6D4C3585693DC817E384B83">
    <w:name w:val="A8D231E1CD6D4C3585693DC817E384B8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76D4D26F80354269BC6C4E1F805F83793">
    <w:name w:val="76D4D26F80354269BC6C4E1F805F8379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3C9129DAB67440D6B7D4811ED05692813">
    <w:name w:val="3C9129DAB67440D6B7D4811ED0569281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8E503730929043B687D315453FC6BDCC2">
    <w:name w:val="8E503730929043B687D315453FC6BDCC2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48515F4846514015ADCE3C17E0147A492">
    <w:name w:val="48515F4846514015ADCE3C17E0147A492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08F751AFC8274F66AEFFA1A1F30C87F72">
    <w:name w:val="08F751AFC8274F66AEFFA1A1F30C87F72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706B63561D3D45A880B79CDF8ED905EA3">
    <w:name w:val="706B63561D3D45A880B79CDF8ED905EA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EC88F4BDC2DD408F897021DD6EAED0E83">
    <w:name w:val="EC88F4BDC2DD408F897021DD6EAED0E8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F5778D5DF0B74260B88DBB138ACDF2603">
    <w:name w:val="F5778D5DF0B74260B88DBB138ACDF260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ED2639070AED4C5CBF8A8E302BDF52243">
    <w:name w:val="ED2639070AED4C5CBF8A8E302BDF5224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453AC7624CE84642B538E049CE39B9563">
    <w:name w:val="453AC7624CE84642B538E049CE39B956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A488336F64AE4F9E8EEEC2F51E48D0AC3">
    <w:name w:val="A488336F64AE4F9E8EEEC2F51E48D0AC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6471479B3E2D49E693C46F2558EA061F3">
    <w:name w:val="6471479B3E2D49E693C46F2558EA061F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478ED8DE5F204E5E822D5EAF05C4D8433">
    <w:name w:val="478ED8DE5F204E5E822D5EAF05C4D843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2F213DA7DDC644238E243CA1A6B6B60C3">
    <w:name w:val="2F213DA7DDC644238E243CA1A6B6B60C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90278E7D1B064D43AD4BCB11C6781BF53">
    <w:name w:val="90278E7D1B064D43AD4BCB11C6781BF53"/>
    <w:rsid w:val="000526B6"/>
    <w:pPr>
      <w:spacing w:after="0" w:line="240" w:lineRule="auto"/>
      <w:ind w:left="720"/>
      <w:contextualSpacing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6B3103D386EF45728CDCB85F11BCAA683">
    <w:name w:val="6B3103D386EF45728CDCB85F11BCAA683"/>
    <w:rsid w:val="000526B6"/>
    <w:pPr>
      <w:spacing w:after="0" w:line="240" w:lineRule="auto"/>
      <w:ind w:left="720"/>
      <w:contextualSpacing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B13D2270A917465B8E83F266AF4A0F273">
    <w:name w:val="B13D2270A917465B8E83F266AF4A0F273"/>
    <w:rsid w:val="000526B6"/>
    <w:pPr>
      <w:spacing w:after="0" w:line="240" w:lineRule="auto"/>
      <w:ind w:left="720"/>
      <w:contextualSpacing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0213AF5A8D454E18868841F6E37404093">
    <w:name w:val="0213AF5A8D454E18868841F6E3740409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367BD3E69A6442438989EC2040BD72873">
    <w:name w:val="367BD3E69A6442438989EC2040BD7287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FF106467CB8D4C9DA12CF5F559342DFF3">
    <w:name w:val="FF106467CB8D4C9DA12CF5F559342DFF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0F5A5F114A3A4A75B90BACB2BE7D75803">
    <w:name w:val="0F5A5F114A3A4A75B90BACB2BE7D7580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691197D4CD624915AE35C8BF15ED154B3">
    <w:name w:val="691197D4CD624915AE35C8BF15ED154B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192FA71F74F4DED81DE3424AFAF25753">
    <w:name w:val="C192FA71F74F4DED81DE3424AFAF2575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F829C04A3B994E128AFF5C6248C1367D3">
    <w:name w:val="F829C04A3B994E128AFF5C6248C1367D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5C3687FE70647A09C98821F6A58AB2D3">
    <w:name w:val="C5C3687FE70647A09C98821F6A58AB2D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2D56A5FE70484708B9F8BD19BA3F96343">
    <w:name w:val="2D56A5FE70484708B9F8BD19BA3F9634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FD09F23A9F34402B5F064A5AA08C1743">
    <w:name w:val="CFD09F23A9F34402B5F064A5AA08C174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B64442CF66C043C7B6B8732795B8DA0F3">
    <w:name w:val="B64442CF66C043C7B6B8732795B8DA0F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A91E151E04EB42E3B47B591165E998A33">
    <w:name w:val="A91E151E04EB42E3B47B591165E998A3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57CDD2ECF1A84BACA034021CE29BE7E33">
    <w:name w:val="57CDD2ECF1A84BACA034021CE29BE7E3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DBBB0BCB0D1644AD9BA5946E665588E93">
    <w:name w:val="DBBB0BCB0D1644AD9BA5946E665588E9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FB41CF3F691449AD83A28F3B72B889A23">
    <w:name w:val="FB41CF3F691449AD83A28F3B72B889A23"/>
    <w:rsid w:val="000526B6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7BED37C8BEA641E186718932886E6CAF">
    <w:name w:val="7BED37C8BEA641E186718932886E6CAF"/>
    <w:rsid w:val="0071213F"/>
  </w:style>
  <w:style w:type="paragraph" w:customStyle="1" w:styleId="F3DD33F9C8434E3D859440F5646A5AB9">
    <w:name w:val="F3DD33F9C8434E3D859440F5646A5AB9"/>
    <w:rsid w:val="0071213F"/>
  </w:style>
  <w:style w:type="paragraph" w:customStyle="1" w:styleId="68F4E75617D649E28B3861498BF15891">
    <w:name w:val="68F4E75617D649E28B3861498BF15891"/>
    <w:rsid w:val="0071213F"/>
  </w:style>
  <w:style w:type="paragraph" w:customStyle="1" w:styleId="73936EB4E48C484CACCB2C14F5534DA5">
    <w:name w:val="73936EB4E48C484CACCB2C14F5534DA5"/>
    <w:rsid w:val="0071213F"/>
  </w:style>
  <w:style w:type="paragraph" w:customStyle="1" w:styleId="392AA33FF1EA4B1B82C66A51FA1467E3">
    <w:name w:val="392AA33FF1EA4B1B82C66A51FA1467E3"/>
    <w:rsid w:val="0071213F"/>
  </w:style>
  <w:style w:type="paragraph" w:customStyle="1" w:styleId="2F5A72EE9BAE4F30ADAD9DC3FB78177F">
    <w:name w:val="2F5A72EE9BAE4F30ADAD9DC3FB78177F"/>
    <w:rsid w:val="0071213F"/>
  </w:style>
  <w:style w:type="paragraph" w:customStyle="1" w:styleId="285DE5A01DBF4169BD0B9A47A9F52EBF">
    <w:name w:val="285DE5A01DBF4169BD0B9A47A9F52EBF"/>
    <w:rsid w:val="0071213F"/>
  </w:style>
  <w:style w:type="paragraph" w:customStyle="1" w:styleId="DB86B4D41F884C6380E0A2352B71A5734">
    <w:name w:val="DB86B4D41F884C6380E0A2352B71A573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EEB0309E579541C688DA306C74993F0F4">
    <w:name w:val="EEB0309E579541C688DA306C74993F0F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BA87EB850536409C9BB50A19801293014">
    <w:name w:val="BA87EB850536409C9BB50A1980129301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7C614081DAE14A7F8C6EFAD3425E4DFE4">
    <w:name w:val="7C614081DAE14A7F8C6EFAD3425E4DFE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2104C395B364AD6900F6D1B055CEB404">
    <w:name w:val="C2104C395B364AD6900F6D1B055CEB40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D0C939DFE05241BAB28C1F0CB65B2ADB4">
    <w:name w:val="D0C939DFE05241BAB28C1F0CB65B2ADB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E3B0E4797C245E481DBF527E46A43C24">
    <w:name w:val="CE3B0E4797C245E481DBF527E46A43C2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A8D231E1CD6D4C3585693DC817E384B84">
    <w:name w:val="A8D231E1CD6D4C3585693DC817E384B8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76D4D26F80354269BC6C4E1F805F83794">
    <w:name w:val="76D4D26F80354269BC6C4E1F805F8379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3C9129DAB67440D6B7D4811ED05692814">
    <w:name w:val="3C9129DAB67440D6B7D4811ED0569281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8E503730929043B687D315453FC6BDCC3">
    <w:name w:val="8E503730929043B687D315453FC6BDCC3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48515F4846514015ADCE3C17E0147A493">
    <w:name w:val="48515F4846514015ADCE3C17E0147A493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08F751AFC8274F66AEFFA1A1F30C87F73">
    <w:name w:val="08F751AFC8274F66AEFFA1A1F30C87F73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706B63561D3D45A880B79CDF8ED905EA4">
    <w:name w:val="706B63561D3D45A880B79CDF8ED905EA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EC88F4BDC2DD408F897021DD6EAED0E84">
    <w:name w:val="EC88F4BDC2DD408F897021DD6EAED0E8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F5778D5DF0B74260B88DBB138ACDF2604">
    <w:name w:val="F5778D5DF0B74260B88DBB138ACDF260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F3DD33F9C8434E3D859440F5646A5AB91">
    <w:name w:val="F3DD33F9C8434E3D859440F5646A5AB91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ED2639070AED4C5CBF8A8E302BDF52244">
    <w:name w:val="ED2639070AED4C5CBF8A8E302BDF5224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453AC7624CE84642B538E049CE39B9564">
    <w:name w:val="453AC7624CE84642B538E049CE39B956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A488336F64AE4F9E8EEEC2F51E48D0AC4">
    <w:name w:val="A488336F64AE4F9E8EEEC2F51E48D0AC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6471479B3E2D49E693C46F2558EA061F4">
    <w:name w:val="6471479B3E2D49E693C46F2558EA061F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478ED8DE5F204E5E822D5EAF05C4D8434">
    <w:name w:val="478ED8DE5F204E5E822D5EAF05C4D843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2F213DA7DDC644238E243CA1A6B6B60C4">
    <w:name w:val="2F213DA7DDC644238E243CA1A6B6B60C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392AA33FF1EA4B1B82C66A51FA1467E31">
    <w:name w:val="392AA33FF1EA4B1B82C66A51FA1467E31"/>
    <w:rsid w:val="0071213F"/>
    <w:pPr>
      <w:spacing w:after="0" w:line="240" w:lineRule="auto"/>
      <w:ind w:left="720"/>
      <w:contextualSpacing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2F5A72EE9BAE4F30ADAD9DC3FB78177F1">
    <w:name w:val="2F5A72EE9BAE4F30ADAD9DC3FB78177F1"/>
    <w:rsid w:val="0071213F"/>
    <w:pPr>
      <w:spacing w:after="0" w:line="240" w:lineRule="auto"/>
      <w:ind w:left="720"/>
      <w:contextualSpacing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285DE5A01DBF4169BD0B9A47A9F52EBF1">
    <w:name w:val="285DE5A01DBF4169BD0B9A47A9F52EBF1"/>
    <w:rsid w:val="0071213F"/>
    <w:pPr>
      <w:spacing w:after="0" w:line="240" w:lineRule="auto"/>
      <w:ind w:left="720"/>
      <w:contextualSpacing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0213AF5A8D454E18868841F6E37404094">
    <w:name w:val="0213AF5A8D454E18868841F6E3740409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367BD3E69A6442438989EC2040BD72874">
    <w:name w:val="367BD3E69A6442438989EC2040BD7287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FF106467CB8D4C9DA12CF5F559342DFF4">
    <w:name w:val="FF106467CB8D4C9DA12CF5F559342DFF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0F5A5F114A3A4A75B90BACB2BE7D75804">
    <w:name w:val="0F5A5F114A3A4A75B90BACB2BE7D7580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691197D4CD624915AE35C8BF15ED154B4">
    <w:name w:val="691197D4CD624915AE35C8BF15ED154B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192FA71F74F4DED81DE3424AFAF25754">
    <w:name w:val="C192FA71F74F4DED81DE3424AFAF2575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F829C04A3B994E128AFF5C6248C1367D4">
    <w:name w:val="F829C04A3B994E128AFF5C6248C1367D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5C3687FE70647A09C98821F6A58AB2D4">
    <w:name w:val="C5C3687FE70647A09C98821F6A58AB2D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2D56A5FE70484708B9F8BD19BA3F96344">
    <w:name w:val="2D56A5FE70484708B9F8BD19BA3F9634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FD09F23A9F34402B5F064A5AA08C1744">
    <w:name w:val="CFD09F23A9F34402B5F064A5AA08C174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B64442CF66C043C7B6B8732795B8DA0F4">
    <w:name w:val="B64442CF66C043C7B6B8732795B8DA0F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A91E151E04EB42E3B47B591165E998A34">
    <w:name w:val="A91E151E04EB42E3B47B591165E998A3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57CDD2ECF1A84BACA034021CE29BE7E34">
    <w:name w:val="57CDD2ECF1A84BACA034021CE29BE7E3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DBBB0BCB0D1644AD9BA5946E665588E94">
    <w:name w:val="DBBB0BCB0D1644AD9BA5946E665588E9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FB41CF3F691449AD83A28F3B72B889A24">
    <w:name w:val="FB41CF3F691449AD83A28F3B72B889A2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50E8B40829664D8D85DA988B69B22BBE">
    <w:name w:val="50E8B40829664D8D85DA988B69B22BBE"/>
    <w:rsid w:val="0071213F"/>
  </w:style>
  <w:style w:type="paragraph" w:customStyle="1" w:styleId="6423665DFFB24376A85EF9AE77E981F1">
    <w:name w:val="6423665DFFB24376A85EF9AE77E981F1"/>
    <w:rsid w:val="0071213F"/>
  </w:style>
  <w:style w:type="paragraph" w:customStyle="1" w:styleId="8D412F025B984B1183F8B9A331A6C45A">
    <w:name w:val="8D412F025B984B1183F8B9A331A6C45A"/>
    <w:rsid w:val="0071213F"/>
  </w:style>
  <w:style w:type="paragraph" w:customStyle="1" w:styleId="375E975CF1EC4555889206797B3B0860">
    <w:name w:val="375E975CF1EC4555889206797B3B0860"/>
    <w:rsid w:val="0071213F"/>
  </w:style>
  <w:style w:type="paragraph" w:customStyle="1" w:styleId="643C5D122F4A4DC2B8BE751057C6B369">
    <w:name w:val="643C5D122F4A4DC2B8BE751057C6B369"/>
    <w:rsid w:val="0071213F"/>
  </w:style>
  <w:style w:type="paragraph" w:customStyle="1" w:styleId="0EC9EBF3EDED400BBF69D60DC6496A22">
    <w:name w:val="0EC9EBF3EDED400BBF69D60DC6496A22"/>
    <w:rsid w:val="0071213F"/>
  </w:style>
  <w:style w:type="paragraph" w:customStyle="1" w:styleId="FF124DE3B5E34630AA49999FAD2E1A9E">
    <w:name w:val="FF124DE3B5E34630AA49999FAD2E1A9E"/>
    <w:rsid w:val="0071213F"/>
  </w:style>
  <w:style w:type="paragraph" w:customStyle="1" w:styleId="510E38FFEEC144FF997E1261EB17C2BE">
    <w:name w:val="510E38FFEEC144FF997E1261EB17C2BE"/>
    <w:rsid w:val="0071213F"/>
  </w:style>
  <w:style w:type="paragraph" w:customStyle="1" w:styleId="0A365F356D23405E8EA1B50566C112EC">
    <w:name w:val="0A365F356D23405E8EA1B50566C112EC"/>
    <w:rsid w:val="0071213F"/>
  </w:style>
  <w:style w:type="paragraph" w:customStyle="1" w:styleId="7D7649233C8A49F2B973262764F0A8E6">
    <w:name w:val="7D7649233C8A49F2B973262764F0A8E6"/>
    <w:rsid w:val="0071213F"/>
  </w:style>
  <w:style w:type="paragraph" w:customStyle="1" w:styleId="760622DD78F44D558993F962C4919A82">
    <w:name w:val="760622DD78F44D558993F962C4919A82"/>
    <w:rsid w:val="0071213F"/>
  </w:style>
  <w:style w:type="paragraph" w:customStyle="1" w:styleId="3C743CF0BA5642E28F507DB232FA946A">
    <w:name w:val="3C743CF0BA5642E28F507DB232FA946A"/>
    <w:rsid w:val="0071213F"/>
  </w:style>
  <w:style w:type="paragraph" w:customStyle="1" w:styleId="6DFEEB091BDD452AA13281AA545D4EBF">
    <w:name w:val="6DFEEB091BDD452AA13281AA545D4EBF"/>
    <w:rsid w:val="0071213F"/>
  </w:style>
  <w:style w:type="paragraph" w:customStyle="1" w:styleId="205B734737A0474BB2FDB6809065F722">
    <w:name w:val="205B734737A0474BB2FDB6809065F722"/>
    <w:rsid w:val="0071213F"/>
  </w:style>
  <w:style w:type="paragraph" w:customStyle="1" w:styleId="C6FD8A6F9AB2411393019BC35BB66794">
    <w:name w:val="C6FD8A6F9AB2411393019BC35BB66794"/>
    <w:rsid w:val="0071213F"/>
  </w:style>
  <w:style w:type="paragraph" w:customStyle="1" w:styleId="D8E6830A8F5B489399CC978A385ACA1D">
    <w:name w:val="D8E6830A8F5B489399CC978A385ACA1D"/>
    <w:rsid w:val="0071213F"/>
  </w:style>
  <w:style w:type="paragraph" w:customStyle="1" w:styleId="479DCD6BEC844646AED3FF4352D55796">
    <w:name w:val="479DCD6BEC844646AED3FF4352D55796"/>
    <w:rsid w:val="0071213F"/>
  </w:style>
  <w:style w:type="paragraph" w:customStyle="1" w:styleId="6CBE17E8ADFE4B26AE073E5F83DF57E0">
    <w:name w:val="6CBE17E8ADFE4B26AE073E5F83DF57E0"/>
    <w:rsid w:val="0071213F"/>
  </w:style>
  <w:style w:type="paragraph" w:customStyle="1" w:styleId="CE3B6FD23A384A8B86CC0E7FFBC16947">
    <w:name w:val="CE3B6FD23A384A8B86CC0E7FFBC16947"/>
    <w:rsid w:val="0071213F"/>
  </w:style>
  <w:style w:type="paragraph" w:customStyle="1" w:styleId="3CBFA902720543C6BE0381A7E9A8ACE9">
    <w:name w:val="3CBFA902720543C6BE0381A7E9A8ACE9"/>
    <w:rsid w:val="0071213F"/>
  </w:style>
  <w:style w:type="paragraph" w:customStyle="1" w:styleId="1290753684794C4B8F230F7BAB23921E">
    <w:name w:val="1290753684794C4B8F230F7BAB23921E"/>
    <w:rsid w:val="0071213F"/>
  </w:style>
  <w:style w:type="paragraph" w:customStyle="1" w:styleId="F7C25EFBA9A84848AA26F169C8655F3A">
    <w:name w:val="F7C25EFBA9A84848AA26F169C8655F3A"/>
    <w:rsid w:val="0071213F"/>
  </w:style>
  <w:style w:type="paragraph" w:customStyle="1" w:styleId="C4E4B6455D084D38BD6A407EE29A28BB">
    <w:name w:val="C4E4B6455D084D38BD6A407EE29A28BB"/>
    <w:rsid w:val="0071213F"/>
  </w:style>
  <w:style w:type="paragraph" w:customStyle="1" w:styleId="6E79AF511226408C95316F6C380413FC">
    <w:name w:val="6E79AF511226408C95316F6C380413FC"/>
    <w:rsid w:val="0071213F"/>
  </w:style>
  <w:style w:type="paragraph" w:customStyle="1" w:styleId="DABABD7C10534B7B91D522D251D5A355">
    <w:name w:val="DABABD7C10534B7B91D522D251D5A355"/>
    <w:rsid w:val="0071213F"/>
  </w:style>
  <w:style w:type="paragraph" w:customStyle="1" w:styleId="B048FED63BA642E3AA5FEABF70048778">
    <w:name w:val="B048FED63BA642E3AA5FEABF70048778"/>
    <w:rsid w:val="0071213F"/>
  </w:style>
  <w:style w:type="paragraph" w:customStyle="1" w:styleId="3AF9DE6750C744E19842F5D8A9491351">
    <w:name w:val="3AF9DE6750C744E19842F5D8A9491351"/>
    <w:rsid w:val="0071213F"/>
  </w:style>
  <w:style w:type="paragraph" w:customStyle="1" w:styleId="D418B686FD0B4EA0B0E854FF9A846B68">
    <w:name w:val="D418B686FD0B4EA0B0E854FF9A846B68"/>
    <w:rsid w:val="0071213F"/>
  </w:style>
  <w:style w:type="paragraph" w:customStyle="1" w:styleId="25116B75A9CB40DFAB10A973EEA554A5">
    <w:name w:val="25116B75A9CB40DFAB10A973EEA554A5"/>
    <w:rsid w:val="0071213F"/>
  </w:style>
  <w:style w:type="paragraph" w:customStyle="1" w:styleId="E47EAAB14FE1485D93674ED10B683F3E">
    <w:name w:val="E47EAAB14FE1485D93674ED10B683F3E"/>
    <w:rsid w:val="0071213F"/>
  </w:style>
  <w:style w:type="paragraph" w:customStyle="1" w:styleId="0C17202ABD42459C944F093F23504367">
    <w:name w:val="0C17202ABD42459C944F093F23504367"/>
    <w:rsid w:val="0071213F"/>
  </w:style>
  <w:style w:type="paragraph" w:customStyle="1" w:styleId="93FACBA84251479592721DB0F2E9B1C8">
    <w:name w:val="93FACBA84251479592721DB0F2E9B1C8"/>
    <w:rsid w:val="0071213F"/>
  </w:style>
  <w:style w:type="paragraph" w:customStyle="1" w:styleId="5E44D3281713483488644733696D86C8">
    <w:name w:val="5E44D3281713483488644733696D86C8"/>
    <w:rsid w:val="0071213F"/>
  </w:style>
  <w:style w:type="paragraph" w:customStyle="1" w:styleId="F8A7DB419C2A4A26BE8A350649DCB4C1">
    <w:name w:val="F8A7DB419C2A4A26BE8A350649DCB4C1"/>
    <w:rsid w:val="0071213F"/>
  </w:style>
  <w:style w:type="paragraph" w:customStyle="1" w:styleId="1CD3067071474226A5AC72D9BEE96F95">
    <w:name w:val="1CD3067071474226A5AC72D9BEE96F95"/>
    <w:rsid w:val="0071213F"/>
  </w:style>
  <w:style w:type="paragraph" w:customStyle="1" w:styleId="A82ECCB4B44D4A9F90729A42E03CA5EC">
    <w:name w:val="A82ECCB4B44D4A9F90729A42E03CA5EC"/>
    <w:rsid w:val="0071213F"/>
  </w:style>
  <w:style w:type="paragraph" w:customStyle="1" w:styleId="FB9CCA1853474681858BC82AF1CB01DC">
    <w:name w:val="FB9CCA1853474681858BC82AF1CB01DC"/>
    <w:rsid w:val="0071213F"/>
  </w:style>
  <w:style w:type="paragraph" w:customStyle="1" w:styleId="1447E10128AD4329A758F6641C2C572B">
    <w:name w:val="1447E10128AD4329A758F6641C2C572B"/>
    <w:rsid w:val="0071213F"/>
  </w:style>
  <w:style w:type="paragraph" w:customStyle="1" w:styleId="CF9BFF82DEED4B43B13ADEF8CE3879E1">
    <w:name w:val="CF9BFF82DEED4B43B13ADEF8CE3879E1"/>
    <w:rsid w:val="0071213F"/>
  </w:style>
  <w:style w:type="paragraph" w:customStyle="1" w:styleId="81E5F8BA4D0E42D28BC0D6E4A8A34EDB">
    <w:name w:val="81E5F8BA4D0E42D28BC0D6E4A8A34EDB"/>
    <w:rsid w:val="0071213F"/>
  </w:style>
  <w:style w:type="paragraph" w:customStyle="1" w:styleId="AFD93B20A7D3418C9A2D15BFFFE04DFD">
    <w:name w:val="AFD93B20A7D3418C9A2D15BFFFE04DFD"/>
    <w:rsid w:val="0071213F"/>
  </w:style>
  <w:style w:type="paragraph" w:customStyle="1" w:styleId="2DEFD560F07442A7ACEBD034AF4B7719">
    <w:name w:val="2DEFD560F07442A7ACEBD034AF4B7719"/>
    <w:rsid w:val="0071213F"/>
  </w:style>
  <w:style w:type="paragraph" w:customStyle="1" w:styleId="688E0FB087464DA9B99A4E0B819830A3">
    <w:name w:val="688E0FB087464DA9B99A4E0B819830A3"/>
    <w:rsid w:val="0071213F"/>
  </w:style>
  <w:style w:type="paragraph" w:customStyle="1" w:styleId="4C5BE42E580747439197F620B88EAE25">
    <w:name w:val="4C5BE42E580747439197F620B88EAE25"/>
    <w:rsid w:val="0071213F"/>
  </w:style>
  <w:style w:type="paragraph" w:customStyle="1" w:styleId="D0E37E3C05B24FD3B3723EF94A65F908">
    <w:name w:val="D0E37E3C05B24FD3B3723EF94A65F908"/>
    <w:rsid w:val="0071213F"/>
  </w:style>
  <w:style w:type="paragraph" w:customStyle="1" w:styleId="6C515F3964984DD6BB968C85B18DBAB1">
    <w:name w:val="6C515F3964984DD6BB968C85B18DBAB1"/>
    <w:rsid w:val="0071213F"/>
  </w:style>
  <w:style w:type="paragraph" w:customStyle="1" w:styleId="1BC0E686DA7F4751853C2C41E406A5EF">
    <w:name w:val="1BC0E686DA7F4751853C2C41E406A5EF"/>
    <w:rsid w:val="0071213F"/>
  </w:style>
  <w:style w:type="paragraph" w:customStyle="1" w:styleId="2E9D61A2CDEF465F908679AC7B9AEBB4">
    <w:name w:val="2E9D61A2CDEF465F908679AC7B9AEBB4"/>
    <w:rsid w:val="0071213F"/>
  </w:style>
  <w:style w:type="paragraph" w:customStyle="1" w:styleId="6BE0D4E8919246C9AF7BD47361D50309">
    <w:name w:val="6BE0D4E8919246C9AF7BD47361D50309"/>
    <w:rsid w:val="0071213F"/>
  </w:style>
  <w:style w:type="paragraph" w:customStyle="1" w:styleId="40F10274E17C4B69A51B9EE8D62F6CDA">
    <w:name w:val="40F10274E17C4B69A51B9EE8D62F6CDA"/>
    <w:rsid w:val="0071213F"/>
  </w:style>
  <w:style w:type="paragraph" w:customStyle="1" w:styleId="A503F06E83264E8390C5BD481EDE0A99">
    <w:name w:val="A503F06E83264E8390C5BD481EDE0A99"/>
    <w:rsid w:val="0071213F"/>
  </w:style>
  <w:style w:type="paragraph" w:customStyle="1" w:styleId="EA433F5220B94A31AFC5BF6E48D96B6C">
    <w:name w:val="EA433F5220B94A31AFC5BF6E48D96B6C"/>
    <w:rsid w:val="0071213F"/>
  </w:style>
  <w:style w:type="paragraph" w:customStyle="1" w:styleId="02EC8FC7D2DC417C89823284F8C89388">
    <w:name w:val="02EC8FC7D2DC417C89823284F8C89388"/>
    <w:rsid w:val="0071213F"/>
  </w:style>
  <w:style w:type="paragraph" w:customStyle="1" w:styleId="62772173349B4D2EA9FE478A475573BF">
    <w:name w:val="62772173349B4D2EA9FE478A475573BF"/>
    <w:rsid w:val="0071213F"/>
  </w:style>
  <w:style w:type="paragraph" w:customStyle="1" w:styleId="E681D505AB2440299BF5636523676AA1">
    <w:name w:val="E681D505AB2440299BF5636523676AA1"/>
    <w:rsid w:val="0071213F"/>
  </w:style>
  <w:style w:type="paragraph" w:customStyle="1" w:styleId="6CD89BF705564E9C81778C4117E7E461">
    <w:name w:val="6CD89BF705564E9C81778C4117E7E461"/>
    <w:rsid w:val="0071213F"/>
  </w:style>
  <w:style w:type="paragraph" w:customStyle="1" w:styleId="B05A49DD321C4710BB538F40AFB6DE92">
    <w:name w:val="B05A49DD321C4710BB538F40AFB6DE92"/>
    <w:rsid w:val="0071213F"/>
  </w:style>
  <w:style w:type="paragraph" w:customStyle="1" w:styleId="CDE983CB963841B08935EA5BF4CF8FDB">
    <w:name w:val="CDE983CB963841B08935EA5BF4CF8FDB"/>
    <w:rsid w:val="0071213F"/>
  </w:style>
  <w:style w:type="paragraph" w:customStyle="1" w:styleId="DB86B4D41F884C6380E0A2352B71A5735">
    <w:name w:val="DB86B4D41F884C6380E0A2352B71A5735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EEB0309E579541C688DA306C74993F0F5">
    <w:name w:val="EEB0309E579541C688DA306C74993F0F5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BA87EB850536409C9BB50A19801293015">
    <w:name w:val="BA87EB850536409C9BB50A19801293015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7C614081DAE14A7F8C6EFAD3425E4DFE5">
    <w:name w:val="7C614081DAE14A7F8C6EFAD3425E4DFE5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2104C395B364AD6900F6D1B055CEB405">
    <w:name w:val="C2104C395B364AD6900F6D1B055CEB405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D0C939DFE05241BAB28C1F0CB65B2ADB5">
    <w:name w:val="D0C939DFE05241BAB28C1F0CB65B2ADB5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E3B0E4797C245E481DBF527E46A43C25">
    <w:name w:val="CE3B0E4797C245E481DBF527E46A43C25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A8D231E1CD6D4C3585693DC817E384B85">
    <w:name w:val="A8D231E1CD6D4C3585693DC817E384B85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76D4D26F80354269BC6C4E1F805F83795">
    <w:name w:val="76D4D26F80354269BC6C4E1F805F83795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3C9129DAB67440D6B7D4811ED05692815">
    <w:name w:val="3C9129DAB67440D6B7D4811ED05692815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8E503730929043B687D315453FC6BDCC4">
    <w:name w:val="8E503730929043B687D315453FC6BDCC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48515F4846514015ADCE3C17E0147A494">
    <w:name w:val="48515F4846514015ADCE3C17E0147A49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08F751AFC8274F66AEFFA1A1F30C87F74">
    <w:name w:val="08F751AFC8274F66AEFFA1A1F30C87F74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706B63561D3D45A880B79CDF8ED905EA5">
    <w:name w:val="706B63561D3D45A880B79CDF8ED905EA5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EC88F4BDC2DD408F897021DD6EAED0E85">
    <w:name w:val="EC88F4BDC2DD408F897021DD6EAED0E85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50E8B40829664D8D85DA988B69B22BBE1">
    <w:name w:val="50E8B40829664D8D85DA988B69B22BBE1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F3DD33F9C8434E3D859440F5646A5AB92">
    <w:name w:val="F3DD33F9C8434E3D859440F5646A5AB92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ED2639070AED4C5CBF8A8E302BDF52245">
    <w:name w:val="ED2639070AED4C5CBF8A8E302BDF52245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453AC7624CE84642B538E049CE39B9565">
    <w:name w:val="453AC7624CE84642B538E049CE39B9565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A488336F64AE4F9E8EEEC2F51E48D0AC5">
    <w:name w:val="A488336F64AE4F9E8EEEC2F51E48D0AC5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6471479B3E2D49E693C46F2558EA061F5">
    <w:name w:val="6471479B3E2D49E693C46F2558EA061F5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478ED8DE5F204E5E822D5EAF05C4D8435">
    <w:name w:val="478ED8DE5F204E5E822D5EAF05C4D8435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2F213DA7DDC644238E243CA1A6B6B60C5">
    <w:name w:val="2F213DA7DDC644238E243CA1A6B6B60C5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392AA33FF1EA4B1B82C66A51FA1467E32">
    <w:name w:val="392AA33FF1EA4B1B82C66A51FA1467E32"/>
    <w:rsid w:val="0071213F"/>
    <w:pPr>
      <w:spacing w:after="0" w:line="240" w:lineRule="auto"/>
      <w:ind w:left="720"/>
      <w:contextualSpacing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2F5A72EE9BAE4F30ADAD9DC3FB78177F2">
    <w:name w:val="2F5A72EE9BAE4F30ADAD9DC3FB78177F2"/>
    <w:rsid w:val="0071213F"/>
    <w:pPr>
      <w:spacing w:after="0" w:line="240" w:lineRule="auto"/>
      <w:ind w:left="720"/>
      <w:contextualSpacing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285DE5A01DBF4169BD0B9A47A9F52EBF2">
    <w:name w:val="285DE5A01DBF4169BD0B9A47A9F52EBF2"/>
    <w:rsid w:val="0071213F"/>
    <w:pPr>
      <w:spacing w:after="0" w:line="240" w:lineRule="auto"/>
      <w:ind w:left="720"/>
      <w:contextualSpacing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4C5BE42E580747439197F620B88EAE251">
    <w:name w:val="4C5BE42E580747439197F620B88EAE251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6C515F3964984DD6BB968C85B18DBAB11">
    <w:name w:val="6C515F3964984DD6BB968C85B18DBAB11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2E9D61A2CDEF465F908679AC7B9AEBB41">
    <w:name w:val="2E9D61A2CDEF465F908679AC7B9AEBB41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40F10274E17C4B69A51B9EE8D62F6CDA1">
    <w:name w:val="40F10274E17C4B69A51B9EE8D62F6CDA1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62772173349B4D2EA9FE478A475573BF1">
    <w:name w:val="62772173349B4D2EA9FE478A475573BF1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6CD89BF705564E9C81778C4117E7E4611">
    <w:name w:val="6CD89BF705564E9C81778C4117E7E4611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DE983CB963841B08935EA5BF4CF8FDB1">
    <w:name w:val="CDE983CB963841B08935EA5BF4CF8FDB1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EA433F5220B94A31AFC5BF6E48D96B6C1">
    <w:name w:val="EA433F5220B94A31AFC5BF6E48D96B6C1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192FA71F74F4DED81DE3424AFAF25755">
    <w:name w:val="C192FA71F74F4DED81DE3424AFAF25755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F829C04A3B994E128AFF5C6248C1367D5">
    <w:name w:val="F829C04A3B994E128AFF5C6248C1367D5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5C3687FE70647A09C98821F6A58AB2D5">
    <w:name w:val="C5C3687FE70647A09C98821F6A58AB2D5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2D56A5FE70484708B9F8BD19BA3F96345">
    <w:name w:val="2D56A5FE70484708B9F8BD19BA3F96345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FD09F23A9F34402B5F064A5AA08C1745">
    <w:name w:val="CFD09F23A9F34402B5F064A5AA08C1745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B64442CF66C043C7B6B8732795B8DA0F5">
    <w:name w:val="B64442CF66C043C7B6B8732795B8DA0F5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A91E151E04EB42E3B47B591165E998A35">
    <w:name w:val="A91E151E04EB42E3B47B591165E998A35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57CDD2ECF1A84BACA034021CE29BE7E35">
    <w:name w:val="57CDD2ECF1A84BACA034021CE29BE7E35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DBBB0BCB0D1644AD9BA5946E665588E95">
    <w:name w:val="DBBB0BCB0D1644AD9BA5946E665588E95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FB41CF3F691449AD83A28F3B72B889A25">
    <w:name w:val="FB41CF3F691449AD83A28F3B72B889A25"/>
    <w:rsid w:val="0071213F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851B892EBD9642AC8B3B2F3186529DE9">
    <w:name w:val="851B892EBD9642AC8B3B2F3186529DE9"/>
    <w:rsid w:val="0071213F"/>
  </w:style>
  <w:style w:type="paragraph" w:customStyle="1" w:styleId="493D0C30B71149E5BD7C6CDCE61CB25E">
    <w:name w:val="493D0C30B71149E5BD7C6CDCE61CB25E"/>
    <w:rsid w:val="0071213F"/>
  </w:style>
  <w:style w:type="paragraph" w:customStyle="1" w:styleId="F6E6581E99A6405AA2D81956046FB15F">
    <w:name w:val="F6E6581E99A6405AA2D81956046FB15F"/>
    <w:rsid w:val="0071213F"/>
  </w:style>
  <w:style w:type="paragraph" w:customStyle="1" w:styleId="3D0C409CB97F4569B84AAFA72777FF76">
    <w:name w:val="3D0C409CB97F4569B84AAFA72777FF76"/>
    <w:rsid w:val="0071213F"/>
  </w:style>
  <w:style w:type="paragraph" w:customStyle="1" w:styleId="391190932FCD46CFA723AF7393FE72CA">
    <w:name w:val="391190932FCD46CFA723AF7393FE72CA"/>
    <w:rsid w:val="0071213F"/>
  </w:style>
  <w:style w:type="paragraph" w:customStyle="1" w:styleId="81CDC2FE30294194B23EA38F44C8AD04">
    <w:name w:val="81CDC2FE30294194B23EA38F44C8AD04"/>
    <w:rsid w:val="0071213F"/>
  </w:style>
  <w:style w:type="paragraph" w:customStyle="1" w:styleId="E9370D3767554638B5C829B7FFA15201">
    <w:name w:val="E9370D3767554638B5C829B7FFA15201"/>
    <w:rsid w:val="0071213F"/>
  </w:style>
  <w:style w:type="paragraph" w:customStyle="1" w:styleId="299050C8421F489AB58B8C46B918A037">
    <w:name w:val="299050C8421F489AB58B8C46B918A037"/>
    <w:rsid w:val="0071213F"/>
  </w:style>
  <w:style w:type="paragraph" w:customStyle="1" w:styleId="A0070DC5C87F4C2C813428F578052DA8">
    <w:name w:val="A0070DC5C87F4C2C813428F578052DA8"/>
    <w:rsid w:val="0071213F"/>
  </w:style>
  <w:style w:type="paragraph" w:customStyle="1" w:styleId="FCCC686FAAEB48C8826ADD4C5F1328AC">
    <w:name w:val="FCCC686FAAEB48C8826ADD4C5F1328AC"/>
    <w:rsid w:val="0071213F"/>
  </w:style>
  <w:style w:type="paragraph" w:customStyle="1" w:styleId="59974C139D8F49D6BFC835F9ADF6D918">
    <w:name w:val="59974C139D8F49D6BFC835F9ADF6D918"/>
    <w:rsid w:val="0071213F"/>
  </w:style>
  <w:style w:type="paragraph" w:customStyle="1" w:styleId="3AF4A4288BB9459BAFE3675CEB2812B2">
    <w:name w:val="3AF4A4288BB9459BAFE3675CEB2812B2"/>
    <w:rsid w:val="0071213F"/>
  </w:style>
  <w:style w:type="paragraph" w:customStyle="1" w:styleId="1A65BB56069B43CA834608A55809A39A">
    <w:name w:val="1A65BB56069B43CA834608A55809A39A"/>
    <w:rsid w:val="0071213F"/>
  </w:style>
  <w:style w:type="paragraph" w:customStyle="1" w:styleId="9FA651F439124DB2BD53C0912052EA02">
    <w:name w:val="9FA651F439124DB2BD53C0912052EA02"/>
    <w:rsid w:val="0071213F"/>
  </w:style>
  <w:style w:type="paragraph" w:customStyle="1" w:styleId="DE60ED533DF2441A94A7C9E2C72E81C0">
    <w:name w:val="DE60ED533DF2441A94A7C9E2C72E81C0"/>
    <w:rsid w:val="0071213F"/>
  </w:style>
  <w:style w:type="paragraph" w:customStyle="1" w:styleId="737B9D5489784C40B979A9C173FE9A02">
    <w:name w:val="737B9D5489784C40B979A9C173FE9A02"/>
    <w:rsid w:val="0071213F"/>
  </w:style>
  <w:style w:type="paragraph" w:customStyle="1" w:styleId="0313E10331584BB7846F9DDD18F1A17A">
    <w:name w:val="0313E10331584BB7846F9DDD18F1A17A"/>
    <w:rsid w:val="0071213F"/>
  </w:style>
  <w:style w:type="paragraph" w:customStyle="1" w:styleId="357BEB8363304124B8616A3BC27241D0">
    <w:name w:val="357BEB8363304124B8616A3BC27241D0"/>
    <w:rsid w:val="0071213F"/>
  </w:style>
  <w:style w:type="paragraph" w:customStyle="1" w:styleId="9E38BA57EE3C4569A9B0EAB4E2BB9BAF">
    <w:name w:val="9E38BA57EE3C4569A9B0EAB4E2BB9BAF"/>
    <w:rsid w:val="0071213F"/>
  </w:style>
  <w:style w:type="paragraph" w:customStyle="1" w:styleId="FD912E45640D4C4C90679F9E6EA55139">
    <w:name w:val="FD912E45640D4C4C90679F9E6EA55139"/>
    <w:rsid w:val="0071213F"/>
  </w:style>
  <w:style w:type="paragraph" w:customStyle="1" w:styleId="8BA1F2E45AEB4119B3C03C4096AF9200">
    <w:name w:val="8BA1F2E45AEB4119B3C03C4096AF9200"/>
    <w:rsid w:val="0071213F"/>
  </w:style>
  <w:style w:type="paragraph" w:customStyle="1" w:styleId="FC41F157E87B4253ADD539FC6755BCEB">
    <w:name w:val="FC41F157E87B4253ADD539FC6755BCEB"/>
    <w:rsid w:val="0071213F"/>
  </w:style>
  <w:style w:type="paragraph" w:customStyle="1" w:styleId="C151D928A3E945ED9466435BDE440C20">
    <w:name w:val="C151D928A3E945ED9466435BDE440C20"/>
    <w:rsid w:val="0071213F"/>
  </w:style>
  <w:style w:type="paragraph" w:customStyle="1" w:styleId="05B94437F4744AB9B3487A7E0FB7F464">
    <w:name w:val="05B94437F4744AB9B3487A7E0FB7F464"/>
    <w:rsid w:val="0071213F"/>
  </w:style>
  <w:style w:type="paragraph" w:customStyle="1" w:styleId="0FCA36646689420BBAF592975C5720CF">
    <w:name w:val="0FCA36646689420BBAF592975C5720CF"/>
    <w:rsid w:val="0071213F"/>
  </w:style>
  <w:style w:type="paragraph" w:customStyle="1" w:styleId="DB803FA73714429FBF353B1498EE2EFB">
    <w:name w:val="DB803FA73714429FBF353B1498EE2EFB"/>
    <w:rsid w:val="0071213F"/>
  </w:style>
  <w:style w:type="paragraph" w:customStyle="1" w:styleId="89FEFF35E50F471BBC2A90DA587311CC">
    <w:name w:val="89FEFF35E50F471BBC2A90DA587311CC"/>
    <w:rsid w:val="0071213F"/>
  </w:style>
  <w:style w:type="paragraph" w:customStyle="1" w:styleId="6B4748D24B2F4BE885668727F1ECB5BC">
    <w:name w:val="6B4748D24B2F4BE885668727F1ECB5BC"/>
    <w:rsid w:val="0071213F"/>
  </w:style>
  <w:style w:type="paragraph" w:customStyle="1" w:styleId="B5D639743649477686B97BA01470E10C">
    <w:name w:val="B5D639743649477686B97BA01470E10C"/>
    <w:rsid w:val="0071213F"/>
  </w:style>
  <w:style w:type="paragraph" w:customStyle="1" w:styleId="C5B80098CFE94D7FA13ED957E2723182">
    <w:name w:val="C5B80098CFE94D7FA13ED957E2723182"/>
    <w:rsid w:val="0071213F"/>
  </w:style>
  <w:style w:type="paragraph" w:customStyle="1" w:styleId="97F3917DE29F4C6496FBFCA3CE3C612F">
    <w:name w:val="97F3917DE29F4C6496FBFCA3CE3C612F"/>
    <w:rsid w:val="0071213F"/>
  </w:style>
  <w:style w:type="paragraph" w:customStyle="1" w:styleId="AA8CBFA7E97B47DDBBB0F8E59EB28677">
    <w:name w:val="AA8CBFA7E97B47DDBBB0F8E59EB28677"/>
    <w:rsid w:val="0071213F"/>
  </w:style>
  <w:style w:type="paragraph" w:customStyle="1" w:styleId="CF62562BE3684D98A2EE17713B32605C">
    <w:name w:val="CF62562BE3684D98A2EE17713B32605C"/>
    <w:rsid w:val="0071213F"/>
  </w:style>
  <w:style w:type="paragraph" w:customStyle="1" w:styleId="E6CE62DC976342838E0706D8767898CF">
    <w:name w:val="E6CE62DC976342838E0706D8767898CF"/>
    <w:rsid w:val="0071213F"/>
  </w:style>
  <w:style w:type="paragraph" w:customStyle="1" w:styleId="FF643AEC20BF4783AC746922BE1D8717">
    <w:name w:val="FF643AEC20BF4783AC746922BE1D8717"/>
    <w:rsid w:val="0071213F"/>
  </w:style>
  <w:style w:type="paragraph" w:customStyle="1" w:styleId="76FD9AE4AE454A68A95D3421143EBA0E">
    <w:name w:val="76FD9AE4AE454A68A95D3421143EBA0E"/>
    <w:rsid w:val="0071213F"/>
  </w:style>
  <w:style w:type="paragraph" w:customStyle="1" w:styleId="B5C09F1D3484443BB41BF7D31B2393FC">
    <w:name w:val="B5C09F1D3484443BB41BF7D31B2393FC"/>
    <w:rsid w:val="0071213F"/>
  </w:style>
  <w:style w:type="paragraph" w:customStyle="1" w:styleId="F904BABA492241D2AA0771907D16FDD8">
    <w:name w:val="F904BABA492241D2AA0771907D16FDD8"/>
    <w:rsid w:val="0071213F"/>
  </w:style>
  <w:style w:type="paragraph" w:customStyle="1" w:styleId="A24BD7176B6A497091B04E121FC43030">
    <w:name w:val="A24BD7176B6A497091B04E121FC43030"/>
    <w:rsid w:val="0071213F"/>
  </w:style>
  <w:style w:type="paragraph" w:customStyle="1" w:styleId="FA351A27B6B84BAD90CA22E42FB05E64">
    <w:name w:val="FA351A27B6B84BAD90CA22E42FB05E64"/>
    <w:rsid w:val="0071213F"/>
  </w:style>
  <w:style w:type="paragraph" w:customStyle="1" w:styleId="732140D97987472D87C18AE1A3A21F5B">
    <w:name w:val="732140D97987472D87C18AE1A3A21F5B"/>
    <w:rsid w:val="0071213F"/>
  </w:style>
  <w:style w:type="paragraph" w:customStyle="1" w:styleId="F590F505B46D4EF198F5EDDE61697996">
    <w:name w:val="F590F505B46D4EF198F5EDDE61697996"/>
    <w:rsid w:val="0071213F"/>
  </w:style>
  <w:style w:type="paragraph" w:customStyle="1" w:styleId="C9BBC9D6B29E45409B5C314699EF9A8B">
    <w:name w:val="C9BBC9D6B29E45409B5C314699EF9A8B"/>
    <w:rsid w:val="0071213F"/>
  </w:style>
  <w:style w:type="paragraph" w:customStyle="1" w:styleId="94F406FE213D4A8095CDDDB946141BF3">
    <w:name w:val="94F406FE213D4A8095CDDDB946141BF3"/>
    <w:rsid w:val="0071213F"/>
  </w:style>
  <w:style w:type="paragraph" w:customStyle="1" w:styleId="5F527E90D7CD4AADB00CBCC21331AA99">
    <w:name w:val="5F527E90D7CD4AADB00CBCC21331AA99"/>
    <w:rsid w:val="0071213F"/>
  </w:style>
  <w:style w:type="paragraph" w:customStyle="1" w:styleId="4977C78F536B42DE846C27D618F0B730">
    <w:name w:val="4977C78F536B42DE846C27D618F0B730"/>
    <w:rsid w:val="0071213F"/>
  </w:style>
  <w:style w:type="paragraph" w:customStyle="1" w:styleId="2979119B349F49CE87B0B8FB9C004831">
    <w:name w:val="2979119B349F49CE87B0B8FB9C004831"/>
    <w:rsid w:val="0071213F"/>
  </w:style>
  <w:style w:type="paragraph" w:customStyle="1" w:styleId="F82B8E8BD0F042D69AB336AC9F781A09">
    <w:name w:val="F82B8E8BD0F042D69AB336AC9F781A09"/>
    <w:rsid w:val="0071213F"/>
  </w:style>
  <w:style w:type="paragraph" w:customStyle="1" w:styleId="5C211BDC02804A0AA3BC207A4256367B">
    <w:name w:val="5C211BDC02804A0AA3BC207A4256367B"/>
    <w:rsid w:val="0071213F"/>
  </w:style>
  <w:style w:type="paragraph" w:customStyle="1" w:styleId="9BD85D1DBB4048A9A79A072187D77968">
    <w:name w:val="9BD85D1DBB4048A9A79A072187D77968"/>
    <w:rsid w:val="0071213F"/>
  </w:style>
  <w:style w:type="paragraph" w:customStyle="1" w:styleId="3E69B6DB7A534F06A58A02EEC88C88BD">
    <w:name w:val="3E69B6DB7A534F06A58A02EEC88C88BD"/>
    <w:rsid w:val="0071213F"/>
  </w:style>
  <w:style w:type="paragraph" w:customStyle="1" w:styleId="64BA2C3F2FF04CBDBEF8CFBE8DA59C22">
    <w:name w:val="64BA2C3F2FF04CBDBEF8CFBE8DA59C22"/>
    <w:rsid w:val="0071213F"/>
  </w:style>
  <w:style w:type="paragraph" w:customStyle="1" w:styleId="C382453CB3D44F8FB27FFD4E2E95765E">
    <w:name w:val="C382453CB3D44F8FB27FFD4E2E95765E"/>
    <w:rsid w:val="0071213F"/>
  </w:style>
  <w:style w:type="paragraph" w:customStyle="1" w:styleId="A8140B32FE754B4191AF6E4BBB9522FB">
    <w:name w:val="A8140B32FE754B4191AF6E4BBB9522FB"/>
    <w:rsid w:val="0071213F"/>
  </w:style>
  <w:style w:type="paragraph" w:customStyle="1" w:styleId="43D59D77298E4D0E943F25D13F27408A">
    <w:name w:val="43D59D77298E4D0E943F25D13F27408A"/>
    <w:rsid w:val="0071213F"/>
  </w:style>
  <w:style w:type="paragraph" w:customStyle="1" w:styleId="51109111FD864FEFBFE7998EB7238C20">
    <w:name w:val="51109111FD864FEFBFE7998EB7238C20"/>
    <w:rsid w:val="0071213F"/>
  </w:style>
  <w:style w:type="paragraph" w:customStyle="1" w:styleId="7B116C241D354037AD62A86AE570B06D">
    <w:name w:val="7B116C241D354037AD62A86AE570B06D"/>
    <w:rsid w:val="0071213F"/>
  </w:style>
  <w:style w:type="paragraph" w:customStyle="1" w:styleId="FD2DDE9DA780423C9E1F134B64086DDF">
    <w:name w:val="FD2DDE9DA780423C9E1F134B64086DDF"/>
    <w:rsid w:val="0071213F"/>
  </w:style>
  <w:style w:type="paragraph" w:customStyle="1" w:styleId="437320A6B4E446BB8EE61C4B656C32C0">
    <w:name w:val="437320A6B4E446BB8EE61C4B656C32C0"/>
    <w:rsid w:val="001135C2"/>
  </w:style>
  <w:style w:type="paragraph" w:customStyle="1" w:styleId="77E07C9D0F6C4ACFB23B34E6E1C87473">
    <w:name w:val="77E07C9D0F6C4ACFB23B34E6E1C87473"/>
    <w:rsid w:val="001135C2"/>
  </w:style>
  <w:style w:type="paragraph" w:customStyle="1" w:styleId="4F47FC714EE94352B28B84034AC05D29">
    <w:name w:val="4F47FC714EE94352B28B84034AC05D29"/>
    <w:rsid w:val="001135C2"/>
  </w:style>
  <w:style w:type="paragraph" w:customStyle="1" w:styleId="E2F741ADB8AB45889B162B46BF3BC818">
    <w:name w:val="E2F741ADB8AB45889B162B46BF3BC818"/>
    <w:rsid w:val="001135C2"/>
  </w:style>
  <w:style w:type="paragraph" w:customStyle="1" w:styleId="9D169055065940C79BBCB5010609BDC4">
    <w:name w:val="9D169055065940C79BBCB5010609BDC4"/>
    <w:rsid w:val="001135C2"/>
  </w:style>
  <w:style w:type="paragraph" w:customStyle="1" w:styleId="07350E983CBC44F5BDE18077D846A522">
    <w:name w:val="07350E983CBC44F5BDE18077D846A522"/>
    <w:rsid w:val="001135C2"/>
  </w:style>
  <w:style w:type="paragraph" w:customStyle="1" w:styleId="5EE43A8692FF4A83ABEE291CA70F5CEE">
    <w:name w:val="5EE43A8692FF4A83ABEE291CA70F5CEE"/>
    <w:rsid w:val="001135C2"/>
  </w:style>
  <w:style w:type="paragraph" w:customStyle="1" w:styleId="029A9DC5B0914C15ADAAE8FE12A050B1">
    <w:name w:val="029A9DC5B0914C15ADAAE8FE12A050B1"/>
    <w:rsid w:val="001135C2"/>
  </w:style>
  <w:style w:type="paragraph" w:customStyle="1" w:styleId="90B26E1964CE481A9A8865C05107A095">
    <w:name w:val="90B26E1964CE481A9A8865C05107A095"/>
    <w:rsid w:val="001135C2"/>
  </w:style>
  <w:style w:type="paragraph" w:customStyle="1" w:styleId="5B8F6BC45B58453C8BA10301DD8043D3">
    <w:name w:val="5B8F6BC45B58453C8BA10301DD8043D3"/>
    <w:rsid w:val="001135C2"/>
  </w:style>
  <w:style w:type="paragraph" w:customStyle="1" w:styleId="84A396C9EE3A4107BAE034A65EAE5753">
    <w:name w:val="84A396C9EE3A4107BAE034A65EAE5753"/>
    <w:rsid w:val="001135C2"/>
  </w:style>
  <w:style w:type="paragraph" w:customStyle="1" w:styleId="5ABCDA58F71C4D75B38EEA62974CC9F0">
    <w:name w:val="5ABCDA58F71C4D75B38EEA62974CC9F0"/>
    <w:rsid w:val="001135C2"/>
  </w:style>
  <w:style w:type="paragraph" w:customStyle="1" w:styleId="147BFD9493FE479E82D3E17958527E8E">
    <w:name w:val="147BFD9493FE479E82D3E17958527E8E"/>
    <w:rsid w:val="001135C2"/>
  </w:style>
  <w:style w:type="paragraph" w:customStyle="1" w:styleId="C6EE36AC593D4E5B86AC25B91AC3974D">
    <w:name w:val="C6EE36AC593D4E5B86AC25B91AC3974D"/>
    <w:rsid w:val="001135C2"/>
  </w:style>
  <w:style w:type="paragraph" w:customStyle="1" w:styleId="ECC152FACC344B2FBEB8AC9683C672A1">
    <w:name w:val="ECC152FACC344B2FBEB8AC9683C672A1"/>
    <w:rsid w:val="001135C2"/>
  </w:style>
  <w:style w:type="paragraph" w:customStyle="1" w:styleId="27DA2756D95E442AB32505C10F7FA33A">
    <w:name w:val="27DA2756D95E442AB32505C10F7FA33A"/>
    <w:rsid w:val="001135C2"/>
  </w:style>
  <w:style w:type="paragraph" w:customStyle="1" w:styleId="822FC36B0E4240168548BC03A7E846E3">
    <w:name w:val="822FC36B0E4240168548BC03A7E846E3"/>
    <w:rsid w:val="001135C2"/>
  </w:style>
  <w:style w:type="paragraph" w:customStyle="1" w:styleId="867D34D7A5CB4017BAC20C1B71D4A77A">
    <w:name w:val="867D34D7A5CB4017BAC20C1B71D4A77A"/>
    <w:rsid w:val="001135C2"/>
  </w:style>
  <w:style w:type="paragraph" w:customStyle="1" w:styleId="08976D3C0B414D3CA846EC38B5802D1D">
    <w:name w:val="08976D3C0B414D3CA846EC38B5802D1D"/>
    <w:rsid w:val="001135C2"/>
  </w:style>
  <w:style w:type="paragraph" w:customStyle="1" w:styleId="C059AAEF85D04D19ADF8A11121DAA723">
    <w:name w:val="C059AAEF85D04D19ADF8A11121DAA723"/>
    <w:rsid w:val="001135C2"/>
  </w:style>
  <w:style w:type="paragraph" w:customStyle="1" w:styleId="E5B05037C2914BFBAA350AA5FCA9B3D2">
    <w:name w:val="E5B05037C2914BFBAA350AA5FCA9B3D2"/>
    <w:rsid w:val="001135C2"/>
  </w:style>
  <w:style w:type="paragraph" w:customStyle="1" w:styleId="C9B82867141347888B8D183500EFC679">
    <w:name w:val="C9B82867141347888B8D183500EFC679"/>
    <w:rsid w:val="001135C2"/>
  </w:style>
  <w:style w:type="paragraph" w:customStyle="1" w:styleId="30AEDCB6472A43D2863B055DF430103E">
    <w:name w:val="30AEDCB6472A43D2863B055DF430103E"/>
    <w:rsid w:val="001135C2"/>
  </w:style>
  <w:style w:type="paragraph" w:customStyle="1" w:styleId="19418170F41C4DBABA9A38259C80C0E6">
    <w:name w:val="19418170F41C4DBABA9A38259C80C0E6"/>
    <w:rsid w:val="001135C2"/>
  </w:style>
  <w:style w:type="paragraph" w:customStyle="1" w:styleId="A3C044965AA54DC6AF61BD043528966A">
    <w:name w:val="A3C044965AA54DC6AF61BD043528966A"/>
    <w:rsid w:val="001135C2"/>
  </w:style>
  <w:style w:type="paragraph" w:customStyle="1" w:styleId="C1420C5DF76B4969986D8844C22E31C2">
    <w:name w:val="C1420C5DF76B4969986D8844C22E31C2"/>
    <w:rsid w:val="001135C2"/>
  </w:style>
  <w:style w:type="paragraph" w:customStyle="1" w:styleId="C4C4C95153C04D768E683B8492C862F7">
    <w:name w:val="C4C4C95153C04D768E683B8492C862F7"/>
    <w:rsid w:val="001135C2"/>
  </w:style>
  <w:style w:type="paragraph" w:customStyle="1" w:styleId="D448CD748AC94AFE83D4194367793F83">
    <w:name w:val="D448CD748AC94AFE83D4194367793F83"/>
    <w:rsid w:val="001135C2"/>
  </w:style>
  <w:style w:type="paragraph" w:customStyle="1" w:styleId="0EC9E63A45184328A48D2CBC4E25D737">
    <w:name w:val="0EC9E63A45184328A48D2CBC4E25D737"/>
    <w:rsid w:val="001135C2"/>
  </w:style>
  <w:style w:type="paragraph" w:customStyle="1" w:styleId="103B3AEEF60C4779A8174F1E66D835A5">
    <w:name w:val="103B3AEEF60C4779A8174F1E66D835A5"/>
    <w:rsid w:val="001135C2"/>
  </w:style>
  <w:style w:type="paragraph" w:customStyle="1" w:styleId="76B199C389F744EA8A553C0F3303D6B9">
    <w:name w:val="76B199C389F744EA8A553C0F3303D6B9"/>
    <w:rsid w:val="001135C2"/>
  </w:style>
  <w:style w:type="paragraph" w:customStyle="1" w:styleId="63CCD801EC2D49D990E5726311EA67CC">
    <w:name w:val="63CCD801EC2D49D990E5726311EA67CC"/>
    <w:rsid w:val="001135C2"/>
  </w:style>
  <w:style w:type="paragraph" w:customStyle="1" w:styleId="47CC177E42C44486994E440AE160E9BE">
    <w:name w:val="47CC177E42C44486994E440AE160E9BE"/>
    <w:rsid w:val="001135C2"/>
  </w:style>
  <w:style w:type="paragraph" w:customStyle="1" w:styleId="A808B1B0E85545DEB8D37FAA64DA46C7">
    <w:name w:val="A808B1B0E85545DEB8D37FAA64DA46C7"/>
    <w:rsid w:val="001135C2"/>
  </w:style>
  <w:style w:type="paragraph" w:customStyle="1" w:styleId="83442B3262DC497AA9D2C061E695CD98">
    <w:name w:val="83442B3262DC497AA9D2C061E695CD98"/>
    <w:rsid w:val="001135C2"/>
  </w:style>
  <w:style w:type="paragraph" w:customStyle="1" w:styleId="A127F524073B40BB94CB287EE409BCF1">
    <w:name w:val="A127F524073B40BB94CB287EE409BCF1"/>
    <w:rsid w:val="001135C2"/>
  </w:style>
  <w:style w:type="paragraph" w:customStyle="1" w:styleId="9A24BEBD71644E39A0DFA72BAA77B092">
    <w:name w:val="9A24BEBD71644E39A0DFA72BAA77B092"/>
    <w:rsid w:val="001135C2"/>
  </w:style>
  <w:style w:type="paragraph" w:customStyle="1" w:styleId="EECD418181C946D1B2F0C343A8C43528">
    <w:name w:val="EECD418181C946D1B2F0C343A8C43528"/>
    <w:rsid w:val="001135C2"/>
  </w:style>
  <w:style w:type="paragraph" w:customStyle="1" w:styleId="85DD32BB8A5A472E8B925948C1A70504">
    <w:name w:val="85DD32BB8A5A472E8B925948C1A70504"/>
    <w:rsid w:val="001135C2"/>
  </w:style>
  <w:style w:type="paragraph" w:customStyle="1" w:styleId="FBC297E34992489FB51425BBDEC1FD75">
    <w:name w:val="FBC297E34992489FB51425BBDEC1FD75"/>
    <w:rsid w:val="001135C2"/>
  </w:style>
  <w:style w:type="paragraph" w:customStyle="1" w:styleId="52DFE4C9FC4546F3B4B7D2E4BC56DCC2">
    <w:name w:val="52DFE4C9FC4546F3B4B7D2E4BC56DCC2"/>
    <w:rsid w:val="001135C2"/>
  </w:style>
  <w:style w:type="paragraph" w:customStyle="1" w:styleId="DC22AE19D67B45DBB98302DA0F6659B4">
    <w:name w:val="DC22AE19D67B45DBB98302DA0F6659B4"/>
    <w:rsid w:val="001135C2"/>
  </w:style>
  <w:style w:type="paragraph" w:customStyle="1" w:styleId="1F87B2AE801846EAA036AAB44A851547">
    <w:name w:val="1F87B2AE801846EAA036AAB44A851547"/>
    <w:rsid w:val="001135C2"/>
  </w:style>
  <w:style w:type="paragraph" w:customStyle="1" w:styleId="1FE8B6162D4E4E9FAED755F8D8466183">
    <w:name w:val="1FE8B6162D4E4E9FAED755F8D8466183"/>
    <w:rsid w:val="001135C2"/>
  </w:style>
  <w:style w:type="paragraph" w:customStyle="1" w:styleId="609E6086826A497CB46293CDA2442C51">
    <w:name w:val="609E6086826A497CB46293CDA2442C51"/>
    <w:rsid w:val="001135C2"/>
  </w:style>
  <w:style w:type="paragraph" w:customStyle="1" w:styleId="77E07C9D0F6C4ACFB23B34E6E1C874731">
    <w:name w:val="77E07C9D0F6C4ACFB23B34E6E1C87473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4F47FC714EE94352B28B84034AC05D291">
    <w:name w:val="4F47FC714EE94352B28B84034AC05D29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E2F741ADB8AB45889B162B46BF3BC8181">
    <w:name w:val="E2F741ADB8AB45889B162B46BF3BC818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9D169055065940C79BBCB5010609BDC41">
    <w:name w:val="9D169055065940C79BBCB5010609BDC4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07350E983CBC44F5BDE18077D846A5221">
    <w:name w:val="07350E983CBC44F5BDE18077D846A522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5EE43A8692FF4A83ABEE291CA70F5CEE1">
    <w:name w:val="5EE43A8692FF4A83ABEE291CA70F5CEE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029A9DC5B0914C15ADAAE8FE12A050B11">
    <w:name w:val="029A9DC5B0914C15ADAAE8FE12A050B1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90B26E1964CE481A9A8865C05107A0951">
    <w:name w:val="90B26E1964CE481A9A8865C05107A095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5B8F6BC45B58453C8BA10301DD8043D31">
    <w:name w:val="5B8F6BC45B58453C8BA10301DD8043D3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5ABCDA58F71C4D75B38EEA62974CC9F01">
    <w:name w:val="5ABCDA58F71C4D75B38EEA62974CC9F0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147BFD9493FE479E82D3E17958527E8E1">
    <w:name w:val="147BFD9493FE479E82D3E17958527E8E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6EE36AC593D4E5B86AC25B91AC3974D1">
    <w:name w:val="C6EE36AC593D4E5B86AC25B91AC3974D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ECC152FACC344B2FBEB8AC9683C672A11">
    <w:name w:val="ECC152FACC344B2FBEB8AC9683C672A1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27DA2756D95E442AB32505C10F7FA33A1">
    <w:name w:val="27DA2756D95E442AB32505C10F7FA33A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822FC36B0E4240168548BC03A7E846E31">
    <w:name w:val="822FC36B0E4240168548BC03A7E846E3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867D34D7A5CB4017BAC20C1B71D4A77A1">
    <w:name w:val="867D34D7A5CB4017BAC20C1B71D4A77A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08976D3C0B414D3CA846EC38B5802D1D1">
    <w:name w:val="08976D3C0B414D3CA846EC38B5802D1D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059AAEF85D04D19ADF8A11121DAA7231">
    <w:name w:val="C059AAEF85D04D19ADF8A11121DAA723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E5B05037C2914BFBAA350AA5FCA9B3D21">
    <w:name w:val="E5B05037C2914BFBAA350AA5FCA9B3D2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30AEDCB6472A43D2863B055DF430103E1">
    <w:name w:val="30AEDCB6472A43D2863B055DF430103E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19418170F41C4DBABA9A38259C80C0E61">
    <w:name w:val="19418170F41C4DBABA9A38259C80C0E6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A3C044965AA54DC6AF61BD043528966A1">
    <w:name w:val="A3C044965AA54DC6AF61BD043528966A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1420C5DF76B4969986D8844C22E31C21">
    <w:name w:val="C1420C5DF76B4969986D8844C22E31C2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4C4C95153C04D768E683B8492C862F71">
    <w:name w:val="C4C4C95153C04D768E683B8492C862F7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103B3AEEF60C4779A8174F1E66D835A51">
    <w:name w:val="103B3AEEF60C4779A8174F1E66D835A51"/>
    <w:rsid w:val="001135C2"/>
    <w:pPr>
      <w:spacing w:after="0" w:line="240" w:lineRule="auto"/>
      <w:ind w:left="720"/>
      <w:contextualSpacing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76B199C389F744EA8A553C0F3303D6B91">
    <w:name w:val="76B199C389F744EA8A553C0F3303D6B91"/>
    <w:rsid w:val="001135C2"/>
    <w:pPr>
      <w:spacing w:after="0" w:line="240" w:lineRule="auto"/>
      <w:ind w:left="720"/>
      <w:contextualSpacing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63CCD801EC2D49D990E5726311EA67CC1">
    <w:name w:val="63CCD801EC2D49D990E5726311EA67CC1"/>
    <w:rsid w:val="001135C2"/>
    <w:pPr>
      <w:spacing w:after="0" w:line="240" w:lineRule="auto"/>
      <w:ind w:left="720"/>
      <w:contextualSpacing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83442B3262DC497AA9D2C061E695CD981">
    <w:name w:val="83442B3262DC497AA9D2C061E695CD98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9A24BEBD71644E39A0DFA72BAA77B0921">
    <w:name w:val="9A24BEBD71644E39A0DFA72BAA77B092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85DD32BB8A5A472E8B925948C1A705041">
    <w:name w:val="85DD32BB8A5A472E8B925948C1A70504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52DFE4C9FC4546F3B4B7D2E4BC56DCC21">
    <w:name w:val="52DFE4C9FC4546F3B4B7D2E4BC56DCC2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1F87B2AE801846EAA036AAB44A8515471">
    <w:name w:val="1F87B2AE801846EAA036AAB44A851547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609E6086826A497CB46293CDA2442C511">
    <w:name w:val="609E6086826A497CB46293CDA2442C51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F6E6581E99A6405AA2D81956046FB15F1">
    <w:name w:val="F6E6581E99A6405AA2D81956046FB15F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81CDC2FE30294194B23EA38F44C8AD041">
    <w:name w:val="81CDC2FE30294194B23EA38F44C8AD04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A0070DC5C87F4C2C813428F578052DA81">
    <w:name w:val="A0070DC5C87F4C2C813428F578052DA8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3AF4A4288BB9459BAFE3675CEB2812B21">
    <w:name w:val="3AF4A4288BB9459BAFE3675CEB2812B2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1A65BB56069B43CA834608A55809A39A1">
    <w:name w:val="1A65BB56069B43CA834608A55809A39A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0313E10331584BB7846F9DDD18F1A17A1">
    <w:name w:val="0313E10331584BB7846F9DDD18F1A17A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357BEB8363304124B8616A3BC27241D01">
    <w:name w:val="357BEB8363304124B8616A3BC27241D0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FC41F157E87B4253ADD539FC6755BCEB1">
    <w:name w:val="FC41F157E87B4253ADD539FC6755BCEB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C151D928A3E945ED9466435BDE440C201">
    <w:name w:val="C151D928A3E945ED9466435BDE440C20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  <w:style w:type="paragraph" w:customStyle="1" w:styleId="DB803FA73714429FBF353B1498EE2EFB1">
    <w:name w:val="DB803FA73714429FBF353B1498EE2EFB1"/>
    <w:rsid w:val="001135C2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AAA36-C19D-438C-940C-AAD5FD4E5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903791-FA33-4709-9426-BF141C9DB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Заявка на предоставление кредита для предприятия.dotx</Template>
  <TotalTime>972</TotalTime>
  <Pages>5</Pages>
  <Words>1067</Words>
  <Characters>6088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Компания Contoso</vt:lpstr>
    </vt:vector>
  </TitlesOfParts>
  <Manager/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 A. Islamov</dc:creator>
  <cp:keywords/>
  <dc:description/>
  <cp:lastModifiedBy>Adam Saparbiev</cp:lastModifiedBy>
  <cp:revision>53</cp:revision>
  <cp:lastPrinted>2017-08-30T13:01:00Z</cp:lastPrinted>
  <dcterms:created xsi:type="dcterms:W3CDTF">2017-08-29T08:19:00Z</dcterms:created>
  <dcterms:modified xsi:type="dcterms:W3CDTF">2018-05-25T13:12:00Z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TC010427471049</vt:lpwstr>
  </property>
</Properties>
</file>